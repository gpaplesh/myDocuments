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C5955" w14:textId="77777777" w:rsidR="00CF534C" w:rsidRPr="008A7147" w:rsidRDefault="00195497" w:rsidP="00CF534C">
      <w:pPr>
        <w:pStyle w:val="ResHeadingInfoBold"/>
        <w:ind w:left="-43"/>
        <w:jc w:val="both"/>
        <w:rPr>
          <w:rFonts w:ascii="Verdana" w:hAnsi="Verdana"/>
          <w:szCs w:val="22"/>
        </w:rPr>
      </w:pPr>
      <w:r>
        <w:rPr>
          <w:rFonts w:ascii="Verdana" w:hAnsi="Verdana"/>
          <w:szCs w:val="22"/>
        </w:rPr>
        <w:t>Paplesh Kumar Gour</w:t>
      </w:r>
    </w:p>
    <w:p w14:paraId="293BEA25" w14:textId="77777777" w:rsidR="00CF534C" w:rsidRPr="00756BB9" w:rsidRDefault="00AE0680" w:rsidP="00CF534C">
      <w:pPr>
        <w:pStyle w:val="ResHeadingInfoBold"/>
        <w:ind w:left="-43"/>
        <w:jc w:val="both"/>
        <w:rPr>
          <w:rFonts w:ascii="Verdana" w:hAnsi="Verdana"/>
          <w:sz w:val="20"/>
        </w:rPr>
      </w:pPr>
      <w:r>
        <w:rPr>
          <w:rFonts w:ascii="Verdana" w:hAnsi="Verdana"/>
          <w:sz w:val="20"/>
        </w:rPr>
        <w:t>Consultant</w:t>
      </w:r>
    </w:p>
    <w:p w14:paraId="5D68C8A3" w14:textId="4F45C1DE" w:rsidR="00CF534C" w:rsidRDefault="00CF534C" w:rsidP="0079750A">
      <w:pPr>
        <w:pStyle w:val="StyleResHeadingInfoJustifiedLeft-003"/>
        <w:rPr>
          <w:rFonts w:ascii="Verdana" w:hAnsi="Verdana"/>
          <w:sz w:val="20"/>
        </w:rPr>
      </w:pPr>
      <w:bookmarkStart w:id="0" w:name="PracOffice"/>
      <w:bookmarkEnd w:id="0"/>
      <w:r w:rsidRPr="00D858CB">
        <w:rPr>
          <w:rFonts w:ascii="Verdana" w:hAnsi="Verdana"/>
          <w:sz w:val="20"/>
        </w:rPr>
        <w:t xml:space="preserve">Deloitte Consulting </w:t>
      </w:r>
      <w:r w:rsidR="0079750A">
        <w:rPr>
          <w:rFonts w:ascii="Verdana" w:hAnsi="Verdana"/>
          <w:sz w:val="20"/>
        </w:rPr>
        <w:t>India PVT LTD (</w:t>
      </w:r>
      <w:r w:rsidR="00195497">
        <w:rPr>
          <w:rFonts w:ascii="Verdana" w:hAnsi="Verdana"/>
          <w:sz w:val="20"/>
        </w:rPr>
        <w:t>Gurgaon</w:t>
      </w:r>
      <w:r w:rsidR="0079750A">
        <w:rPr>
          <w:rFonts w:ascii="Verdana" w:hAnsi="Verdana"/>
          <w:sz w:val="20"/>
        </w:rPr>
        <w:t>)</w:t>
      </w:r>
    </w:p>
    <w:p w14:paraId="17E601F0" w14:textId="1C71CA06" w:rsidR="00CF534C" w:rsidRPr="00CD6FB0" w:rsidRDefault="00CF534C" w:rsidP="00CF534C">
      <w:pPr>
        <w:pStyle w:val="StyleResHeadingInfoJustifiedLeft-003"/>
        <w:rPr>
          <w:rFonts w:ascii="Verdana" w:hAnsi="Verdana"/>
          <w:sz w:val="20"/>
        </w:rPr>
      </w:pPr>
      <w:r>
        <w:rPr>
          <w:rFonts w:ascii="Verdana" w:hAnsi="Verdana"/>
          <w:sz w:val="20"/>
        </w:rPr>
        <w:t>Email:</w:t>
      </w:r>
      <w:r>
        <w:rPr>
          <w:rFonts w:ascii="Verdana" w:hAnsi="Verdana"/>
          <w:sz w:val="20"/>
        </w:rPr>
        <w:tab/>
      </w:r>
      <w:r>
        <w:rPr>
          <w:rFonts w:ascii="Verdana" w:hAnsi="Verdana"/>
          <w:sz w:val="20"/>
        </w:rPr>
        <w:fldChar w:fldCharType="begin">
          <w:ffData>
            <w:name w:val=""/>
            <w:enabled/>
            <w:calcOnExit w:val="0"/>
            <w:textInput>
              <w:default w:val=" "/>
              <w:maxLength w:val="30"/>
              <w:format w:val="LOWERCASE"/>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 xml:space="preserve"> </w:t>
      </w:r>
      <w:r>
        <w:rPr>
          <w:rFonts w:ascii="Verdana" w:hAnsi="Verdana"/>
          <w:sz w:val="20"/>
        </w:rPr>
        <w:fldChar w:fldCharType="end"/>
      </w:r>
      <w:r w:rsidR="00705DA3">
        <w:rPr>
          <w:rFonts w:ascii="Verdana" w:hAnsi="Verdana"/>
          <w:sz w:val="20"/>
        </w:rPr>
        <w:t>gogour</w:t>
      </w:r>
      <w:r>
        <w:rPr>
          <w:rFonts w:ascii="Verdana" w:hAnsi="Verdana"/>
          <w:sz w:val="20"/>
        </w:rPr>
        <w:t>@</w:t>
      </w:r>
      <w:r w:rsidR="00705DA3">
        <w:rPr>
          <w:rFonts w:ascii="Verdana" w:hAnsi="Verdana"/>
          <w:sz w:val="20"/>
        </w:rPr>
        <w:t>deloitte</w:t>
      </w:r>
      <w:r>
        <w:rPr>
          <w:rFonts w:ascii="Verdana" w:hAnsi="Verdana"/>
          <w:sz w:val="20"/>
        </w:rPr>
        <w:t>.com</w:t>
      </w:r>
    </w:p>
    <w:p w14:paraId="6DE51D2A" w14:textId="77777777" w:rsidR="00CF534C" w:rsidRPr="00CD6FB0" w:rsidRDefault="00CF534C" w:rsidP="00CF534C">
      <w:pPr>
        <w:pStyle w:val="StyleResHeadingInfoJustifiedLeft-003"/>
        <w:rPr>
          <w:rFonts w:ascii="Verdana" w:hAnsi="Verdana"/>
          <w:sz w:val="20"/>
        </w:rPr>
      </w:pPr>
      <w:bookmarkStart w:id="1" w:name="PracPhone"/>
      <w:bookmarkEnd w:id="1"/>
      <w:r w:rsidRPr="00CD6FB0">
        <w:rPr>
          <w:rFonts w:ascii="Verdana" w:hAnsi="Verdana"/>
          <w:sz w:val="20"/>
        </w:rPr>
        <w:t xml:space="preserve">Mobile: </w:t>
      </w:r>
      <w:bookmarkStart w:id="2" w:name="Mobile"/>
      <w:r>
        <w:rPr>
          <w:rFonts w:ascii="Verdana" w:hAnsi="Verdana"/>
          <w:sz w:val="20"/>
        </w:rPr>
        <w:fldChar w:fldCharType="begin">
          <w:ffData>
            <w:name w:val="Mobile"/>
            <w:enabled/>
            <w:calcOnExit w:val="0"/>
            <w:textInput>
              <w:type w:val="number"/>
              <w:default w:val="+00 0000000000"/>
              <w:maxLength w:val="15"/>
              <w:format w:val="+## ##########"/>
            </w:textInput>
          </w:ffData>
        </w:fldChar>
      </w:r>
      <w:r>
        <w:rPr>
          <w:rFonts w:ascii="Verdana" w:hAnsi="Verdana"/>
          <w:sz w:val="20"/>
        </w:rPr>
        <w:instrText xml:space="preserve"> FORMTEXT </w:instrText>
      </w:r>
      <w:r>
        <w:rPr>
          <w:rFonts w:ascii="Verdana" w:hAnsi="Verdana"/>
          <w:sz w:val="20"/>
        </w:rPr>
      </w:r>
      <w:r>
        <w:rPr>
          <w:rFonts w:ascii="Verdana" w:hAnsi="Verdana"/>
          <w:sz w:val="20"/>
        </w:rPr>
        <w:fldChar w:fldCharType="separate"/>
      </w:r>
      <w:r>
        <w:rPr>
          <w:rFonts w:ascii="Verdana" w:hAnsi="Verdana"/>
          <w:noProof/>
          <w:sz w:val="20"/>
        </w:rPr>
        <w:t xml:space="preserve">+91 </w:t>
      </w:r>
      <w:r>
        <w:rPr>
          <w:rFonts w:ascii="Verdana" w:hAnsi="Verdana"/>
          <w:sz w:val="20"/>
        </w:rPr>
        <w:fldChar w:fldCharType="end"/>
      </w:r>
      <w:bookmarkEnd w:id="2"/>
      <w:r w:rsidR="00195497">
        <w:rPr>
          <w:rFonts w:ascii="Verdana" w:hAnsi="Verdana"/>
          <w:sz w:val="20"/>
        </w:rPr>
        <w:t>9407596886</w:t>
      </w:r>
    </w:p>
    <w:p w14:paraId="099CD151" w14:textId="77777777" w:rsidR="00CF534C" w:rsidRPr="00CD6FB0" w:rsidRDefault="00CF534C" w:rsidP="00CF534C">
      <w:pPr>
        <w:pStyle w:val="ResLine"/>
        <w:ind w:left="-29"/>
      </w:pPr>
    </w:p>
    <w:p w14:paraId="6016CA0B" w14:textId="77777777" w:rsidR="00CF534C" w:rsidRPr="00CD6FB0" w:rsidRDefault="00CF534C" w:rsidP="00CF534C">
      <w:pPr>
        <w:pStyle w:val="ResBodyText"/>
        <w:rPr>
          <w:rFonts w:ascii="Verdana" w:hAnsi="Verdana"/>
        </w:rPr>
      </w:pPr>
    </w:p>
    <w:tbl>
      <w:tblPr>
        <w:tblStyle w:val="TableSimple2"/>
        <w:tblW w:w="9630" w:type="dxa"/>
        <w:tblLayout w:type="fixed"/>
        <w:tblLook w:val="0000" w:firstRow="0" w:lastRow="0" w:firstColumn="0" w:lastColumn="0" w:noHBand="0" w:noVBand="0"/>
      </w:tblPr>
      <w:tblGrid>
        <w:gridCol w:w="9630"/>
      </w:tblGrid>
      <w:tr w:rsidR="00CF534C" w:rsidRPr="00E02B40" w14:paraId="153CD348" w14:textId="77777777" w:rsidTr="00E1103F">
        <w:trPr>
          <w:trHeight w:val="144"/>
        </w:trPr>
        <w:tc>
          <w:tcPr>
            <w:tcW w:w="9630" w:type="dxa"/>
          </w:tcPr>
          <w:p w14:paraId="6551FBFC" w14:textId="77777777" w:rsidR="00CF534C" w:rsidRPr="00E02B40" w:rsidRDefault="00CF534C" w:rsidP="00BF15B2">
            <w:pPr>
              <w:pStyle w:val="ResSectionHeader"/>
              <w:rPr>
                <w:sz w:val="22"/>
                <w:szCs w:val="22"/>
              </w:rPr>
            </w:pPr>
            <w:r w:rsidRPr="00E02B40">
              <w:rPr>
                <w:sz w:val="22"/>
                <w:szCs w:val="22"/>
              </w:rPr>
              <w:t>Summary of Experience</w:t>
            </w:r>
          </w:p>
        </w:tc>
      </w:tr>
      <w:tr w:rsidR="00CF534C" w:rsidRPr="00E02B40" w14:paraId="7B0FC4AA" w14:textId="77777777" w:rsidTr="00E1103F">
        <w:trPr>
          <w:trHeight w:val="144"/>
        </w:trPr>
        <w:tc>
          <w:tcPr>
            <w:tcW w:w="9270" w:type="dxa"/>
          </w:tcPr>
          <w:p w14:paraId="598237BD" w14:textId="77777777" w:rsidR="00050118" w:rsidRDefault="00C86D75" w:rsidP="00E02B40">
            <w:pPr>
              <w:pStyle w:val="ResExpSummaryVerdana"/>
              <w:numPr>
                <w:ilvl w:val="0"/>
                <w:numId w:val="22"/>
              </w:numPr>
              <w:jc w:val="both"/>
            </w:pPr>
            <w:bookmarkStart w:id="3" w:name="PracSummary"/>
            <w:bookmarkEnd w:id="3"/>
            <w:r>
              <w:t xml:space="preserve">Working as angular developer for past 7 months in Deloitte Consulting India Pvt Ltd. Hence having great hands on experience working in Angular 10, Node JS, Browser’s dev tool, RESTful services, Postman &amp; </w:t>
            </w:r>
            <w:proofErr w:type="spellStart"/>
            <w:r>
              <w:t>UIPath</w:t>
            </w:r>
            <w:proofErr w:type="spellEnd"/>
            <w:r>
              <w:t>.</w:t>
            </w:r>
          </w:p>
          <w:p w14:paraId="73A12B8B" w14:textId="77777777" w:rsidR="00C86D75" w:rsidRDefault="00C86D75" w:rsidP="00E02B40">
            <w:pPr>
              <w:pStyle w:val="ResExpSummaryVerdana"/>
              <w:numPr>
                <w:ilvl w:val="0"/>
                <w:numId w:val="22"/>
              </w:numPr>
              <w:jc w:val="both"/>
            </w:pPr>
            <w:r>
              <w:t xml:space="preserve">Worked on various BI publisher reports in Oracle </w:t>
            </w:r>
            <w:r w:rsidR="00F319DE">
              <w:t>C</w:t>
            </w:r>
            <w:r>
              <w:t xml:space="preserve">loud </w:t>
            </w:r>
            <w:r w:rsidR="00F319DE">
              <w:t>F</w:t>
            </w:r>
            <w:r>
              <w:t>usion.</w:t>
            </w:r>
          </w:p>
          <w:p w14:paraId="09106431" w14:textId="77777777" w:rsidR="008B5099" w:rsidRPr="00206A55" w:rsidRDefault="00CF534C" w:rsidP="00E02B40">
            <w:pPr>
              <w:pStyle w:val="ResExpSummaryVerdana"/>
              <w:numPr>
                <w:ilvl w:val="0"/>
                <w:numId w:val="22"/>
              </w:numPr>
              <w:jc w:val="both"/>
            </w:pPr>
            <w:r w:rsidRPr="00206A55">
              <w:t>Techno Functional Consultant in Oracle Applications with</w:t>
            </w:r>
            <w:r w:rsidR="008B5099" w:rsidRPr="00206A55">
              <w:t xml:space="preserve"> specialization in Supply Chain Management (SCM)</w:t>
            </w:r>
            <w:r w:rsidRPr="00206A55">
              <w:t xml:space="preserve"> domain especially in modules like Orde</w:t>
            </w:r>
            <w:r w:rsidR="008B5099" w:rsidRPr="00206A55">
              <w:t>r Management (OM), Inventory &amp; Warehouse Management, Asset Tracking</w:t>
            </w:r>
            <w:r w:rsidR="006A347F" w:rsidRPr="00206A55">
              <w:t>,</w:t>
            </w:r>
            <w:r w:rsidRPr="00206A55">
              <w:t xml:space="preserve"> and </w:t>
            </w:r>
            <w:r w:rsidR="00656632" w:rsidRPr="00206A55">
              <w:t>PO</w:t>
            </w:r>
            <w:r w:rsidR="00841B2F" w:rsidRPr="00206A55">
              <w:t>.</w:t>
            </w:r>
          </w:p>
          <w:p w14:paraId="54E06678" w14:textId="77777777" w:rsidR="008B5099" w:rsidRPr="00206A55" w:rsidRDefault="00773A0B" w:rsidP="00E02B40">
            <w:pPr>
              <w:pStyle w:val="ResExpSummaryVerdana"/>
              <w:numPr>
                <w:ilvl w:val="0"/>
                <w:numId w:val="22"/>
              </w:numPr>
              <w:jc w:val="both"/>
            </w:pPr>
            <w:r w:rsidRPr="00206A55">
              <w:t>Around 4 Years of working experience</w:t>
            </w:r>
            <w:r w:rsidR="008B5099" w:rsidRPr="00206A55">
              <w:t xml:space="preserve"> on O2C</w:t>
            </w:r>
            <w:r w:rsidR="00863258" w:rsidRPr="00206A55">
              <w:t xml:space="preserve"> cycle, </w:t>
            </w:r>
            <w:r w:rsidR="008B5099" w:rsidRPr="00206A55">
              <w:t>P2P cycle, RDF</w:t>
            </w:r>
            <w:r w:rsidR="00863258" w:rsidRPr="00206A55">
              <w:t xml:space="preserve"> Reports</w:t>
            </w:r>
            <w:r w:rsidR="008B5099" w:rsidRPr="00206A55">
              <w:t>, RTF</w:t>
            </w:r>
            <w:r w:rsidR="00863258" w:rsidRPr="00206A55">
              <w:t xml:space="preserve"> Reports, </w:t>
            </w:r>
            <w:r w:rsidR="008B5099" w:rsidRPr="00206A55">
              <w:t>XMLP R</w:t>
            </w:r>
            <w:r w:rsidR="00EC570A" w:rsidRPr="00206A55">
              <w:t>eports,</w:t>
            </w:r>
            <w:r w:rsidR="00841B2F" w:rsidRPr="00206A55">
              <w:t xml:space="preserve"> </w:t>
            </w:r>
            <w:r w:rsidR="008B5099" w:rsidRPr="00206A55">
              <w:t>F</w:t>
            </w:r>
            <w:r w:rsidR="00841B2F" w:rsidRPr="00206A55">
              <w:t>orms</w:t>
            </w:r>
            <w:r w:rsidR="008B5099" w:rsidRPr="00206A55">
              <w:t xml:space="preserve">, </w:t>
            </w:r>
            <w:r w:rsidR="00863258" w:rsidRPr="00206A55">
              <w:t>F</w:t>
            </w:r>
            <w:r w:rsidR="00841B2F" w:rsidRPr="00206A55">
              <w:t>orm c</w:t>
            </w:r>
            <w:r w:rsidR="008B5099" w:rsidRPr="00206A55">
              <w:t>ustomization &amp;</w:t>
            </w:r>
            <w:r w:rsidR="00841B2F" w:rsidRPr="00206A55">
              <w:t xml:space="preserve"> </w:t>
            </w:r>
            <w:r w:rsidR="00863258" w:rsidRPr="00206A55">
              <w:t xml:space="preserve">Form </w:t>
            </w:r>
            <w:r w:rsidR="00841B2F" w:rsidRPr="00206A55">
              <w:t>p</w:t>
            </w:r>
            <w:r w:rsidR="008B5099" w:rsidRPr="00206A55">
              <w:t>ersonalization</w:t>
            </w:r>
            <w:r w:rsidR="001938C3" w:rsidRPr="00206A55">
              <w:t xml:space="preserve"> in oracle e-business suite R12</w:t>
            </w:r>
            <w:r w:rsidRPr="00206A55">
              <w:t>.</w:t>
            </w:r>
          </w:p>
          <w:p w14:paraId="3FC7EC0D" w14:textId="77777777" w:rsidR="00773A0B" w:rsidRPr="00206A55" w:rsidRDefault="00773A0B" w:rsidP="00E02B40">
            <w:pPr>
              <w:pStyle w:val="ResExpSummaryVerdana"/>
              <w:numPr>
                <w:ilvl w:val="0"/>
                <w:numId w:val="22"/>
              </w:numPr>
              <w:jc w:val="both"/>
            </w:pPr>
            <w:r w:rsidRPr="00206A55">
              <w:t>Hands on experience</w:t>
            </w:r>
            <w:r w:rsidR="00EC570A" w:rsidRPr="00206A55">
              <w:t xml:space="preserve"> working</w:t>
            </w:r>
            <w:r w:rsidRPr="00206A55">
              <w:t xml:space="preserve"> on Alerts &amp; Notification</w:t>
            </w:r>
            <w:r w:rsidR="0098021E" w:rsidRPr="00206A55">
              <w:t>s</w:t>
            </w:r>
            <w:r w:rsidRPr="00206A55">
              <w:t>. Developed Alerts in oracle forms to provide an appropriate information message</w:t>
            </w:r>
            <w:r w:rsidR="00E04391" w:rsidRPr="00206A55">
              <w:t>s</w:t>
            </w:r>
            <w:r w:rsidRPr="00206A55">
              <w:t xml:space="preserve"> to the application user</w:t>
            </w:r>
            <w:r w:rsidR="00CD2DA3" w:rsidRPr="00206A55">
              <w:t>s</w:t>
            </w:r>
            <w:r w:rsidRPr="00206A55">
              <w:t>.</w:t>
            </w:r>
          </w:p>
          <w:p w14:paraId="73B77C1F" w14:textId="77777777" w:rsidR="00EC570A" w:rsidRPr="00206A55" w:rsidRDefault="00EC570A" w:rsidP="00E02B40">
            <w:pPr>
              <w:pStyle w:val="ResExpSummaryVerdana"/>
              <w:numPr>
                <w:ilvl w:val="0"/>
                <w:numId w:val="22"/>
              </w:numPr>
              <w:jc w:val="both"/>
            </w:pPr>
            <w:r w:rsidRPr="00206A55">
              <w:t xml:space="preserve">Worked on various development </w:t>
            </w:r>
            <w:r w:rsidR="001B0D55" w:rsidRPr="00206A55">
              <w:t>tools like</w:t>
            </w:r>
            <w:r w:rsidRPr="00206A55">
              <w:t xml:space="preserve"> </w:t>
            </w:r>
            <w:r w:rsidR="007063AD" w:rsidRPr="00206A55">
              <w:t xml:space="preserve">UNIX box (Putty), </w:t>
            </w:r>
            <w:r w:rsidR="00C132C9" w:rsidRPr="00206A55">
              <w:t xml:space="preserve">Toad, </w:t>
            </w:r>
            <w:r w:rsidRPr="00206A55">
              <w:t xml:space="preserve">Oracle Form Builder, </w:t>
            </w:r>
            <w:r w:rsidR="00BF1FC4" w:rsidRPr="00206A55">
              <w:t>Oracle Report Developer</w:t>
            </w:r>
            <w:r w:rsidRPr="00206A55">
              <w:t>, Oracle Discoverer admin &amp; desktop</w:t>
            </w:r>
            <w:r w:rsidR="007063AD" w:rsidRPr="00206A55">
              <w:t>.</w:t>
            </w:r>
          </w:p>
          <w:p w14:paraId="6121A373" w14:textId="77777777" w:rsidR="00927D9F" w:rsidRPr="00206A55" w:rsidRDefault="00C132C9" w:rsidP="00E02B40">
            <w:pPr>
              <w:pStyle w:val="ResExpSummaryVerdana"/>
              <w:numPr>
                <w:ilvl w:val="0"/>
                <w:numId w:val="22"/>
              </w:numPr>
              <w:jc w:val="both"/>
            </w:pPr>
            <w:r w:rsidRPr="00206A55">
              <w:t>Expertise in SQL/PLSQL</w:t>
            </w:r>
            <w:r w:rsidR="00A91C9B" w:rsidRPr="00206A55">
              <w:t xml:space="preserve"> scripting</w:t>
            </w:r>
            <w:r w:rsidRPr="00206A55">
              <w:t xml:space="preserve">. Developed various custom APIs, Packages, Procedures, </w:t>
            </w:r>
            <w:r w:rsidR="00D26A70" w:rsidRPr="00206A55">
              <w:t>Functions</w:t>
            </w:r>
            <w:r w:rsidR="00BF1FC4" w:rsidRPr="00206A55">
              <w:t xml:space="preserve"> &amp;</w:t>
            </w:r>
            <w:r w:rsidRPr="00206A55">
              <w:t xml:space="preserve"> </w:t>
            </w:r>
            <w:r w:rsidR="00D26A70" w:rsidRPr="00206A55">
              <w:t>Triggers.</w:t>
            </w:r>
          </w:p>
          <w:p w14:paraId="62886C16" w14:textId="77777777" w:rsidR="00C132C9" w:rsidRPr="00206A55" w:rsidRDefault="007063AD" w:rsidP="00E02B40">
            <w:pPr>
              <w:pStyle w:val="ResExpSummaryVerdana"/>
              <w:numPr>
                <w:ilvl w:val="0"/>
                <w:numId w:val="22"/>
              </w:numPr>
              <w:jc w:val="both"/>
            </w:pPr>
            <w:r w:rsidRPr="00206A55">
              <w:t xml:space="preserve">Worked on </w:t>
            </w:r>
            <w:r w:rsidR="00841B2F" w:rsidRPr="00206A55">
              <w:t>UAT &amp; Produ</w:t>
            </w:r>
            <w:r w:rsidR="002E306B" w:rsidRPr="00206A55">
              <w:t>ction</w:t>
            </w:r>
            <w:r w:rsidR="00841B2F" w:rsidRPr="00206A55">
              <w:t xml:space="preserve"> CRQs &amp; Deployment documentations </w:t>
            </w:r>
            <w:r w:rsidR="00D7645B" w:rsidRPr="00206A55">
              <w:t>and support</w:t>
            </w:r>
            <w:r w:rsidR="00841B2F" w:rsidRPr="00206A55">
              <w:t>ed</w:t>
            </w:r>
            <w:r w:rsidR="00D7645B" w:rsidRPr="00206A55">
              <w:t xml:space="preserve"> various day to day production issues</w:t>
            </w:r>
            <w:r w:rsidRPr="00206A55">
              <w:t>.</w:t>
            </w:r>
            <w:r w:rsidR="00841B2F" w:rsidRPr="00206A55">
              <w:t xml:space="preserve"> E.g. Concurrent Program F</w:t>
            </w:r>
            <w:r w:rsidR="00622CCB" w:rsidRPr="00206A55">
              <w:t xml:space="preserve">ailure, </w:t>
            </w:r>
            <w:r w:rsidR="00DE4799" w:rsidRPr="00206A55">
              <w:t>Application</w:t>
            </w:r>
            <w:r w:rsidR="00303DCB" w:rsidRPr="00206A55">
              <w:t xml:space="preserve"> </w:t>
            </w:r>
            <w:r w:rsidR="00DE4799" w:rsidRPr="00206A55">
              <w:t>Bug fix</w:t>
            </w:r>
            <w:r w:rsidR="002E306B" w:rsidRPr="00206A55">
              <w:t xml:space="preserve"> &amp; DB Tuning</w:t>
            </w:r>
            <w:r w:rsidR="00622CCB" w:rsidRPr="00206A55">
              <w:t>.</w:t>
            </w:r>
          </w:p>
          <w:p w14:paraId="26A764C1" w14:textId="77777777" w:rsidR="00A91C9B" w:rsidRPr="00206A55" w:rsidRDefault="00A91C9B" w:rsidP="00E02B40">
            <w:pPr>
              <w:pStyle w:val="ResExpSummaryVerdana"/>
              <w:numPr>
                <w:ilvl w:val="0"/>
                <w:numId w:val="22"/>
              </w:numPr>
              <w:jc w:val="both"/>
            </w:pPr>
            <w:r w:rsidRPr="00206A55">
              <w:t xml:space="preserve">Developed various technical components in </w:t>
            </w:r>
            <w:r w:rsidR="00622CCB" w:rsidRPr="00206A55">
              <w:t>oracle application</w:t>
            </w:r>
            <w:r w:rsidR="00D24171" w:rsidRPr="00206A55">
              <w:t>’s</w:t>
            </w:r>
            <w:r w:rsidR="00622CCB" w:rsidRPr="00206A55">
              <w:t xml:space="preserve"> </w:t>
            </w:r>
            <w:r w:rsidRPr="00206A55">
              <w:t>AOL Module</w:t>
            </w:r>
            <w:r w:rsidR="00622CCB" w:rsidRPr="00206A55">
              <w:t>. E.g.</w:t>
            </w:r>
            <w:r w:rsidRPr="00206A55">
              <w:t xml:space="preserve"> Executables &amp; Concurrent Programs, Request Sets, Request Groups, Value Sets, Profile Options,</w:t>
            </w:r>
            <w:r w:rsidR="00AA2AD4" w:rsidRPr="00206A55">
              <w:t xml:space="preserve"> L</w:t>
            </w:r>
            <w:r w:rsidR="001B0D55" w:rsidRPr="00206A55">
              <w:t xml:space="preserve">ookups, </w:t>
            </w:r>
            <w:r w:rsidR="00AA2AD4" w:rsidRPr="00206A55">
              <w:t>Design</w:t>
            </w:r>
            <w:r w:rsidR="00D24171" w:rsidRPr="00206A55">
              <w:t>ed and Implemented</w:t>
            </w:r>
            <w:r w:rsidR="00AA2AD4" w:rsidRPr="00206A55">
              <w:t xml:space="preserve"> Key &amp; Descriptive flex fields.</w:t>
            </w:r>
            <w:r w:rsidRPr="00206A55">
              <w:t xml:space="preserve"> </w:t>
            </w:r>
          </w:p>
          <w:p w14:paraId="7ED11501" w14:textId="77777777" w:rsidR="00A9571B" w:rsidRDefault="00A06584" w:rsidP="00E02B40">
            <w:pPr>
              <w:pStyle w:val="ResExpSummaryVerdana"/>
              <w:numPr>
                <w:ilvl w:val="0"/>
                <w:numId w:val="22"/>
              </w:numPr>
              <w:jc w:val="both"/>
            </w:pPr>
            <w:r w:rsidRPr="00206A55">
              <w:t xml:space="preserve">Gained knowledge on SQL Loader, Interfaces, Web ADI while </w:t>
            </w:r>
            <w:r w:rsidR="00BB7670" w:rsidRPr="00206A55">
              <w:t>supported</w:t>
            </w:r>
            <w:r w:rsidRPr="00206A55">
              <w:t xml:space="preserve"> </w:t>
            </w:r>
            <w:r w:rsidR="00002101" w:rsidRPr="00206A55">
              <w:t>appli</w:t>
            </w:r>
            <w:r w:rsidRPr="00206A55">
              <w:t>cation implementation project.</w:t>
            </w:r>
          </w:p>
          <w:p w14:paraId="361FBFD9" w14:textId="77777777" w:rsidR="00CF534C" w:rsidRPr="00A9571B" w:rsidRDefault="00A06584" w:rsidP="00E02B40">
            <w:pPr>
              <w:pStyle w:val="ResExpSummaryVerdana"/>
              <w:numPr>
                <w:ilvl w:val="0"/>
                <w:numId w:val="22"/>
              </w:numPr>
              <w:jc w:val="both"/>
            </w:pPr>
            <w:r w:rsidRPr="00206A55">
              <w:t xml:space="preserve">Being a responsible team member, </w:t>
            </w:r>
            <w:r w:rsidR="0020535F" w:rsidRPr="00206A55">
              <w:t xml:space="preserve">Paplesh is </w:t>
            </w:r>
            <w:r w:rsidR="004F7CCA" w:rsidRPr="00206A55">
              <w:t>i</w:t>
            </w:r>
            <w:r w:rsidRPr="00206A55">
              <w:t>nvolved in</w:t>
            </w:r>
            <w:r w:rsidR="008F00CE" w:rsidRPr="00206A55">
              <w:t xml:space="preserve"> various daily</w:t>
            </w:r>
            <w:r w:rsidRPr="00206A55">
              <w:t xml:space="preserve"> client meetings to gather</w:t>
            </w:r>
            <w:r w:rsidR="00FD5D2F" w:rsidRPr="00206A55">
              <w:t xml:space="preserve"> project requirements, </w:t>
            </w:r>
            <w:r w:rsidR="00D24171" w:rsidRPr="00206A55">
              <w:t xml:space="preserve">Project </w:t>
            </w:r>
            <w:r w:rsidR="00A93815" w:rsidRPr="00206A55">
              <w:t xml:space="preserve">Estimation, </w:t>
            </w:r>
            <w:r w:rsidR="00D24171" w:rsidRPr="00206A55">
              <w:t>Functional &amp; Technical design documentations</w:t>
            </w:r>
            <w:r w:rsidR="00FD5D2F" w:rsidRPr="00206A55">
              <w:t>.</w:t>
            </w:r>
          </w:p>
        </w:tc>
      </w:tr>
    </w:tbl>
    <w:p w14:paraId="26F8AFFC" w14:textId="77777777" w:rsidR="00D326BE" w:rsidRDefault="00D326BE" w:rsidP="00D326BE">
      <w:pPr>
        <w:rPr>
          <w:rFonts w:ascii="Verdana" w:hAnsi="Verdana"/>
        </w:rPr>
      </w:pPr>
    </w:p>
    <w:tbl>
      <w:tblPr>
        <w:tblStyle w:val="TableSimple2"/>
        <w:tblW w:w="9630" w:type="dxa"/>
        <w:tblLayout w:type="fixed"/>
        <w:tblLook w:val="0000" w:firstRow="0" w:lastRow="0" w:firstColumn="0" w:lastColumn="0" w:noHBand="0" w:noVBand="0"/>
      </w:tblPr>
      <w:tblGrid>
        <w:gridCol w:w="9630"/>
      </w:tblGrid>
      <w:tr w:rsidR="00CE46E9" w:rsidRPr="00E02B40" w14:paraId="4180ABD0" w14:textId="77777777" w:rsidTr="00E1103F">
        <w:trPr>
          <w:trHeight w:val="144"/>
        </w:trPr>
        <w:tc>
          <w:tcPr>
            <w:tcW w:w="9630" w:type="dxa"/>
          </w:tcPr>
          <w:p w14:paraId="2D8424B3" w14:textId="77777777" w:rsidR="00CE46E9" w:rsidRPr="00E02B40" w:rsidRDefault="00CE46E9" w:rsidP="005E691A">
            <w:pPr>
              <w:pStyle w:val="ResSectionHeader"/>
              <w:rPr>
                <w:sz w:val="22"/>
                <w:szCs w:val="22"/>
              </w:rPr>
            </w:pPr>
            <w:r w:rsidRPr="00E02B40">
              <w:rPr>
                <w:sz w:val="22"/>
                <w:szCs w:val="22"/>
              </w:rPr>
              <w:t>Key Achievements</w:t>
            </w:r>
          </w:p>
        </w:tc>
      </w:tr>
      <w:tr w:rsidR="00CE46E9" w:rsidRPr="00E02B40" w14:paraId="749466F5" w14:textId="77777777" w:rsidTr="00E1103F">
        <w:trPr>
          <w:trHeight w:val="144"/>
        </w:trPr>
        <w:tc>
          <w:tcPr>
            <w:tcW w:w="9630" w:type="dxa"/>
          </w:tcPr>
          <w:p w14:paraId="004C1AAA" w14:textId="77777777" w:rsidR="00332966" w:rsidRPr="00F319DE" w:rsidRDefault="00F0152A" w:rsidP="00E02B40">
            <w:pPr>
              <w:pStyle w:val="ResExpSummaryVerdana"/>
              <w:numPr>
                <w:ilvl w:val="0"/>
                <w:numId w:val="22"/>
              </w:numPr>
              <w:jc w:val="both"/>
            </w:pPr>
            <w:r w:rsidRPr="00F319DE">
              <w:t xml:space="preserve">Paplesh </w:t>
            </w:r>
            <w:r w:rsidR="000C55D7" w:rsidRPr="00F319DE">
              <w:t>h</w:t>
            </w:r>
            <w:r w:rsidRPr="00F319DE">
              <w:t>as</w:t>
            </w:r>
            <w:r w:rsidR="009F3823" w:rsidRPr="00F319DE">
              <w:t xml:space="preserve"> </w:t>
            </w:r>
            <w:r w:rsidR="00C226DF" w:rsidRPr="00F319DE">
              <w:t xml:space="preserve">proactively </w:t>
            </w:r>
            <w:r w:rsidR="009F3823" w:rsidRPr="00F319DE">
              <w:t xml:space="preserve">handled </w:t>
            </w:r>
            <w:r w:rsidR="00FE3074" w:rsidRPr="00F319DE">
              <w:t xml:space="preserve">all the important modules of the </w:t>
            </w:r>
            <w:r w:rsidR="009F3823" w:rsidRPr="00F319DE">
              <w:t xml:space="preserve">project </w:t>
            </w:r>
            <w:r w:rsidR="00C226DF" w:rsidRPr="00F319DE">
              <w:t xml:space="preserve">including </w:t>
            </w:r>
            <w:r w:rsidR="009F3823" w:rsidRPr="00F319DE">
              <w:t>Design</w:t>
            </w:r>
            <w:r w:rsidR="00C226DF" w:rsidRPr="00F319DE">
              <w:t>ing</w:t>
            </w:r>
            <w:r w:rsidR="009F3823" w:rsidRPr="00F319DE">
              <w:t xml:space="preserve">, Development, Testing, Estimation, UAT and Production deployments, </w:t>
            </w:r>
            <w:r w:rsidR="00C226DF" w:rsidRPr="00F319DE">
              <w:t>and</w:t>
            </w:r>
            <w:r w:rsidR="009F3823" w:rsidRPr="00F319DE">
              <w:t xml:space="preserve"> C</w:t>
            </w:r>
            <w:r w:rsidR="00861D73" w:rsidRPr="00F319DE">
              <w:t>lient meetings</w:t>
            </w:r>
            <w:r w:rsidR="00E650AC" w:rsidRPr="00F319DE">
              <w:t xml:space="preserve"> for slightly more than</w:t>
            </w:r>
            <w:r w:rsidR="009F3823" w:rsidRPr="00F319DE">
              <w:t xml:space="preserve"> </w:t>
            </w:r>
            <w:r w:rsidR="00861D73" w:rsidRPr="00F319DE">
              <w:t>a</w:t>
            </w:r>
            <w:r w:rsidR="009F3823" w:rsidRPr="00F319DE">
              <w:t xml:space="preserve"> year</w:t>
            </w:r>
            <w:r w:rsidR="00C226DF" w:rsidRPr="00F319DE">
              <w:t xml:space="preserve"> (2019-2020)</w:t>
            </w:r>
            <w:r w:rsidR="009F3823" w:rsidRPr="00F319DE">
              <w:t xml:space="preserve"> post two of the </w:t>
            </w:r>
            <w:r w:rsidR="00C226DF" w:rsidRPr="00F319DE">
              <w:t xml:space="preserve">critical </w:t>
            </w:r>
            <w:r w:rsidR="009F3823" w:rsidRPr="00F319DE">
              <w:t>senior developers moved away from the project team.</w:t>
            </w:r>
          </w:p>
          <w:p w14:paraId="02A7A5E8" w14:textId="77777777" w:rsidR="006F5A83" w:rsidRPr="00E02B40" w:rsidRDefault="00861D73" w:rsidP="00E02B40">
            <w:pPr>
              <w:pStyle w:val="ResExpSummaryVerdana"/>
              <w:numPr>
                <w:ilvl w:val="0"/>
                <w:numId w:val="22"/>
              </w:numPr>
              <w:jc w:val="both"/>
              <w:rPr>
                <w:b/>
              </w:rPr>
            </w:pPr>
            <w:r w:rsidRPr="00F319DE">
              <w:t>Got rank-1 in programming assessment in cognizant academy</w:t>
            </w:r>
            <w:r w:rsidR="00A97FAD" w:rsidRPr="00F319DE">
              <w:t>.</w:t>
            </w:r>
          </w:p>
        </w:tc>
      </w:tr>
    </w:tbl>
    <w:p w14:paraId="7C3EBDA0" w14:textId="77777777" w:rsidR="006F5A83" w:rsidRDefault="006F5A83">
      <w:pPr>
        <w:rPr>
          <w:rFonts w:ascii="Verdana" w:hAnsi="Verdana"/>
        </w:rPr>
      </w:pPr>
    </w:p>
    <w:p w14:paraId="0DFD8E0D" w14:textId="77777777" w:rsidR="00297BB5" w:rsidRDefault="00297BB5">
      <w:pPr>
        <w:rPr>
          <w:rFonts w:ascii="Verdana" w:hAnsi="Verdana"/>
        </w:rPr>
      </w:pPr>
    </w:p>
    <w:p w14:paraId="533F43FD" w14:textId="77777777" w:rsidR="00297BB5" w:rsidRDefault="00297BB5">
      <w:pPr>
        <w:rPr>
          <w:rFonts w:ascii="Verdana" w:hAnsi="Verdana"/>
        </w:rPr>
      </w:pPr>
    </w:p>
    <w:p w14:paraId="3D2034C0" w14:textId="77777777" w:rsidR="00297BB5" w:rsidRDefault="00297BB5">
      <w:pPr>
        <w:rPr>
          <w:rFonts w:ascii="Verdana" w:hAnsi="Verdana"/>
        </w:rPr>
      </w:pPr>
    </w:p>
    <w:p w14:paraId="17947C8C" w14:textId="77777777" w:rsidR="00297BB5" w:rsidRDefault="00297BB5">
      <w:pPr>
        <w:rPr>
          <w:rFonts w:ascii="Verdana" w:hAnsi="Verdana"/>
        </w:rPr>
      </w:pPr>
    </w:p>
    <w:p w14:paraId="367AD5AF" w14:textId="77777777" w:rsidR="00297BB5" w:rsidRDefault="00297BB5">
      <w:pPr>
        <w:rPr>
          <w:rFonts w:ascii="Verdana" w:hAnsi="Verdana"/>
        </w:rPr>
      </w:pPr>
    </w:p>
    <w:p w14:paraId="216477B6" w14:textId="77777777" w:rsidR="00297BB5" w:rsidRDefault="00297BB5">
      <w:pPr>
        <w:rPr>
          <w:rFonts w:ascii="Verdana" w:hAnsi="Verdana"/>
        </w:rPr>
      </w:pPr>
    </w:p>
    <w:tbl>
      <w:tblPr>
        <w:tblStyle w:val="TableSimple2"/>
        <w:tblW w:w="9625" w:type="dxa"/>
        <w:tblLayout w:type="fixed"/>
        <w:tblLook w:val="0000" w:firstRow="0" w:lastRow="0" w:firstColumn="0" w:lastColumn="0" w:noHBand="0" w:noVBand="0"/>
      </w:tblPr>
      <w:tblGrid>
        <w:gridCol w:w="360"/>
        <w:gridCol w:w="108"/>
        <w:gridCol w:w="9142"/>
        <w:gridCol w:w="15"/>
      </w:tblGrid>
      <w:tr w:rsidR="006F5A83" w:rsidRPr="00E02B40" w14:paraId="18D6694B" w14:textId="77777777" w:rsidTr="00E1103F">
        <w:tc>
          <w:tcPr>
            <w:tcW w:w="9625" w:type="dxa"/>
            <w:gridSpan w:val="4"/>
          </w:tcPr>
          <w:p w14:paraId="2651527E" w14:textId="77777777" w:rsidR="006F5A83" w:rsidRPr="00E02B40" w:rsidRDefault="00297BB5" w:rsidP="007D79CF">
            <w:pPr>
              <w:pStyle w:val="ResSectionHeader"/>
              <w:rPr>
                <w:sz w:val="22"/>
                <w:szCs w:val="22"/>
              </w:rPr>
            </w:pPr>
            <w:r w:rsidRPr="00E02B40">
              <w:rPr>
                <w:sz w:val="22"/>
                <w:szCs w:val="22"/>
              </w:rPr>
              <w:lastRenderedPageBreak/>
              <w:t>Deloitte Experience</w:t>
            </w:r>
          </w:p>
        </w:tc>
      </w:tr>
      <w:tr w:rsidR="006F5A83" w:rsidRPr="00E02B40" w14:paraId="60CAF87B" w14:textId="77777777" w:rsidTr="00E1103F">
        <w:trPr>
          <w:hidden/>
        </w:trPr>
        <w:tc>
          <w:tcPr>
            <w:tcW w:w="468" w:type="dxa"/>
            <w:gridSpan w:val="2"/>
          </w:tcPr>
          <w:p w14:paraId="74921A97" w14:textId="77777777" w:rsidR="006F5A83" w:rsidRPr="00C84583" w:rsidRDefault="006F5A83" w:rsidP="007D79CF">
            <w:pPr>
              <w:pStyle w:val="ResHiddenText"/>
            </w:pPr>
            <w:r w:rsidRPr="00C84583">
              <w:t>Client Name</w:t>
            </w:r>
          </w:p>
          <w:p w14:paraId="2413037A" w14:textId="77777777" w:rsidR="006F5A83" w:rsidRDefault="006F5A83" w:rsidP="007D79CF">
            <w:pPr>
              <w:pStyle w:val="ResHiddenText"/>
            </w:pPr>
            <w:r>
              <w:t>Timeframe</w:t>
            </w:r>
          </w:p>
          <w:p w14:paraId="08791319" w14:textId="77777777" w:rsidR="006F5A83" w:rsidRPr="00E02B40" w:rsidRDefault="006F5A83" w:rsidP="007D79CF">
            <w:pPr>
              <w:pStyle w:val="ResHiddenText"/>
              <w:rPr>
                <w:rFonts w:ascii="Verdana" w:hAnsi="Verdana"/>
              </w:rPr>
            </w:pPr>
            <w:r>
              <w:t>Reference</w:t>
            </w:r>
          </w:p>
        </w:tc>
        <w:tc>
          <w:tcPr>
            <w:tcW w:w="9157" w:type="dxa"/>
            <w:gridSpan w:val="2"/>
          </w:tcPr>
          <w:p w14:paraId="27DE6D44" w14:textId="77777777" w:rsidR="006F5A83" w:rsidRPr="00E02B40" w:rsidRDefault="006F5A83" w:rsidP="007D79CF">
            <w:pPr>
              <w:pStyle w:val="ResExpSummary"/>
              <w:rPr>
                <w:rFonts w:ascii="Verdana" w:hAnsi="Verdana"/>
                <w:b/>
              </w:rPr>
            </w:pPr>
            <w:r w:rsidRPr="00E02B40">
              <w:rPr>
                <w:rFonts w:ascii="Verdana" w:hAnsi="Verdana"/>
                <w:b/>
              </w:rPr>
              <w:t xml:space="preserve">Industry: </w:t>
            </w:r>
            <w:r w:rsidRPr="00E02B40">
              <w:rPr>
                <w:rFonts w:ascii="Verdana" w:hAnsi="Verdana"/>
                <w:bCs/>
              </w:rPr>
              <w:fldChar w:fldCharType="begin">
                <w:ffData>
                  <w:name w:val="cmbIndustry"/>
                  <w:enabled/>
                  <w:calcOnExit w:val="0"/>
                  <w:ddList>
                    <w:listEntry w:val="IT Services"/>
                    <w:listEntry w:val="Financial Services"/>
                    <w:listEntry w:val="Choose Industry"/>
                    <w:listEntry w:val="Consumer Business"/>
                    <w:listEntry w:val="Energy"/>
                    <w:listEntry w:val="Health Care and Life Sciences"/>
                    <w:listEntry w:val="Manufacturing"/>
                    <w:listEntry w:val="Public Sector"/>
                    <w:listEntry w:val="Real Estate"/>
                    <w:listEntry w:val="Transportation"/>
                    <w:listEntry w:val="TMT"/>
                    <w:listEntry w:val="Other Industry"/>
                  </w:ddList>
                </w:ffData>
              </w:fldChar>
            </w:r>
            <w:r w:rsidRPr="00E02B40">
              <w:rPr>
                <w:rFonts w:ascii="Verdana" w:hAnsi="Verdana"/>
                <w:bCs/>
              </w:rPr>
              <w:instrText xml:space="preserve"> FORMDROPDOWN </w:instrText>
            </w:r>
            <w:r w:rsidR="00231756">
              <w:rPr>
                <w:rFonts w:ascii="Verdana" w:hAnsi="Verdana"/>
                <w:bCs/>
              </w:rPr>
            </w:r>
            <w:r w:rsidR="00231756">
              <w:rPr>
                <w:rFonts w:ascii="Verdana" w:hAnsi="Verdana"/>
                <w:bCs/>
              </w:rPr>
              <w:fldChar w:fldCharType="separate"/>
            </w:r>
            <w:r w:rsidRPr="00E02B40">
              <w:rPr>
                <w:rFonts w:ascii="Verdana" w:hAnsi="Verdana"/>
                <w:bCs/>
              </w:rPr>
              <w:fldChar w:fldCharType="end"/>
            </w:r>
            <w:r w:rsidRPr="00E02B40">
              <w:rPr>
                <w:rFonts w:ascii="Verdana" w:hAnsi="Verdana"/>
                <w:b/>
              </w:rPr>
              <w:t xml:space="preserve">  Service Area: </w:t>
            </w:r>
            <w:r w:rsidRPr="00E02B40">
              <w:rPr>
                <w:rFonts w:ascii="Verdana" w:hAnsi="Verdana"/>
                <w:bCs/>
              </w:rPr>
              <w:fldChar w:fldCharType="begin">
                <w:ffData>
                  <w:name w:val=""/>
                  <w:enabled/>
                  <w:calcOnExit w:val="0"/>
                  <w:ddList>
                    <w:result w:val="1"/>
                    <w:listEntry w:val="Choose Service Area"/>
                    <w:listEntry w:val="Enterprise Applications"/>
                    <w:listEntry w:val="Human Capital"/>
                    <w:listEntry w:val="Outsourcing"/>
                    <w:listEntry w:val="Strategy and Operations"/>
                    <w:listEntry w:val="Technology Integration"/>
                  </w:ddList>
                </w:ffData>
              </w:fldChar>
            </w:r>
            <w:r w:rsidRPr="00E02B40">
              <w:rPr>
                <w:rFonts w:ascii="Verdana" w:hAnsi="Verdana"/>
                <w:bCs/>
              </w:rPr>
              <w:instrText xml:space="preserve"> FORMDROPDOWN </w:instrText>
            </w:r>
            <w:r w:rsidR="00231756">
              <w:rPr>
                <w:rFonts w:ascii="Verdana" w:hAnsi="Verdana"/>
                <w:bCs/>
              </w:rPr>
            </w:r>
            <w:r w:rsidR="00231756">
              <w:rPr>
                <w:rFonts w:ascii="Verdana" w:hAnsi="Verdana"/>
                <w:bCs/>
              </w:rPr>
              <w:fldChar w:fldCharType="separate"/>
            </w:r>
            <w:r w:rsidRPr="00E02B40">
              <w:rPr>
                <w:rFonts w:ascii="Verdana" w:hAnsi="Verdana"/>
                <w:bCs/>
              </w:rPr>
              <w:fldChar w:fldCharType="end"/>
            </w:r>
          </w:p>
          <w:p w14:paraId="1B12929C" w14:textId="77777777" w:rsidR="006F5A83" w:rsidRPr="00E02B40" w:rsidRDefault="006F5A83" w:rsidP="007D79CF">
            <w:pPr>
              <w:pStyle w:val="ResExpSummary"/>
              <w:rPr>
                <w:rFonts w:ascii="Verdana" w:hAnsi="Verdana"/>
                <w:b/>
              </w:rPr>
            </w:pPr>
            <w:r w:rsidRPr="00E02B40">
              <w:rPr>
                <w:rFonts w:ascii="Verdana" w:hAnsi="Verdana"/>
                <w:b/>
              </w:rPr>
              <w:t xml:space="preserve">Service Line:   </w:t>
            </w:r>
            <w:r w:rsidRPr="00E02B40">
              <w:rPr>
                <w:rFonts w:ascii="Verdana" w:hAnsi="Verdana"/>
                <w:bCs/>
              </w:rPr>
              <w:fldChar w:fldCharType="begin">
                <w:ffData>
                  <w:name w:val=""/>
                  <w:enabled/>
                  <w:calcOnExit w:val="0"/>
                  <w:ddList>
                    <w:result w:val="21"/>
                    <w:listEntry w:val="Service Lines"/>
                    <w:listEntry w:val=" "/>
                    <w:listEntry w:val="Actuarial &amp; Insurance Solutions"/>
                    <w:listEntry w:val="Application Outsourcing"/>
                    <w:listEntry w:val="Architecture and Network Services"/>
                    <w:listEntry w:val="Business Process Outsourcing"/>
                    <w:listEntry w:val="CFO Services"/>
                    <w:listEntry w:val="Change Leadership and Learning"/>
                    <w:listEntry w:val="CIO Services"/>
                    <w:listEntry w:val="Corporate Real Estate"/>
                    <w:listEntry w:val="Corporate Strategy"/>
                    <w:listEntry w:val="CRM Packages"/>
                    <w:listEntry w:val="Customer and Channel Strategy"/>
                    <w:listEntry w:val="Development Services"/>
                    <w:listEntry w:val="Enterprise Connection Services"/>
                    <w:listEntry w:val="Enterprise Systems Management and Security"/>
                    <w:listEntry w:val="HR Operations and Technology"/>
                    <w:listEntry w:val="Information Dynamics"/>
                    <w:listEntry w:val="Lawson"/>
                    <w:listEntry w:val="M and A"/>
                    <w:listEntry w:val="Operations Excellence"/>
                    <w:listEntry w:val="Oracle"/>
                    <w:listEntry w:val="Organization and People Performance"/>
                    <w:listEntry w:val="PeopleSoft/JD Edwards"/>
                    <w:listEntry w:val="SAP"/>
                  </w:ddList>
                </w:ffData>
              </w:fldChar>
            </w:r>
            <w:r w:rsidRPr="00E02B40">
              <w:rPr>
                <w:rFonts w:ascii="Verdana" w:hAnsi="Verdana"/>
                <w:bCs/>
              </w:rPr>
              <w:instrText xml:space="preserve"> FORMDROPDOWN </w:instrText>
            </w:r>
            <w:r w:rsidR="00231756">
              <w:rPr>
                <w:rFonts w:ascii="Verdana" w:hAnsi="Verdana"/>
                <w:bCs/>
              </w:rPr>
            </w:r>
            <w:r w:rsidR="00231756">
              <w:rPr>
                <w:rFonts w:ascii="Verdana" w:hAnsi="Verdana"/>
                <w:bCs/>
              </w:rPr>
              <w:fldChar w:fldCharType="separate"/>
            </w:r>
            <w:r w:rsidRPr="00E02B40">
              <w:rPr>
                <w:rFonts w:ascii="Verdana" w:hAnsi="Verdana"/>
                <w:bCs/>
              </w:rPr>
              <w:fldChar w:fldCharType="end"/>
            </w:r>
            <w:r w:rsidRPr="00E02B40">
              <w:rPr>
                <w:rFonts w:ascii="Verdana" w:hAnsi="Verdana"/>
                <w:b/>
              </w:rPr>
              <w:t xml:space="preserve"> </w:t>
            </w:r>
          </w:p>
          <w:p w14:paraId="328F3A66" w14:textId="77777777" w:rsidR="006F5A83" w:rsidRPr="00E02B40" w:rsidRDefault="006F5A83" w:rsidP="007D79CF">
            <w:pPr>
              <w:pStyle w:val="ResExpSummary"/>
              <w:rPr>
                <w:rFonts w:ascii="Verdana" w:hAnsi="Verdana"/>
              </w:rPr>
            </w:pPr>
            <w:r w:rsidRPr="00E02B40">
              <w:rPr>
                <w:rFonts w:ascii="Verdana" w:hAnsi="Verdana"/>
                <w:b/>
              </w:rPr>
              <w:t xml:space="preserve">Consultant; </w:t>
            </w:r>
            <w:r w:rsidRPr="00E02B40">
              <w:rPr>
                <w:rFonts w:ascii="Verdana" w:hAnsi="Verdana"/>
                <w:bCs/>
              </w:rPr>
              <w:t>7 Month</w:t>
            </w:r>
            <w:r w:rsidR="002F3BC1" w:rsidRPr="00E02B40">
              <w:rPr>
                <w:rFonts w:ascii="Verdana" w:hAnsi="Verdana"/>
                <w:bCs/>
              </w:rPr>
              <w:t>s</w:t>
            </w:r>
            <w:r w:rsidRPr="00E02B40">
              <w:rPr>
                <w:rFonts w:ascii="Verdana" w:hAnsi="Verdana"/>
                <w:b/>
              </w:rPr>
              <w:t xml:space="preserve"> </w:t>
            </w:r>
            <w:r w:rsidRPr="00E02B40">
              <w:rPr>
                <w:rFonts w:ascii="Verdana" w:hAnsi="Verdana"/>
              </w:rPr>
              <w:t xml:space="preserve"> </w:t>
            </w:r>
          </w:p>
          <w:p w14:paraId="3BC018B9" w14:textId="77777777" w:rsidR="006F5A83" w:rsidRPr="00E02B40" w:rsidRDefault="006F5A83" w:rsidP="00E02B40">
            <w:pPr>
              <w:pStyle w:val="ResExpSummary"/>
              <w:jc w:val="both"/>
              <w:rPr>
                <w:rFonts w:ascii="Verdana" w:hAnsi="Verdana"/>
              </w:rPr>
            </w:pPr>
            <w:r w:rsidRPr="00E02B40">
              <w:rPr>
                <w:rFonts w:ascii="Verdana" w:hAnsi="Verdana"/>
              </w:rPr>
              <w:fldChar w:fldCharType="begin">
                <w:ffData>
                  <w:name w:val="txtClientDesc"/>
                  <w:enabled/>
                  <w:calcOnExit w:val="0"/>
                  <w:textInput>
                    <w:default w:val="Enter Generic Client Description"/>
                  </w:textInput>
                </w:ffData>
              </w:fldChar>
            </w:r>
            <w:r w:rsidRPr="00E02B40">
              <w:rPr>
                <w:rFonts w:ascii="Verdana" w:hAnsi="Verdana"/>
              </w:rPr>
              <w:instrText xml:space="preserve"> FORMTEXT </w:instrText>
            </w:r>
            <w:r w:rsidRPr="00E02B40">
              <w:rPr>
                <w:rFonts w:ascii="Verdana" w:hAnsi="Verdana"/>
              </w:rPr>
            </w:r>
            <w:r w:rsidRPr="00E02B40">
              <w:rPr>
                <w:rFonts w:ascii="Verdana" w:hAnsi="Verdana"/>
              </w:rPr>
              <w:fldChar w:fldCharType="separate"/>
            </w:r>
            <w:r w:rsidRPr="00E02B40">
              <w:rPr>
                <w:rFonts w:ascii="Verdana" w:hAnsi="Verdana"/>
                <w:noProof/>
              </w:rPr>
              <w:t>Deloitte CON India Pvt Ltd, Gurugram, India</w:t>
            </w:r>
            <w:r w:rsidRPr="00E02B40">
              <w:rPr>
                <w:rFonts w:ascii="Verdana" w:hAnsi="Verdana"/>
              </w:rPr>
              <w:fldChar w:fldCharType="end"/>
            </w:r>
          </w:p>
          <w:p w14:paraId="5381377D" w14:textId="77777777" w:rsidR="00297BB5" w:rsidRPr="00E02B40" w:rsidRDefault="00297BB5" w:rsidP="00E02B40">
            <w:pPr>
              <w:pStyle w:val="ResExpSummary"/>
              <w:jc w:val="both"/>
              <w:rPr>
                <w:rFonts w:ascii="Verdana" w:hAnsi="Verdana"/>
                <w:b/>
              </w:rPr>
            </w:pPr>
            <w:r w:rsidRPr="00E02B40">
              <w:rPr>
                <w:rFonts w:ascii="Verdana" w:hAnsi="Verdana"/>
              </w:rPr>
              <w:t>DFTE (DEX) – “Data Extraction tool” This tool was developed as a part of several DFTEs.</w:t>
            </w:r>
          </w:p>
          <w:p w14:paraId="1F3A9ECA" w14:textId="77777777" w:rsidR="006F5A83" w:rsidRPr="00E02B40" w:rsidRDefault="006F5A83" w:rsidP="00E02B40">
            <w:pPr>
              <w:pStyle w:val="ResExpSummary"/>
              <w:jc w:val="both"/>
              <w:rPr>
                <w:rFonts w:ascii="Verdana" w:hAnsi="Verdana"/>
              </w:rPr>
            </w:pPr>
            <w:r w:rsidRPr="00E02B40">
              <w:rPr>
                <w:rFonts w:ascii="Verdana" w:hAnsi="Verdana"/>
                <w:b/>
              </w:rPr>
              <w:t xml:space="preserve">Role: </w:t>
            </w:r>
            <w:r w:rsidR="00A21742" w:rsidRPr="00E02B40">
              <w:rPr>
                <w:rFonts w:ascii="Verdana" w:hAnsi="Verdana"/>
              </w:rPr>
              <w:t>Being a core developer of the Data Extraction tool, Paplesh is responsible for Enhancement and Bug fixing in DEX. So far, 3 clients have already adopted it as their Data extraction tool. Based upon client’s need Paplesh is responsible to</w:t>
            </w:r>
            <w:r w:rsidR="00297BB5" w:rsidRPr="00E02B40">
              <w:rPr>
                <w:rFonts w:ascii="Verdana" w:hAnsi="Verdana"/>
              </w:rPr>
              <w:t xml:space="preserve"> enhance, develop and bug fixing.</w:t>
            </w:r>
          </w:p>
          <w:p w14:paraId="26EA5FD6" w14:textId="77777777" w:rsidR="006F5A83" w:rsidRPr="00E02B40" w:rsidRDefault="006F5A83" w:rsidP="00E02B40">
            <w:pPr>
              <w:pStyle w:val="ResExpSummary"/>
              <w:shd w:val="clear" w:color="auto" w:fill="FFFFFF"/>
              <w:jc w:val="both"/>
              <w:rPr>
                <w:rFonts w:ascii="Verdana" w:hAnsi="Verdana"/>
                <w:b/>
              </w:rPr>
            </w:pPr>
            <w:r w:rsidRPr="00E02B40">
              <w:rPr>
                <w:rFonts w:ascii="Verdana" w:hAnsi="Verdana"/>
                <w:b/>
              </w:rPr>
              <w:t xml:space="preserve">Key Responsibilities: </w:t>
            </w:r>
          </w:p>
          <w:p w14:paraId="086B4DEB" w14:textId="77777777" w:rsidR="006F5A83" w:rsidRPr="00E02B40" w:rsidRDefault="00297BB5" w:rsidP="00E02B40">
            <w:pPr>
              <w:pStyle w:val="ResExpSummary"/>
              <w:numPr>
                <w:ilvl w:val="0"/>
                <w:numId w:val="21"/>
              </w:numPr>
              <w:shd w:val="clear" w:color="auto" w:fill="FFFFFF"/>
              <w:jc w:val="both"/>
              <w:rPr>
                <w:rFonts w:ascii="Verdana" w:hAnsi="Verdana"/>
              </w:rPr>
            </w:pPr>
            <w:r w:rsidRPr="00E02B40">
              <w:rPr>
                <w:rFonts w:ascii="Verdana" w:hAnsi="Verdana"/>
              </w:rPr>
              <w:t>Development and enhancement of data extraction tool using angular and node</w:t>
            </w:r>
            <w:r w:rsidR="006F5A83" w:rsidRPr="00E02B40">
              <w:rPr>
                <w:rFonts w:ascii="Verdana" w:hAnsi="Verdana"/>
              </w:rPr>
              <w:t>.</w:t>
            </w:r>
            <w:r w:rsidRPr="00E02B40">
              <w:rPr>
                <w:rFonts w:ascii="Verdana" w:hAnsi="Verdana"/>
              </w:rPr>
              <w:t xml:space="preserve"> </w:t>
            </w:r>
          </w:p>
          <w:p w14:paraId="1798D431" w14:textId="77777777" w:rsidR="00297BB5" w:rsidRPr="00E02B40" w:rsidRDefault="00297BB5" w:rsidP="00E02B40">
            <w:pPr>
              <w:pStyle w:val="ResExpSummary"/>
              <w:numPr>
                <w:ilvl w:val="0"/>
                <w:numId w:val="21"/>
              </w:numPr>
              <w:shd w:val="clear" w:color="auto" w:fill="FFFFFF"/>
              <w:jc w:val="both"/>
              <w:rPr>
                <w:rFonts w:ascii="Verdana" w:hAnsi="Verdana"/>
              </w:rPr>
            </w:pPr>
            <w:r w:rsidRPr="00E02B40">
              <w:rPr>
                <w:rFonts w:ascii="Verdana" w:hAnsi="Verdana"/>
              </w:rPr>
              <w:t>Responsible to gather user requirements and work on them and support the testing and QA and Prod migrations.</w:t>
            </w:r>
          </w:p>
          <w:p w14:paraId="5D110888" w14:textId="77777777" w:rsidR="00297BB5" w:rsidRPr="00E02B40" w:rsidRDefault="00297BB5" w:rsidP="00E02B40">
            <w:pPr>
              <w:pStyle w:val="ResExpSummary"/>
              <w:numPr>
                <w:ilvl w:val="0"/>
                <w:numId w:val="21"/>
              </w:numPr>
              <w:shd w:val="clear" w:color="auto" w:fill="FFFFFF"/>
              <w:jc w:val="both"/>
              <w:rPr>
                <w:rFonts w:ascii="Verdana" w:hAnsi="Verdana"/>
              </w:rPr>
            </w:pPr>
            <w:r w:rsidRPr="00E02B40">
              <w:rPr>
                <w:rFonts w:ascii="Verdana" w:hAnsi="Verdana"/>
              </w:rPr>
              <w:t xml:space="preserve">Analyzing and development BI reports that were executed to fetch transactional data for various Oracle modules and help DTEST to create test data. Data extracted using DEX and DTEST were instrumental in supporting and efficiently testing user stories </w:t>
            </w:r>
            <w:proofErr w:type="gramStart"/>
            <w:r w:rsidRPr="00E02B40">
              <w:rPr>
                <w:rFonts w:ascii="Verdana" w:hAnsi="Verdana"/>
              </w:rPr>
              <w:t>in a given</w:t>
            </w:r>
            <w:proofErr w:type="gramEnd"/>
            <w:r w:rsidRPr="00E02B40">
              <w:rPr>
                <w:rFonts w:ascii="Verdana" w:hAnsi="Verdana"/>
              </w:rPr>
              <w:t xml:space="preserve"> test cycle, saving 10% manhours of the effort.</w:t>
            </w:r>
          </w:p>
          <w:p w14:paraId="7181341A" w14:textId="77777777" w:rsidR="00050118" w:rsidRPr="00E02B40" w:rsidRDefault="00050118" w:rsidP="00E02B40">
            <w:pPr>
              <w:pStyle w:val="ResExpSummary"/>
              <w:shd w:val="clear" w:color="auto" w:fill="FFFFFF"/>
              <w:jc w:val="both"/>
              <w:rPr>
                <w:rFonts w:ascii="Verdana" w:hAnsi="Verdana"/>
                <w:b/>
              </w:rPr>
            </w:pPr>
            <w:r w:rsidRPr="00E02B40">
              <w:rPr>
                <w:rFonts w:ascii="Verdana" w:hAnsi="Verdana"/>
                <w:b/>
              </w:rPr>
              <w:t>Key work items:</w:t>
            </w:r>
          </w:p>
          <w:p w14:paraId="04B8BC77" w14:textId="77777777" w:rsidR="00050118" w:rsidRPr="00E02B40" w:rsidRDefault="00050118" w:rsidP="00E02B40">
            <w:pPr>
              <w:pStyle w:val="ResExpSummary"/>
              <w:numPr>
                <w:ilvl w:val="0"/>
                <w:numId w:val="21"/>
              </w:numPr>
              <w:shd w:val="clear" w:color="auto" w:fill="FFFFFF"/>
              <w:jc w:val="both"/>
              <w:rPr>
                <w:rFonts w:ascii="Verdana" w:hAnsi="Verdana"/>
              </w:rPr>
            </w:pPr>
            <w:r w:rsidRPr="00E02B40">
              <w:rPr>
                <w:rFonts w:ascii="Verdana" w:hAnsi="Verdana"/>
              </w:rPr>
              <w:t>Changed the Summary to sort the details and to display Module, Submission Date in appropriate format.</w:t>
            </w:r>
          </w:p>
          <w:p w14:paraId="3E22CDD0" w14:textId="77777777" w:rsidR="00050118" w:rsidRPr="00E02B40" w:rsidRDefault="00050118" w:rsidP="00E02B40">
            <w:pPr>
              <w:pStyle w:val="ResExpSummary"/>
              <w:numPr>
                <w:ilvl w:val="0"/>
                <w:numId w:val="21"/>
              </w:numPr>
              <w:shd w:val="clear" w:color="auto" w:fill="FFFFFF"/>
              <w:jc w:val="both"/>
              <w:rPr>
                <w:rFonts w:ascii="Verdana" w:hAnsi="Verdana"/>
              </w:rPr>
            </w:pPr>
            <w:r w:rsidRPr="00E02B40">
              <w:rPr>
                <w:rFonts w:ascii="Verdana" w:hAnsi="Verdana"/>
              </w:rPr>
              <w:t>Modified DEX interface to bypass the login screen and directly land user to the Submit Extracts page.</w:t>
            </w:r>
          </w:p>
          <w:p w14:paraId="583E8153" w14:textId="77777777" w:rsidR="00050118" w:rsidRPr="00E02B40" w:rsidRDefault="00050118" w:rsidP="00E02B40">
            <w:pPr>
              <w:pStyle w:val="ResExpSummary"/>
              <w:numPr>
                <w:ilvl w:val="0"/>
                <w:numId w:val="21"/>
              </w:numPr>
              <w:shd w:val="clear" w:color="auto" w:fill="FFFFFF"/>
              <w:jc w:val="both"/>
              <w:rPr>
                <w:rFonts w:ascii="Verdana" w:hAnsi="Verdana"/>
              </w:rPr>
            </w:pPr>
            <w:r w:rsidRPr="00E02B40">
              <w:rPr>
                <w:rFonts w:ascii="Verdana" w:hAnsi="Verdana"/>
              </w:rPr>
              <w:t>Modified to allow user to choose a project in DEX, in case a user has multiple project’s access.</w:t>
            </w:r>
          </w:p>
          <w:p w14:paraId="70F4220B" w14:textId="77777777" w:rsidR="006F5A83" w:rsidRPr="00E02B40" w:rsidRDefault="006F5A83" w:rsidP="00E02B40">
            <w:pPr>
              <w:pStyle w:val="ResExpSummary"/>
              <w:jc w:val="both"/>
              <w:rPr>
                <w:rFonts w:ascii="Verdana" w:hAnsi="Verdana"/>
              </w:rPr>
            </w:pPr>
            <w:r w:rsidRPr="00E02B40">
              <w:rPr>
                <w:rFonts w:ascii="Verdana" w:hAnsi="Verdana"/>
                <w:b/>
              </w:rPr>
              <w:t>Technical Environment:</w:t>
            </w:r>
            <w:r w:rsidR="008D533F" w:rsidRPr="00E02B40">
              <w:rPr>
                <w:rFonts w:ascii="Verdana" w:hAnsi="Verdana"/>
              </w:rPr>
              <w:t xml:space="preserve"> Oracle cloud fusion, Angular 10 &amp; Node, Web browser.</w:t>
            </w:r>
          </w:p>
        </w:tc>
      </w:tr>
      <w:tr w:rsidR="006F5A83" w:rsidRPr="00E02B40" w14:paraId="0CA0CFB7" w14:textId="77777777" w:rsidTr="00E1103F">
        <w:trPr>
          <w:hidden/>
        </w:trPr>
        <w:tc>
          <w:tcPr>
            <w:tcW w:w="468" w:type="dxa"/>
            <w:gridSpan w:val="2"/>
          </w:tcPr>
          <w:p w14:paraId="65AB6385" w14:textId="77777777" w:rsidR="006F5A83" w:rsidRPr="00E02B40" w:rsidRDefault="006F5A83" w:rsidP="007D79CF">
            <w:pPr>
              <w:pStyle w:val="ResHiddenText"/>
              <w:rPr>
                <w:rFonts w:ascii="Verdana" w:hAnsi="Verdana"/>
              </w:rPr>
            </w:pPr>
          </w:p>
        </w:tc>
        <w:tc>
          <w:tcPr>
            <w:tcW w:w="9157" w:type="dxa"/>
            <w:gridSpan w:val="2"/>
          </w:tcPr>
          <w:p w14:paraId="7B15C12D" w14:textId="77777777" w:rsidR="006F5A83" w:rsidRPr="00E02B40" w:rsidRDefault="006F5A83" w:rsidP="007D79CF">
            <w:pPr>
              <w:pStyle w:val="ResExpSummary"/>
              <w:rPr>
                <w:rFonts w:ascii="Verdana" w:hAnsi="Verdana"/>
                <w:b/>
              </w:rPr>
            </w:pPr>
          </w:p>
        </w:tc>
      </w:tr>
      <w:tr w:rsidR="006F5A83" w:rsidRPr="00E02B40" w14:paraId="40B5D159" w14:textId="77777777" w:rsidTr="00E1103F">
        <w:tc>
          <w:tcPr>
            <w:tcW w:w="468" w:type="dxa"/>
            <w:gridSpan w:val="2"/>
          </w:tcPr>
          <w:p w14:paraId="104D5668" w14:textId="77777777" w:rsidR="006F5A83" w:rsidRPr="00E02B40" w:rsidRDefault="006F5A83" w:rsidP="007D79CF">
            <w:pPr>
              <w:rPr>
                <w:rFonts w:ascii="Verdana" w:hAnsi="Verdana"/>
              </w:rPr>
            </w:pPr>
          </w:p>
          <w:p w14:paraId="01F88CBB" w14:textId="77777777" w:rsidR="006F5A83" w:rsidRPr="00E02B40" w:rsidRDefault="006F5A83" w:rsidP="007D79CF">
            <w:pPr>
              <w:rPr>
                <w:rFonts w:ascii="Verdana" w:hAnsi="Verdana"/>
              </w:rPr>
            </w:pPr>
          </w:p>
        </w:tc>
        <w:tc>
          <w:tcPr>
            <w:tcW w:w="9157" w:type="dxa"/>
            <w:gridSpan w:val="2"/>
          </w:tcPr>
          <w:p w14:paraId="373B9735" w14:textId="77777777" w:rsidR="008D533F" w:rsidRPr="00E02B40" w:rsidRDefault="006F5A83" w:rsidP="008D533F">
            <w:pPr>
              <w:pStyle w:val="ResHeading1"/>
              <w:rPr>
                <w:rFonts w:ascii="Verdana" w:hAnsi="Verdana" w:cs="Times New Roman"/>
                <w:b w:val="0"/>
              </w:rPr>
            </w:pPr>
            <w:r w:rsidRPr="00E02B40">
              <w:rPr>
                <w:rFonts w:ascii="Verdana" w:hAnsi="Verdana"/>
              </w:rPr>
              <w:t>Development Tools/Languages</w:t>
            </w:r>
            <w:r w:rsidRPr="00E02B40">
              <w:rPr>
                <w:rFonts w:ascii="Verdana" w:hAnsi="Verdana"/>
                <w:bCs/>
                <w:iCs/>
              </w:rPr>
              <w:t>:</w:t>
            </w:r>
            <w:r w:rsidRPr="00E02B40">
              <w:rPr>
                <w:rFonts w:ascii="Verdana" w:hAnsi="Verdana" w:cs="Times New Roman"/>
                <w:b w:val="0"/>
                <w:bCs/>
                <w:iCs/>
              </w:rPr>
              <w:t> </w:t>
            </w:r>
            <w:r w:rsidRPr="00E02B40">
              <w:rPr>
                <w:rFonts w:ascii="Verdana" w:hAnsi="Verdana" w:cs="Times New Roman"/>
                <w:b w:val="0"/>
              </w:rPr>
              <w:t> </w:t>
            </w:r>
          </w:p>
          <w:tbl>
            <w:tblPr>
              <w:tblW w:w="0" w:type="auto"/>
              <w:tblBorders>
                <w:insideH w:val="single" w:sz="18" w:space="0" w:color="FFFFFF"/>
                <w:insideV w:val="single" w:sz="18" w:space="0" w:color="FFFFFF"/>
              </w:tblBorders>
              <w:tblLayout w:type="fixed"/>
              <w:tblLook w:val="04A0" w:firstRow="1" w:lastRow="0" w:firstColumn="1" w:lastColumn="0" w:noHBand="0" w:noVBand="1"/>
            </w:tblPr>
            <w:tblGrid>
              <w:gridCol w:w="3220"/>
              <w:gridCol w:w="3170"/>
            </w:tblGrid>
            <w:tr w:rsidR="008D533F" w:rsidRPr="00E02B40" w14:paraId="5B362BD0" w14:textId="77777777" w:rsidTr="008940AD">
              <w:tc>
                <w:tcPr>
                  <w:tcW w:w="3220" w:type="dxa"/>
                  <w:shd w:val="clear" w:color="auto" w:fill="000000"/>
                </w:tcPr>
                <w:p w14:paraId="0424ABB8" w14:textId="77777777" w:rsidR="008D533F" w:rsidRPr="00E02B40" w:rsidRDefault="00B90EBA" w:rsidP="008D533F">
                  <w:pPr>
                    <w:pStyle w:val="ResHeading1"/>
                    <w:rPr>
                      <w:rFonts w:ascii="Verdana" w:hAnsi="Verdana"/>
                      <w:b w:val="0"/>
                      <w:bCs/>
                      <w:caps/>
                    </w:rPr>
                  </w:pPr>
                  <w:r w:rsidRPr="00E02B40">
                    <w:rPr>
                      <w:rFonts w:ascii="Verdana" w:hAnsi="Verdana"/>
                      <w:b w:val="0"/>
                      <w:bCs/>
                    </w:rPr>
                    <w:t>Tools/Technology</w:t>
                  </w:r>
                </w:p>
              </w:tc>
              <w:tc>
                <w:tcPr>
                  <w:tcW w:w="3170" w:type="dxa"/>
                  <w:shd w:val="clear" w:color="auto" w:fill="000000"/>
                </w:tcPr>
                <w:p w14:paraId="0DDC65B3" w14:textId="77777777" w:rsidR="008D533F" w:rsidRPr="00E02B40" w:rsidRDefault="00B90EBA" w:rsidP="008D533F">
                  <w:pPr>
                    <w:pStyle w:val="ResHeading1"/>
                    <w:rPr>
                      <w:rFonts w:ascii="Verdana" w:hAnsi="Verdana"/>
                      <w:b w:val="0"/>
                      <w:bCs/>
                      <w:caps/>
                    </w:rPr>
                  </w:pPr>
                  <w:r w:rsidRPr="00E02B40">
                    <w:rPr>
                      <w:rFonts w:ascii="Verdana" w:hAnsi="Verdana"/>
                      <w:b w:val="0"/>
                      <w:bCs/>
                    </w:rPr>
                    <w:t>Proficiency</w:t>
                  </w:r>
                </w:p>
              </w:tc>
            </w:tr>
            <w:tr w:rsidR="008D533F" w:rsidRPr="00E02B40" w14:paraId="426B397D" w14:textId="77777777" w:rsidTr="008940AD">
              <w:tc>
                <w:tcPr>
                  <w:tcW w:w="3220" w:type="dxa"/>
                  <w:shd w:val="pct5" w:color="000000" w:fill="FFFFFF"/>
                </w:tcPr>
                <w:p w14:paraId="483BB5B6" w14:textId="77777777" w:rsidR="008D533F" w:rsidRPr="00E02B40" w:rsidRDefault="00B90EBA" w:rsidP="008D533F">
                  <w:pPr>
                    <w:pStyle w:val="ResHeading1"/>
                    <w:rPr>
                      <w:rFonts w:ascii="Verdana" w:hAnsi="Verdana"/>
                      <w:b w:val="0"/>
                      <w:bCs/>
                      <w:caps/>
                    </w:rPr>
                  </w:pPr>
                  <w:r w:rsidRPr="00E02B40">
                    <w:rPr>
                      <w:rFonts w:ascii="Verdana" w:hAnsi="Verdana"/>
                      <w:b w:val="0"/>
                      <w:bCs/>
                    </w:rPr>
                    <w:t>Angular 10</w:t>
                  </w:r>
                </w:p>
              </w:tc>
              <w:tc>
                <w:tcPr>
                  <w:tcW w:w="3170" w:type="dxa"/>
                  <w:shd w:val="pct5" w:color="000000" w:fill="FFFFFF"/>
                </w:tcPr>
                <w:p w14:paraId="35B6D737"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r w:rsidR="008D533F" w:rsidRPr="00E02B40" w14:paraId="42972BC0" w14:textId="77777777" w:rsidTr="008940AD">
              <w:tc>
                <w:tcPr>
                  <w:tcW w:w="3220" w:type="dxa"/>
                  <w:shd w:val="pct20" w:color="000000" w:fill="FFFFFF"/>
                </w:tcPr>
                <w:p w14:paraId="26894874" w14:textId="77777777" w:rsidR="008D533F" w:rsidRPr="00E02B40" w:rsidRDefault="00B90EBA" w:rsidP="008D533F">
                  <w:pPr>
                    <w:pStyle w:val="ResHeading1"/>
                    <w:rPr>
                      <w:rFonts w:ascii="Verdana" w:hAnsi="Verdana"/>
                      <w:b w:val="0"/>
                      <w:bCs/>
                      <w:caps/>
                    </w:rPr>
                  </w:pPr>
                  <w:r w:rsidRPr="00E02B40">
                    <w:rPr>
                      <w:rFonts w:ascii="Verdana" w:hAnsi="Verdana"/>
                      <w:b w:val="0"/>
                      <w:bCs/>
                    </w:rPr>
                    <w:t>Node Js</w:t>
                  </w:r>
                </w:p>
              </w:tc>
              <w:tc>
                <w:tcPr>
                  <w:tcW w:w="3170" w:type="dxa"/>
                  <w:shd w:val="pct20" w:color="000000" w:fill="FFFFFF"/>
                </w:tcPr>
                <w:p w14:paraId="7BAD4E06"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r w:rsidR="008D533F" w:rsidRPr="00E02B40" w14:paraId="392CD664" w14:textId="77777777" w:rsidTr="008940AD">
              <w:tc>
                <w:tcPr>
                  <w:tcW w:w="3220" w:type="dxa"/>
                  <w:shd w:val="pct5" w:color="000000" w:fill="FFFFFF"/>
                </w:tcPr>
                <w:p w14:paraId="3C762A0F" w14:textId="77777777" w:rsidR="008D533F" w:rsidRPr="00E02B40" w:rsidRDefault="00B90EBA" w:rsidP="008D533F">
                  <w:pPr>
                    <w:pStyle w:val="ResHeading1"/>
                    <w:rPr>
                      <w:rFonts w:ascii="Verdana" w:hAnsi="Verdana"/>
                      <w:b w:val="0"/>
                      <w:bCs/>
                      <w:caps/>
                    </w:rPr>
                  </w:pPr>
                  <w:r w:rsidRPr="00E02B40">
                    <w:rPr>
                      <w:rFonts w:ascii="Verdana" w:hAnsi="Verdana"/>
                      <w:b w:val="0"/>
                      <w:bCs/>
                    </w:rPr>
                    <w:t>Typescript</w:t>
                  </w:r>
                </w:p>
              </w:tc>
              <w:tc>
                <w:tcPr>
                  <w:tcW w:w="3170" w:type="dxa"/>
                  <w:shd w:val="pct5" w:color="000000" w:fill="FFFFFF"/>
                </w:tcPr>
                <w:p w14:paraId="1C385BF7"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r w:rsidR="008D533F" w:rsidRPr="00E02B40" w14:paraId="10F92E70" w14:textId="77777777" w:rsidTr="008940AD">
              <w:tc>
                <w:tcPr>
                  <w:tcW w:w="3220" w:type="dxa"/>
                  <w:shd w:val="pct20" w:color="000000" w:fill="FFFFFF"/>
                </w:tcPr>
                <w:p w14:paraId="082994FF" w14:textId="77777777" w:rsidR="008D533F" w:rsidRPr="00E02B40" w:rsidRDefault="00B90EBA" w:rsidP="008D533F">
                  <w:pPr>
                    <w:pStyle w:val="ResHeading1"/>
                    <w:rPr>
                      <w:rFonts w:ascii="Verdana" w:hAnsi="Verdana"/>
                      <w:b w:val="0"/>
                      <w:bCs/>
                      <w:caps/>
                    </w:rPr>
                  </w:pPr>
                  <w:r w:rsidRPr="00E02B40">
                    <w:rPr>
                      <w:rFonts w:ascii="Verdana" w:hAnsi="Verdana"/>
                      <w:b w:val="0"/>
                      <w:bCs/>
                    </w:rPr>
                    <w:t>Oracle Cloud Fusion</w:t>
                  </w:r>
                </w:p>
              </w:tc>
              <w:tc>
                <w:tcPr>
                  <w:tcW w:w="3170" w:type="dxa"/>
                  <w:shd w:val="pct20" w:color="000000" w:fill="FFFFFF"/>
                </w:tcPr>
                <w:p w14:paraId="3E45A5DF"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r w:rsidR="008D533F" w:rsidRPr="00E02B40" w14:paraId="314894C9" w14:textId="77777777" w:rsidTr="008940AD">
              <w:tc>
                <w:tcPr>
                  <w:tcW w:w="3220" w:type="dxa"/>
                  <w:shd w:val="pct5" w:color="000000" w:fill="FFFFFF"/>
                </w:tcPr>
                <w:p w14:paraId="42772AAC" w14:textId="77777777" w:rsidR="008D533F" w:rsidRPr="00E02B40" w:rsidRDefault="00B90EBA" w:rsidP="008D533F">
                  <w:pPr>
                    <w:pStyle w:val="ResHeading1"/>
                    <w:rPr>
                      <w:rFonts w:ascii="Verdana" w:hAnsi="Verdana"/>
                      <w:b w:val="0"/>
                      <w:bCs/>
                      <w:caps/>
                    </w:rPr>
                  </w:pPr>
                  <w:r w:rsidRPr="00E02B40">
                    <w:rPr>
                      <w:rFonts w:ascii="Verdana" w:hAnsi="Verdana"/>
                      <w:b w:val="0"/>
                      <w:bCs/>
                    </w:rPr>
                    <w:t>Bi Reports</w:t>
                  </w:r>
                </w:p>
              </w:tc>
              <w:tc>
                <w:tcPr>
                  <w:tcW w:w="3170" w:type="dxa"/>
                  <w:shd w:val="pct5" w:color="000000" w:fill="FFFFFF"/>
                </w:tcPr>
                <w:p w14:paraId="70ACD3DC"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r w:rsidR="008D533F" w:rsidRPr="00E02B40" w14:paraId="576C8522" w14:textId="77777777" w:rsidTr="008940AD">
              <w:tc>
                <w:tcPr>
                  <w:tcW w:w="3220" w:type="dxa"/>
                  <w:shd w:val="pct20" w:color="000000" w:fill="FFFFFF"/>
                </w:tcPr>
                <w:p w14:paraId="4880B238" w14:textId="77777777" w:rsidR="008D533F" w:rsidRPr="00E02B40" w:rsidRDefault="00B90EBA" w:rsidP="008D533F">
                  <w:pPr>
                    <w:pStyle w:val="ResHeading1"/>
                    <w:rPr>
                      <w:rFonts w:ascii="Verdana" w:hAnsi="Verdana"/>
                      <w:b w:val="0"/>
                      <w:bCs/>
                      <w:caps/>
                    </w:rPr>
                  </w:pPr>
                  <w:r w:rsidRPr="00E02B40">
                    <w:rPr>
                      <w:rFonts w:ascii="Verdana" w:hAnsi="Verdana"/>
                      <w:b w:val="0"/>
                      <w:bCs/>
                    </w:rPr>
                    <w:t>Apex</w:t>
                  </w:r>
                </w:p>
              </w:tc>
              <w:tc>
                <w:tcPr>
                  <w:tcW w:w="3170" w:type="dxa"/>
                  <w:shd w:val="pct20" w:color="000000" w:fill="FFFFFF"/>
                </w:tcPr>
                <w:p w14:paraId="0C41E7F6"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r w:rsidR="008D533F" w:rsidRPr="00E02B40" w14:paraId="180B400A" w14:textId="77777777" w:rsidTr="008940AD">
              <w:tc>
                <w:tcPr>
                  <w:tcW w:w="3220" w:type="dxa"/>
                  <w:shd w:val="pct5" w:color="000000" w:fill="FFFFFF"/>
                </w:tcPr>
                <w:p w14:paraId="793C4F1A" w14:textId="77777777" w:rsidR="008D533F" w:rsidRPr="00E02B40" w:rsidRDefault="00B90EBA" w:rsidP="008D533F">
                  <w:pPr>
                    <w:pStyle w:val="ResHeading1"/>
                    <w:rPr>
                      <w:rFonts w:ascii="Verdana" w:hAnsi="Verdana"/>
                      <w:b w:val="0"/>
                      <w:bCs/>
                      <w:caps/>
                    </w:rPr>
                  </w:pPr>
                  <w:r w:rsidRPr="00E02B40">
                    <w:rPr>
                      <w:rFonts w:ascii="Verdana" w:hAnsi="Verdana"/>
                      <w:b w:val="0"/>
                      <w:bCs/>
                    </w:rPr>
                    <w:t>Postman</w:t>
                  </w:r>
                </w:p>
              </w:tc>
              <w:tc>
                <w:tcPr>
                  <w:tcW w:w="3170" w:type="dxa"/>
                  <w:shd w:val="pct5" w:color="000000" w:fill="FFFFFF"/>
                </w:tcPr>
                <w:p w14:paraId="19B38BEA"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r w:rsidR="008D533F" w:rsidRPr="00E02B40" w14:paraId="729C03B2" w14:textId="77777777" w:rsidTr="008940AD">
              <w:tc>
                <w:tcPr>
                  <w:tcW w:w="3220" w:type="dxa"/>
                  <w:shd w:val="pct20" w:color="000000" w:fill="FFFFFF"/>
                </w:tcPr>
                <w:p w14:paraId="02A483AC" w14:textId="77777777" w:rsidR="008D533F" w:rsidRPr="00E02B40" w:rsidRDefault="00B90EBA" w:rsidP="008D533F">
                  <w:pPr>
                    <w:pStyle w:val="ResHeading1"/>
                    <w:rPr>
                      <w:rFonts w:ascii="Verdana" w:hAnsi="Verdana"/>
                      <w:b w:val="0"/>
                      <w:bCs/>
                      <w:caps/>
                    </w:rPr>
                  </w:pPr>
                  <w:proofErr w:type="spellStart"/>
                  <w:r w:rsidRPr="00E02B40">
                    <w:rPr>
                      <w:rFonts w:ascii="Verdana" w:hAnsi="Verdana"/>
                      <w:b w:val="0"/>
                      <w:bCs/>
                    </w:rPr>
                    <w:t>UIPath</w:t>
                  </w:r>
                  <w:proofErr w:type="spellEnd"/>
                </w:p>
              </w:tc>
              <w:tc>
                <w:tcPr>
                  <w:tcW w:w="3170" w:type="dxa"/>
                  <w:shd w:val="pct20" w:color="000000" w:fill="FFFFFF"/>
                </w:tcPr>
                <w:p w14:paraId="7C5C0E42" w14:textId="77777777" w:rsidR="008D533F" w:rsidRPr="00E02B40" w:rsidRDefault="00B90EBA" w:rsidP="008D533F">
                  <w:pPr>
                    <w:pStyle w:val="ResHeading1"/>
                    <w:rPr>
                      <w:rFonts w:ascii="Verdana" w:hAnsi="Verdana"/>
                      <w:b w:val="0"/>
                    </w:rPr>
                  </w:pPr>
                  <w:r w:rsidRPr="00E02B40">
                    <w:rPr>
                      <w:rFonts w:ascii="Verdana" w:hAnsi="Verdana"/>
                      <w:b w:val="0"/>
                    </w:rPr>
                    <w:t>Project Experience</w:t>
                  </w:r>
                </w:p>
              </w:tc>
            </w:tr>
          </w:tbl>
          <w:p w14:paraId="6646AF09" w14:textId="77777777" w:rsidR="006F5A83" w:rsidRPr="00E02B40" w:rsidRDefault="008D533F" w:rsidP="008D533F">
            <w:pPr>
              <w:pStyle w:val="ResHeading1"/>
              <w:rPr>
                <w:rFonts w:ascii="Verdana" w:hAnsi="Verdana" w:cs="Times New Roman"/>
                <w:b w:val="0"/>
                <w:noProof/>
              </w:rPr>
            </w:pPr>
            <w:r w:rsidRPr="00E02B40">
              <w:rPr>
                <w:rFonts w:ascii="Verdana" w:hAnsi="Verdana" w:cs="Times New Roman"/>
                <w:b w:val="0"/>
                <w:noProof/>
              </w:rPr>
              <w:t xml:space="preserve"> </w:t>
            </w:r>
          </w:p>
        </w:tc>
      </w:tr>
      <w:tr w:rsidR="006F5A83" w:rsidRPr="00E02B40" w14:paraId="244AF890" w14:textId="77777777" w:rsidTr="00E1103F">
        <w:tc>
          <w:tcPr>
            <w:tcW w:w="468" w:type="dxa"/>
            <w:gridSpan w:val="2"/>
          </w:tcPr>
          <w:p w14:paraId="1A2D1E73" w14:textId="77777777" w:rsidR="006F5A83" w:rsidRPr="00E02B40" w:rsidRDefault="006F5A83" w:rsidP="007D79CF">
            <w:pPr>
              <w:pStyle w:val="ResBodyText"/>
              <w:rPr>
                <w:rFonts w:ascii="Verdana" w:hAnsi="Verdana"/>
              </w:rPr>
            </w:pPr>
          </w:p>
        </w:tc>
        <w:tc>
          <w:tcPr>
            <w:tcW w:w="9157" w:type="dxa"/>
            <w:gridSpan w:val="2"/>
          </w:tcPr>
          <w:p w14:paraId="4FF5D075" w14:textId="77777777" w:rsidR="006F5A83" w:rsidRPr="00E02B40" w:rsidRDefault="006F5A83" w:rsidP="00E02B40">
            <w:pPr>
              <w:pStyle w:val="ResHeading1"/>
              <w:jc w:val="both"/>
              <w:rPr>
                <w:rFonts w:ascii="Verdana" w:hAnsi="Verdana"/>
              </w:rPr>
            </w:pPr>
            <w:r w:rsidRPr="00E02B40">
              <w:rPr>
                <w:rFonts w:ascii="Verdana" w:hAnsi="Verdana"/>
              </w:rPr>
              <w:t>Middleware/Databases</w:t>
            </w:r>
            <w:r w:rsidRPr="00E02B40">
              <w:rPr>
                <w:rFonts w:ascii="Verdana" w:hAnsi="Verdana"/>
                <w:bCs/>
                <w:iCs/>
              </w:rPr>
              <w:t>:</w:t>
            </w:r>
            <w:r w:rsidRPr="00E02B40">
              <w:rPr>
                <w:rFonts w:ascii="Verdana" w:hAnsi="Verdana" w:cs="Times New Roman"/>
                <w:b w:val="0"/>
                <w:bCs/>
                <w:iCs/>
              </w:rPr>
              <w:t> </w:t>
            </w:r>
            <w:r w:rsidRPr="00E02B40">
              <w:rPr>
                <w:rFonts w:ascii="Verdana" w:hAnsi="Verdana" w:cs="Times New Roman"/>
                <w:b w:val="0"/>
                <w:bCs/>
                <w:iCs/>
              </w:rPr>
              <w:fldChar w:fldCharType="begin">
                <w:ffData>
                  <w:name w:val="Text17"/>
                  <w:enabled/>
                  <w:calcOnExit w:val="0"/>
                  <w:textInput>
                    <w:default w:val="Indicate all Middleware / Databases experience, indicating proficiency as &quot;training only,&quot; &quot;project experience,&quot; or &quot;expert.&quot; (Refer to instructions for specific experience to note for Technology Integration practitioners)"/>
                  </w:textInput>
                </w:ffData>
              </w:fldChar>
            </w:r>
            <w:r w:rsidRPr="00E02B40">
              <w:rPr>
                <w:rFonts w:ascii="Verdana" w:hAnsi="Verdana" w:cs="Times New Roman"/>
                <w:b w:val="0"/>
                <w:bCs/>
                <w:iCs/>
              </w:rPr>
              <w:instrText xml:space="preserve"> FORMTEXT </w:instrText>
            </w:r>
            <w:r w:rsidRPr="00E02B40">
              <w:rPr>
                <w:rFonts w:ascii="Verdana" w:hAnsi="Verdana" w:cs="Times New Roman"/>
                <w:b w:val="0"/>
                <w:bCs/>
                <w:iCs/>
              </w:rPr>
            </w:r>
            <w:r w:rsidRPr="00E02B40">
              <w:rPr>
                <w:rFonts w:ascii="Verdana" w:hAnsi="Verdana" w:cs="Times New Roman"/>
                <w:b w:val="0"/>
                <w:bCs/>
                <w:iCs/>
              </w:rPr>
              <w:fldChar w:fldCharType="separate"/>
            </w:r>
            <w:r w:rsidRPr="00E02B40">
              <w:rPr>
                <w:rFonts w:ascii="Verdana" w:hAnsi="Verdana" w:cs="Times New Roman"/>
                <w:b w:val="0"/>
                <w:bCs/>
                <w:iCs/>
                <w:noProof/>
              </w:rPr>
              <w:t>Oracle Rel.</w:t>
            </w:r>
            <w:r w:rsidR="00566C09" w:rsidRPr="00E02B40">
              <w:rPr>
                <w:rFonts w:ascii="Verdana" w:hAnsi="Verdana" w:cs="Times New Roman"/>
                <w:b w:val="0"/>
                <w:bCs/>
                <w:iCs/>
                <w:noProof/>
              </w:rPr>
              <w:t xml:space="preserve"> </w:t>
            </w:r>
            <w:r w:rsidRPr="00E02B40">
              <w:rPr>
                <w:rFonts w:ascii="Verdana" w:hAnsi="Verdana" w:cs="Times New Roman"/>
                <w:b w:val="0"/>
                <w:bCs/>
                <w:iCs/>
                <w:noProof/>
              </w:rPr>
              <w:t xml:space="preserve">18C,  Proficiency </w:t>
            </w:r>
            <w:r>
              <w:t>—</w:t>
            </w:r>
            <w:r w:rsidRPr="00E02B40">
              <w:rPr>
                <w:rFonts w:ascii="Verdana" w:hAnsi="Verdana" w:cs="Times New Roman"/>
                <w:b w:val="0"/>
                <w:bCs/>
                <w:iCs/>
                <w:noProof/>
              </w:rPr>
              <w:t xml:space="preserve"> Project Experience</w:t>
            </w:r>
            <w:r w:rsidRPr="00E02B40">
              <w:rPr>
                <w:rFonts w:ascii="Verdana" w:hAnsi="Verdana" w:cs="Times New Roman"/>
                <w:b w:val="0"/>
                <w:bCs/>
                <w:iCs/>
              </w:rPr>
              <w:fldChar w:fldCharType="end"/>
            </w:r>
          </w:p>
        </w:tc>
      </w:tr>
      <w:tr w:rsidR="006F5A83" w:rsidRPr="00E02B40" w14:paraId="093EB827" w14:textId="77777777" w:rsidTr="00E1103F">
        <w:tc>
          <w:tcPr>
            <w:tcW w:w="468" w:type="dxa"/>
            <w:gridSpan w:val="2"/>
          </w:tcPr>
          <w:p w14:paraId="6B2E80E7" w14:textId="77777777" w:rsidR="006F5A83" w:rsidRPr="00E02B40" w:rsidRDefault="006F5A83" w:rsidP="007D79CF">
            <w:pPr>
              <w:pStyle w:val="ResBodyText"/>
              <w:rPr>
                <w:rFonts w:ascii="Verdana" w:hAnsi="Verdana"/>
              </w:rPr>
            </w:pPr>
          </w:p>
        </w:tc>
        <w:tc>
          <w:tcPr>
            <w:tcW w:w="9157" w:type="dxa"/>
            <w:gridSpan w:val="2"/>
          </w:tcPr>
          <w:p w14:paraId="721420E4" w14:textId="77777777" w:rsidR="006F5A83" w:rsidRPr="00E02B40" w:rsidRDefault="006F5A83" w:rsidP="00E02B40">
            <w:pPr>
              <w:pStyle w:val="ResHeading1"/>
              <w:jc w:val="both"/>
              <w:rPr>
                <w:rFonts w:ascii="Verdana" w:hAnsi="Verdana" w:cs="Times New Roman"/>
                <w:b w:val="0"/>
                <w:bCs/>
                <w:iCs/>
              </w:rPr>
            </w:pPr>
            <w:r w:rsidRPr="00E02B40">
              <w:rPr>
                <w:rFonts w:ascii="Verdana" w:hAnsi="Verdana"/>
              </w:rPr>
              <w:t>General Tools</w:t>
            </w:r>
            <w:r w:rsidRPr="00E02B40">
              <w:rPr>
                <w:rFonts w:ascii="Verdana" w:hAnsi="Verdana"/>
                <w:bCs/>
                <w:iCs/>
              </w:rPr>
              <w:t>:</w:t>
            </w:r>
            <w:r w:rsidRPr="00E02B40">
              <w:rPr>
                <w:rFonts w:ascii="Verdana" w:hAnsi="Verdana" w:cs="Times New Roman"/>
                <w:b w:val="0"/>
                <w:bCs/>
                <w:iCs/>
              </w:rPr>
              <w:t>   </w:t>
            </w:r>
            <w:r w:rsidRPr="00E02B40">
              <w:rPr>
                <w:rFonts w:ascii="Verdana" w:hAnsi="Verdana" w:cs="Times New Roman"/>
                <w:b w:val="0"/>
                <w:bCs/>
                <w:iCs/>
              </w:rPr>
              <w:fldChar w:fldCharType="begin">
                <w:ffData>
                  <w:name w:val="Text18"/>
                  <w:enabled/>
                  <w:calcOnExit w:val="0"/>
                  <w:textInput>
                    <w:default w:val="Indicate your proficiency with General computing tools (e.g. Microsoft Office, Microsoft Project, databases, etc.) and indicate your proficiency as &quot;training only,&quot; &quot;project experience,&quot; or &quot;expert.&quot;"/>
                  </w:textInput>
                </w:ffData>
              </w:fldChar>
            </w:r>
            <w:r w:rsidRPr="00E02B40">
              <w:rPr>
                <w:rFonts w:ascii="Verdana" w:hAnsi="Verdana" w:cs="Times New Roman"/>
                <w:b w:val="0"/>
                <w:bCs/>
                <w:iCs/>
              </w:rPr>
              <w:instrText xml:space="preserve"> FORMTEXT </w:instrText>
            </w:r>
            <w:r w:rsidRPr="00E02B40">
              <w:rPr>
                <w:rFonts w:ascii="Verdana" w:hAnsi="Verdana" w:cs="Times New Roman"/>
                <w:b w:val="0"/>
                <w:bCs/>
                <w:iCs/>
              </w:rPr>
            </w:r>
            <w:r w:rsidRPr="00E02B40">
              <w:rPr>
                <w:rFonts w:ascii="Verdana" w:hAnsi="Verdana" w:cs="Times New Roman"/>
                <w:b w:val="0"/>
                <w:bCs/>
                <w:iCs/>
              </w:rPr>
              <w:fldChar w:fldCharType="separate"/>
            </w:r>
            <w:r w:rsidRPr="00E02B40">
              <w:rPr>
                <w:rFonts w:ascii="Verdana" w:hAnsi="Verdana" w:cs="Times New Roman"/>
                <w:b w:val="0"/>
                <w:bCs/>
                <w:iCs/>
                <w:noProof/>
              </w:rPr>
              <w:t xml:space="preserve">Microsoft Office, proficiency </w:t>
            </w:r>
            <w:r>
              <w:t>—</w:t>
            </w:r>
            <w:r w:rsidRPr="00E02B40">
              <w:rPr>
                <w:rFonts w:ascii="Verdana" w:hAnsi="Verdana" w:cs="Times New Roman"/>
                <w:b w:val="0"/>
                <w:bCs/>
                <w:iCs/>
                <w:noProof/>
              </w:rPr>
              <w:t xml:space="preserve"> Project Experience</w:t>
            </w:r>
            <w:r w:rsidRPr="00E02B40">
              <w:rPr>
                <w:rFonts w:ascii="Verdana" w:hAnsi="Verdana" w:cs="Times New Roman"/>
                <w:b w:val="0"/>
                <w:bCs/>
                <w:iCs/>
              </w:rPr>
              <w:fldChar w:fldCharType="end"/>
            </w:r>
          </w:p>
        </w:tc>
      </w:tr>
      <w:tr w:rsidR="007C3143" w:rsidRPr="00E02B40" w14:paraId="09B18195" w14:textId="77777777" w:rsidTr="00E1103F">
        <w:tc>
          <w:tcPr>
            <w:tcW w:w="9625" w:type="dxa"/>
            <w:gridSpan w:val="4"/>
          </w:tcPr>
          <w:p w14:paraId="462B643E" w14:textId="525FCC81" w:rsidR="007C3143" w:rsidRPr="00E02B40" w:rsidRDefault="00705DA3" w:rsidP="007C3143">
            <w:pPr>
              <w:pStyle w:val="ResSectionHeader"/>
              <w:rPr>
                <w:sz w:val="22"/>
                <w:szCs w:val="22"/>
              </w:rPr>
            </w:pPr>
            <w:r>
              <w:rPr>
                <w:sz w:val="22"/>
                <w:szCs w:val="22"/>
              </w:rPr>
              <w:lastRenderedPageBreak/>
              <w:t>Previous</w:t>
            </w:r>
            <w:r w:rsidR="007C3143" w:rsidRPr="00E02B40">
              <w:rPr>
                <w:sz w:val="22"/>
                <w:szCs w:val="22"/>
              </w:rPr>
              <w:t xml:space="preserve"> Experience</w:t>
            </w:r>
            <w:bookmarkStart w:id="4" w:name="PreviousExperience"/>
            <w:bookmarkEnd w:id="4"/>
          </w:p>
        </w:tc>
      </w:tr>
      <w:tr w:rsidR="007C3143" w:rsidRPr="00E02B40" w14:paraId="58E94F1D" w14:textId="77777777" w:rsidTr="00E1103F">
        <w:trPr>
          <w:hidden/>
        </w:trPr>
        <w:tc>
          <w:tcPr>
            <w:tcW w:w="468" w:type="dxa"/>
            <w:gridSpan w:val="2"/>
          </w:tcPr>
          <w:p w14:paraId="79C4E98C" w14:textId="77777777" w:rsidR="007C3143" w:rsidRPr="00C84583" w:rsidRDefault="007C3143" w:rsidP="007C3143">
            <w:pPr>
              <w:pStyle w:val="ResHiddenText"/>
            </w:pPr>
            <w:r w:rsidRPr="00C84583">
              <w:t>Client Name</w:t>
            </w:r>
          </w:p>
          <w:p w14:paraId="12409773" w14:textId="77777777" w:rsidR="007C3143" w:rsidRDefault="007C3143" w:rsidP="007C3143">
            <w:pPr>
              <w:pStyle w:val="ResHiddenText"/>
            </w:pPr>
            <w:r>
              <w:t>Timeframe</w:t>
            </w:r>
          </w:p>
          <w:p w14:paraId="52FEC65B" w14:textId="77777777" w:rsidR="007C3143" w:rsidRPr="00E02B40" w:rsidRDefault="007C3143" w:rsidP="007C3143">
            <w:pPr>
              <w:pStyle w:val="ResHiddenText"/>
              <w:rPr>
                <w:rFonts w:ascii="Verdana" w:hAnsi="Verdana"/>
              </w:rPr>
            </w:pPr>
            <w:r>
              <w:t>Reference</w:t>
            </w:r>
          </w:p>
        </w:tc>
        <w:tc>
          <w:tcPr>
            <w:tcW w:w="9157" w:type="dxa"/>
            <w:gridSpan w:val="2"/>
          </w:tcPr>
          <w:p w14:paraId="130C7803" w14:textId="77777777" w:rsidR="007C3143" w:rsidRPr="00E02B40" w:rsidRDefault="007C3143" w:rsidP="007C3143">
            <w:pPr>
              <w:pStyle w:val="ResExpSummary"/>
              <w:rPr>
                <w:rFonts w:ascii="Verdana" w:hAnsi="Verdana"/>
                <w:b/>
              </w:rPr>
            </w:pPr>
            <w:r w:rsidRPr="00E02B40">
              <w:rPr>
                <w:rFonts w:ascii="Verdana" w:hAnsi="Verdana"/>
                <w:b/>
              </w:rPr>
              <w:t xml:space="preserve">Industry: </w:t>
            </w:r>
            <w:r w:rsidRPr="00E02B40">
              <w:rPr>
                <w:rFonts w:ascii="Verdana" w:hAnsi="Verdana"/>
                <w:bCs/>
              </w:rPr>
              <w:fldChar w:fldCharType="begin">
                <w:ffData>
                  <w:name w:val="cmbIndustry"/>
                  <w:enabled/>
                  <w:calcOnExit w:val="0"/>
                  <w:ddList>
                    <w:listEntry w:val="IT Services"/>
                    <w:listEntry w:val="Financial Services"/>
                    <w:listEntry w:val="Choose Industry"/>
                    <w:listEntry w:val="Consumer Business"/>
                    <w:listEntry w:val="Energy"/>
                    <w:listEntry w:val="Health Care and Life Sciences"/>
                    <w:listEntry w:val="Manufacturing"/>
                    <w:listEntry w:val="Public Sector"/>
                    <w:listEntry w:val="Real Estate"/>
                    <w:listEntry w:val="Transportation"/>
                    <w:listEntry w:val="TMT"/>
                    <w:listEntry w:val="Other Industry"/>
                  </w:ddList>
                </w:ffData>
              </w:fldChar>
            </w:r>
            <w:bookmarkStart w:id="5" w:name="cmbIndustry"/>
            <w:r w:rsidRPr="00E02B40">
              <w:rPr>
                <w:rFonts w:ascii="Verdana" w:hAnsi="Verdana"/>
                <w:bCs/>
              </w:rPr>
              <w:instrText xml:space="preserve"> FORMDROPDOWN </w:instrText>
            </w:r>
            <w:r w:rsidR="00231756">
              <w:rPr>
                <w:rFonts w:ascii="Verdana" w:hAnsi="Verdana"/>
                <w:bCs/>
              </w:rPr>
            </w:r>
            <w:r w:rsidR="00231756">
              <w:rPr>
                <w:rFonts w:ascii="Verdana" w:hAnsi="Verdana"/>
                <w:bCs/>
              </w:rPr>
              <w:fldChar w:fldCharType="separate"/>
            </w:r>
            <w:r w:rsidRPr="00E02B40">
              <w:rPr>
                <w:rFonts w:ascii="Verdana" w:hAnsi="Verdana"/>
                <w:bCs/>
              </w:rPr>
              <w:fldChar w:fldCharType="end"/>
            </w:r>
            <w:bookmarkEnd w:id="5"/>
            <w:r w:rsidRPr="00E02B40">
              <w:rPr>
                <w:rFonts w:ascii="Verdana" w:hAnsi="Verdana"/>
                <w:b/>
              </w:rPr>
              <w:t xml:space="preserve">  Service Area: </w:t>
            </w:r>
            <w:r w:rsidRPr="00E02B40">
              <w:rPr>
                <w:rFonts w:ascii="Verdana" w:hAnsi="Verdana"/>
                <w:bCs/>
              </w:rPr>
              <w:fldChar w:fldCharType="begin">
                <w:ffData>
                  <w:name w:val=""/>
                  <w:enabled/>
                  <w:calcOnExit w:val="0"/>
                  <w:ddList>
                    <w:result w:val="1"/>
                    <w:listEntry w:val="Choose Service Area"/>
                    <w:listEntry w:val="Enterprise Applications"/>
                    <w:listEntry w:val="Human Capital"/>
                    <w:listEntry w:val="Outsourcing"/>
                    <w:listEntry w:val="Strategy and Operations"/>
                    <w:listEntry w:val="Technology Integration"/>
                  </w:ddList>
                </w:ffData>
              </w:fldChar>
            </w:r>
            <w:r w:rsidRPr="00E02B40">
              <w:rPr>
                <w:rFonts w:ascii="Verdana" w:hAnsi="Verdana"/>
                <w:bCs/>
              </w:rPr>
              <w:instrText xml:space="preserve"> FORMDROPDOWN </w:instrText>
            </w:r>
            <w:r w:rsidR="00231756">
              <w:rPr>
                <w:rFonts w:ascii="Verdana" w:hAnsi="Verdana"/>
                <w:bCs/>
              </w:rPr>
            </w:r>
            <w:r w:rsidR="00231756">
              <w:rPr>
                <w:rFonts w:ascii="Verdana" w:hAnsi="Verdana"/>
                <w:bCs/>
              </w:rPr>
              <w:fldChar w:fldCharType="separate"/>
            </w:r>
            <w:r w:rsidRPr="00E02B40">
              <w:rPr>
                <w:rFonts w:ascii="Verdana" w:hAnsi="Verdana"/>
                <w:bCs/>
              </w:rPr>
              <w:fldChar w:fldCharType="end"/>
            </w:r>
          </w:p>
          <w:p w14:paraId="6064D498" w14:textId="77777777" w:rsidR="007C3143" w:rsidRPr="00E02B40" w:rsidRDefault="007C3143" w:rsidP="007C3143">
            <w:pPr>
              <w:pStyle w:val="ResExpSummary"/>
              <w:rPr>
                <w:rFonts w:ascii="Verdana" w:hAnsi="Verdana"/>
                <w:b/>
              </w:rPr>
            </w:pPr>
            <w:r w:rsidRPr="00E02B40">
              <w:rPr>
                <w:rFonts w:ascii="Verdana" w:hAnsi="Verdana"/>
                <w:b/>
              </w:rPr>
              <w:t xml:space="preserve">Service Line:   </w:t>
            </w:r>
            <w:r w:rsidRPr="00E02B40">
              <w:rPr>
                <w:rFonts w:ascii="Verdana" w:hAnsi="Verdana"/>
                <w:bCs/>
              </w:rPr>
              <w:fldChar w:fldCharType="begin">
                <w:ffData>
                  <w:name w:val=""/>
                  <w:enabled/>
                  <w:calcOnExit w:val="0"/>
                  <w:ddList>
                    <w:result w:val="21"/>
                    <w:listEntry w:val="Service Lines"/>
                    <w:listEntry w:val=" "/>
                    <w:listEntry w:val="Actuarial &amp; Insurance Solutions"/>
                    <w:listEntry w:val="Application Outsourcing"/>
                    <w:listEntry w:val="Architecture and Network Services"/>
                    <w:listEntry w:val="Business Process Outsourcing"/>
                    <w:listEntry w:val="CFO Services"/>
                    <w:listEntry w:val="Change Leadership and Learning"/>
                    <w:listEntry w:val="CIO Services"/>
                    <w:listEntry w:val="Corporate Real Estate"/>
                    <w:listEntry w:val="Corporate Strategy"/>
                    <w:listEntry w:val="CRM Packages"/>
                    <w:listEntry w:val="Customer and Channel Strategy"/>
                    <w:listEntry w:val="Development Services"/>
                    <w:listEntry w:val="Enterprise Connection Services"/>
                    <w:listEntry w:val="Enterprise Systems Management and Security"/>
                    <w:listEntry w:val="HR Operations and Technology"/>
                    <w:listEntry w:val="Information Dynamics"/>
                    <w:listEntry w:val="Lawson"/>
                    <w:listEntry w:val="M and A"/>
                    <w:listEntry w:val="Operations Excellence"/>
                    <w:listEntry w:val="Oracle"/>
                    <w:listEntry w:val="Organization and People Performance"/>
                    <w:listEntry w:val="PeopleSoft/JD Edwards"/>
                    <w:listEntry w:val="SAP"/>
                  </w:ddList>
                </w:ffData>
              </w:fldChar>
            </w:r>
            <w:r w:rsidRPr="00E02B40">
              <w:rPr>
                <w:rFonts w:ascii="Verdana" w:hAnsi="Verdana"/>
                <w:bCs/>
              </w:rPr>
              <w:instrText xml:space="preserve"> FORMDROPDOWN </w:instrText>
            </w:r>
            <w:r w:rsidR="00231756">
              <w:rPr>
                <w:rFonts w:ascii="Verdana" w:hAnsi="Verdana"/>
                <w:bCs/>
              </w:rPr>
            </w:r>
            <w:r w:rsidR="00231756">
              <w:rPr>
                <w:rFonts w:ascii="Verdana" w:hAnsi="Verdana"/>
                <w:bCs/>
              </w:rPr>
              <w:fldChar w:fldCharType="separate"/>
            </w:r>
            <w:r w:rsidRPr="00E02B40">
              <w:rPr>
                <w:rFonts w:ascii="Verdana" w:hAnsi="Verdana"/>
                <w:bCs/>
              </w:rPr>
              <w:fldChar w:fldCharType="end"/>
            </w:r>
            <w:r w:rsidRPr="00E02B40">
              <w:rPr>
                <w:rFonts w:ascii="Verdana" w:hAnsi="Verdana"/>
                <w:b/>
              </w:rPr>
              <w:t xml:space="preserve"> </w:t>
            </w:r>
          </w:p>
          <w:p w14:paraId="173CAC54" w14:textId="77777777" w:rsidR="007C3143" w:rsidRPr="00E02B40" w:rsidRDefault="007C3143" w:rsidP="007C3143">
            <w:pPr>
              <w:pStyle w:val="ResExpSummary"/>
              <w:rPr>
                <w:rFonts w:ascii="Verdana" w:hAnsi="Verdana"/>
              </w:rPr>
            </w:pPr>
            <w:r w:rsidRPr="00E02B40">
              <w:rPr>
                <w:rFonts w:ascii="Verdana" w:hAnsi="Verdana"/>
                <w:b/>
              </w:rPr>
              <w:fldChar w:fldCharType="begin">
                <w:ffData>
                  <w:name w:val="txtRole"/>
                  <w:enabled/>
                  <w:calcOnExit w:val="0"/>
                  <w:textInput>
                    <w:default w:val="Enter your Role"/>
                  </w:textInput>
                </w:ffData>
              </w:fldChar>
            </w:r>
            <w:r w:rsidRPr="00E02B40">
              <w:rPr>
                <w:rFonts w:ascii="Verdana" w:hAnsi="Verdana"/>
                <w:b/>
              </w:rPr>
              <w:instrText xml:space="preserve"> FORMTEXT </w:instrText>
            </w:r>
            <w:r w:rsidRPr="00E02B40">
              <w:rPr>
                <w:rFonts w:ascii="Verdana" w:hAnsi="Verdana"/>
                <w:b/>
              </w:rPr>
            </w:r>
            <w:r w:rsidRPr="00E02B40">
              <w:rPr>
                <w:rFonts w:ascii="Verdana" w:hAnsi="Verdana"/>
                <w:b/>
              </w:rPr>
              <w:fldChar w:fldCharType="separate"/>
            </w:r>
            <w:r w:rsidRPr="00E02B40">
              <w:rPr>
                <w:rFonts w:ascii="Verdana" w:hAnsi="Verdana"/>
                <w:b/>
                <w:noProof/>
              </w:rPr>
              <w:t>Senior Developer</w:t>
            </w:r>
            <w:r w:rsidRPr="00E02B40">
              <w:rPr>
                <w:rFonts w:ascii="Verdana" w:hAnsi="Verdana"/>
                <w:b/>
              </w:rPr>
              <w:fldChar w:fldCharType="end"/>
            </w:r>
            <w:r w:rsidRPr="00E02B40">
              <w:rPr>
                <w:rFonts w:ascii="Verdana" w:hAnsi="Verdana"/>
                <w:b/>
              </w:rPr>
              <w:t xml:space="preserve">; </w:t>
            </w:r>
            <w:r w:rsidR="003A1F63" w:rsidRPr="00E02B40">
              <w:rPr>
                <w:rFonts w:ascii="Verdana" w:hAnsi="Verdana"/>
                <w:bCs/>
              </w:rPr>
              <w:t>4</w:t>
            </w:r>
            <w:r w:rsidRPr="00E02B40">
              <w:rPr>
                <w:rFonts w:ascii="Verdana" w:hAnsi="Verdana"/>
                <w:bCs/>
              </w:rPr>
              <w:t xml:space="preserve"> Years</w:t>
            </w:r>
            <w:r w:rsidRPr="00E02B40">
              <w:rPr>
                <w:rFonts w:ascii="Verdana" w:hAnsi="Verdana"/>
                <w:b/>
              </w:rPr>
              <w:t xml:space="preserve"> </w:t>
            </w:r>
            <w:r w:rsidRPr="00E02B40">
              <w:rPr>
                <w:rFonts w:ascii="Verdana" w:hAnsi="Verdana"/>
              </w:rPr>
              <w:t xml:space="preserve"> </w:t>
            </w:r>
            <w:bookmarkStart w:id="6" w:name="_GoBack"/>
            <w:bookmarkEnd w:id="6"/>
          </w:p>
          <w:p w14:paraId="0DABD594" w14:textId="77777777" w:rsidR="007C3143" w:rsidRPr="00E02B40" w:rsidRDefault="007C3143" w:rsidP="00E02B40">
            <w:pPr>
              <w:pStyle w:val="ResExpSummary"/>
              <w:jc w:val="both"/>
              <w:rPr>
                <w:rFonts w:ascii="Verdana" w:hAnsi="Verdana"/>
              </w:rPr>
            </w:pPr>
            <w:r w:rsidRPr="00E02B40">
              <w:rPr>
                <w:rFonts w:ascii="Verdana" w:hAnsi="Verdana"/>
              </w:rPr>
              <w:fldChar w:fldCharType="begin">
                <w:ffData>
                  <w:name w:val="txtClientDesc"/>
                  <w:enabled/>
                  <w:calcOnExit w:val="0"/>
                  <w:textInput>
                    <w:default w:val="Enter Generic Client Description"/>
                  </w:textInput>
                </w:ffData>
              </w:fldChar>
            </w:r>
            <w:r w:rsidRPr="00E02B40">
              <w:rPr>
                <w:rFonts w:ascii="Verdana" w:hAnsi="Verdana"/>
              </w:rPr>
              <w:instrText xml:space="preserve"> FORMTEXT </w:instrText>
            </w:r>
            <w:r w:rsidRPr="00E02B40">
              <w:rPr>
                <w:rFonts w:ascii="Verdana" w:hAnsi="Verdana"/>
              </w:rPr>
            </w:r>
            <w:r w:rsidRPr="00E02B40">
              <w:rPr>
                <w:rFonts w:ascii="Verdana" w:hAnsi="Verdana"/>
              </w:rPr>
              <w:fldChar w:fldCharType="separate"/>
            </w:r>
            <w:r w:rsidRPr="00E02B40">
              <w:rPr>
                <w:rFonts w:ascii="Verdana" w:hAnsi="Verdana"/>
                <w:noProof/>
              </w:rPr>
              <w:t>Cognizant Technology Solution, Kolkata, India</w:t>
            </w:r>
            <w:r w:rsidRPr="00E02B40">
              <w:rPr>
                <w:rFonts w:ascii="Verdana" w:hAnsi="Verdana"/>
              </w:rPr>
              <w:fldChar w:fldCharType="end"/>
            </w:r>
          </w:p>
          <w:p w14:paraId="142D580C" w14:textId="77777777" w:rsidR="007C3143" w:rsidRPr="00E02B40" w:rsidRDefault="007C3143" w:rsidP="00E02B40">
            <w:pPr>
              <w:pStyle w:val="ResExpSummary"/>
              <w:jc w:val="both"/>
              <w:rPr>
                <w:rFonts w:ascii="Verdana" w:hAnsi="Verdana"/>
              </w:rPr>
            </w:pPr>
            <w:r w:rsidRPr="00E02B40">
              <w:rPr>
                <w:rFonts w:ascii="Verdana" w:hAnsi="Verdana"/>
              </w:rPr>
              <w:t>Client was global provider of financial services technology. The company's clients include banks, thrifts, credit unions, securities broker dealers, leasing and finance companies, and retailers</w:t>
            </w:r>
          </w:p>
          <w:p w14:paraId="2A979090" w14:textId="77777777" w:rsidR="007C3143" w:rsidRPr="00E02B40" w:rsidRDefault="007C3143" w:rsidP="00E02B40">
            <w:pPr>
              <w:pStyle w:val="ResExpSummary"/>
              <w:jc w:val="both"/>
              <w:rPr>
                <w:rFonts w:ascii="Verdana" w:hAnsi="Verdana"/>
              </w:rPr>
            </w:pPr>
            <w:r w:rsidRPr="00E02B40">
              <w:rPr>
                <w:rFonts w:ascii="Verdana" w:hAnsi="Verdana"/>
                <w:b/>
              </w:rPr>
              <w:t xml:space="preserve">Role: </w:t>
            </w:r>
            <w:r w:rsidRPr="00E02B40">
              <w:rPr>
                <w:rFonts w:ascii="Verdana" w:hAnsi="Verdana"/>
              </w:rPr>
              <w:fldChar w:fldCharType="begin">
                <w:ffData>
                  <w:name w:val="Text7"/>
                  <w:enabled/>
                  <w:calcOnExit w:val="0"/>
                  <w:textInput>
                    <w:default w:val="Enter Role description"/>
                  </w:textInput>
                </w:ffData>
              </w:fldChar>
            </w:r>
            <w:r w:rsidRPr="00E02B40">
              <w:rPr>
                <w:rFonts w:ascii="Verdana" w:hAnsi="Verdana"/>
              </w:rPr>
              <w:instrText xml:space="preserve"> FORMTEXT </w:instrText>
            </w:r>
            <w:r w:rsidRPr="00E02B40">
              <w:rPr>
                <w:rFonts w:ascii="Verdana" w:hAnsi="Verdana"/>
              </w:rPr>
            </w:r>
            <w:r w:rsidRPr="00E02B40">
              <w:rPr>
                <w:rFonts w:ascii="Verdana" w:hAnsi="Verdana"/>
              </w:rPr>
              <w:fldChar w:fldCharType="separate"/>
            </w:r>
            <w:r w:rsidRPr="00E02B40">
              <w:rPr>
                <w:rFonts w:ascii="Verdana" w:hAnsi="Verdana"/>
              </w:rPr>
              <w:t>Involved in new development, maintenance, and support-related activities. Developed various custom Reports, Forms &amp; Interfaces in oracle e-business suite application.</w:t>
            </w:r>
            <w:r w:rsidRPr="00E02B40">
              <w:rPr>
                <w:rFonts w:ascii="Verdana" w:hAnsi="Verdana"/>
              </w:rPr>
              <w:fldChar w:fldCharType="end"/>
            </w:r>
          </w:p>
          <w:p w14:paraId="1391B3BD" w14:textId="77777777" w:rsidR="007C3143" w:rsidRPr="00E02B40" w:rsidRDefault="007C3143" w:rsidP="00E02B40">
            <w:pPr>
              <w:pStyle w:val="ResExpSummary"/>
              <w:shd w:val="clear" w:color="auto" w:fill="FFFFFF"/>
              <w:jc w:val="both"/>
              <w:rPr>
                <w:rFonts w:ascii="Verdana" w:hAnsi="Verdana"/>
                <w:b/>
              </w:rPr>
            </w:pPr>
            <w:r w:rsidRPr="00E02B40">
              <w:rPr>
                <w:rFonts w:ascii="Verdana" w:hAnsi="Verdana"/>
                <w:b/>
              </w:rPr>
              <w:t xml:space="preserve">Key Responsibilities: </w:t>
            </w:r>
          </w:p>
          <w:p w14:paraId="57A921D1" w14:textId="77777777" w:rsidR="007C3143" w:rsidRPr="00E02B40" w:rsidRDefault="007C3143" w:rsidP="00E02B40">
            <w:pPr>
              <w:pStyle w:val="ResExpSummary"/>
              <w:numPr>
                <w:ilvl w:val="0"/>
                <w:numId w:val="21"/>
              </w:numPr>
              <w:shd w:val="clear" w:color="auto" w:fill="FFFFFF"/>
              <w:jc w:val="both"/>
              <w:rPr>
                <w:rFonts w:ascii="Verdana" w:hAnsi="Verdana"/>
                <w:b/>
              </w:rPr>
            </w:pPr>
            <w:r w:rsidRPr="00E02B40">
              <w:rPr>
                <w:rFonts w:ascii="Verdana" w:hAnsi="Verdana"/>
              </w:rPr>
              <w:t>Enhanced various existing process based on the new business requirements. E.g. inbound interfaces (Entering sales order from different application to oracle application), outbound interfaces (Populating fulfillment details back to the source system).</w:t>
            </w:r>
            <w:r w:rsidRPr="00E02B40">
              <w:rPr>
                <w:rFonts w:ascii="Verdana" w:hAnsi="Verdana"/>
              </w:rPr>
              <w:fldChar w:fldCharType="begin">
                <w:ffData>
                  <w:name w:val=""/>
                  <w:enabled/>
                  <w:calcOnExit w:val="0"/>
                  <w:textInput>
                    <w:default w:val="Enter Key Responsibilities in Bullet form"/>
                  </w:textInput>
                </w:ffData>
              </w:fldChar>
            </w:r>
            <w:r w:rsidRPr="00E02B40">
              <w:rPr>
                <w:rFonts w:ascii="Verdana" w:hAnsi="Verdana"/>
              </w:rPr>
              <w:instrText xml:space="preserve"> FORMTEXT </w:instrText>
            </w:r>
            <w:r w:rsidRPr="00E02B40">
              <w:rPr>
                <w:rFonts w:ascii="Verdana" w:hAnsi="Verdana"/>
              </w:rPr>
            </w:r>
            <w:r w:rsidRPr="00E02B40">
              <w:rPr>
                <w:rFonts w:ascii="Verdana" w:hAnsi="Verdana"/>
              </w:rPr>
              <w:fldChar w:fldCharType="separate"/>
            </w:r>
          </w:p>
          <w:p w14:paraId="0E8325B2" w14:textId="77777777" w:rsidR="007C3143" w:rsidRPr="00E02B40" w:rsidRDefault="007C3143" w:rsidP="00E02B40">
            <w:pPr>
              <w:pStyle w:val="ResExpSummary"/>
              <w:numPr>
                <w:ilvl w:val="0"/>
                <w:numId w:val="21"/>
              </w:numPr>
              <w:shd w:val="clear" w:color="auto" w:fill="FFFFFF"/>
              <w:jc w:val="both"/>
              <w:rPr>
                <w:rFonts w:ascii="Verdana" w:hAnsi="Verdana"/>
                <w:b/>
              </w:rPr>
            </w:pPr>
            <w:r w:rsidRPr="00E02B40">
              <w:rPr>
                <w:rFonts w:ascii="Verdana" w:hAnsi="Verdana"/>
              </w:rPr>
              <w:t>Developed new RDF, RTF &amp; XMLP reports (Finance, Item, Order, Customer related detailed reports), Forms, Form Personalization &amp; Customization, and worked on business solutions to enhance the existing process.</w:t>
            </w:r>
          </w:p>
          <w:p w14:paraId="5849DE2D" w14:textId="77777777" w:rsidR="007C3143" w:rsidRPr="00E02B40" w:rsidRDefault="007C3143" w:rsidP="00E02B40">
            <w:pPr>
              <w:pStyle w:val="ResExpSummary"/>
              <w:numPr>
                <w:ilvl w:val="0"/>
                <w:numId w:val="21"/>
              </w:numPr>
              <w:shd w:val="clear" w:color="auto" w:fill="FFFFFF"/>
              <w:jc w:val="both"/>
              <w:rPr>
                <w:rFonts w:ascii="Verdana" w:hAnsi="Verdana"/>
                <w:b/>
              </w:rPr>
            </w:pPr>
            <w:r w:rsidRPr="00E02B40">
              <w:rPr>
                <w:rFonts w:ascii="Verdana" w:hAnsi="Verdana"/>
              </w:rPr>
              <w:t>Developed new process to maintain manufacturing, standard &amp; advanced warranties on the assets</w:t>
            </w:r>
            <w:r w:rsidRPr="00E02B40">
              <w:rPr>
                <w:rFonts w:ascii="Verdana" w:hAnsi="Verdana"/>
              </w:rPr>
              <w:fldChar w:fldCharType="end"/>
            </w:r>
            <w:r w:rsidRPr="00E02B40">
              <w:rPr>
                <w:rFonts w:ascii="Verdana" w:hAnsi="Verdana"/>
              </w:rPr>
              <w:t>.</w:t>
            </w:r>
          </w:p>
          <w:p w14:paraId="24DD4D40" w14:textId="77777777" w:rsidR="007C3143" w:rsidRPr="00E02B40" w:rsidRDefault="007C3143" w:rsidP="00E02B40">
            <w:pPr>
              <w:pStyle w:val="ResExpSummary"/>
              <w:jc w:val="both"/>
              <w:rPr>
                <w:rFonts w:ascii="Verdana" w:hAnsi="Verdana"/>
              </w:rPr>
            </w:pPr>
            <w:r w:rsidRPr="00E02B40">
              <w:rPr>
                <w:rFonts w:ascii="Verdana" w:hAnsi="Verdana"/>
                <w:b/>
              </w:rPr>
              <w:t xml:space="preserve">Technical Environment: </w:t>
            </w:r>
            <w:r w:rsidRPr="00E02B40">
              <w:rPr>
                <w:rFonts w:ascii="Verdana" w:hAnsi="Verdana"/>
              </w:rPr>
              <w:fldChar w:fldCharType="begin">
                <w:ffData>
                  <w:name w:val="txtTechEnv"/>
                  <w:enabled/>
                  <w:calcOnExit w:val="0"/>
                  <w:textInput>
                    <w:default w:val="Describe technical environment (if applicable)"/>
                  </w:textInput>
                </w:ffData>
              </w:fldChar>
            </w:r>
            <w:r w:rsidRPr="00E02B40">
              <w:rPr>
                <w:rFonts w:ascii="Verdana" w:hAnsi="Verdana"/>
              </w:rPr>
              <w:instrText xml:space="preserve"> FORMTEXT </w:instrText>
            </w:r>
            <w:r w:rsidRPr="00E02B40">
              <w:rPr>
                <w:rFonts w:ascii="Verdana" w:hAnsi="Verdana"/>
              </w:rPr>
            </w:r>
            <w:r w:rsidRPr="00E02B40">
              <w:rPr>
                <w:rFonts w:ascii="Verdana" w:hAnsi="Verdana"/>
              </w:rPr>
              <w:fldChar w:fldCharType="separate"/>
            </w:r>
            <w:r w:rsidRPr="00E02B40">
              <w:rPr>
                <w:rFonts w:ascii="Verdana" w:hAnsi="Verdana"/>
                <w:noProof/>
              </w:rPr>
              <w:t>Oracle Applications Release R12.2, Oracle Form Builder 10g, Oracle Report Developer 10g, BI Discoverer, PL/SQL, Toad 13.0</w:t>
            </w:r>
            <w:r w:rsidRPr="00E02B40">
              <w:rPr>
                <w:rFonts w:ascii="Verdana" w:hAnsi="Verdana"/>
              </w:rPr>
              <w:fldChar w:fldCharType="end"/>
            </w:r>
            <w:r w:rsidRPr="00E02B40">
              <w:rPr>
                <w:rFonts w:ascii="Verdana" w:hAnsi="Verdana"/>
              </w:rPr>
              <w:t>, Putty.</w:t>
            </w:r>
          </w:p>
        </w:tc>
      </w:tr>
      <w:tr w:rsidR="007C3143" w:rsidRPr="00E02B40" w14:paraId="4F427D0E" w14:textId="77777777" w:rsidTr="00E1103F">
        <w:trPr>
          <w:hidden/>
        </w:trPr>
        <w:tc>
          <w:tcPr>
            <w:tcW w:w="468" w:type="dxa"/>
            <w:gridSpan w:val="2"/>
          </w:tcPr>
          <w:p w14:paraId="098CF497" w14:textId="77777777" w:rsidR="007C3143" w:rsidRPr="00E02B40" w:rsidRDefault="007C3143" w:rsidP="007C3143">
            <w:pPr>
              <w:pStyle w:val="ResHiddenText"/>
              <w:rPr>
                <w:rFonts w:ascii="Verdana" w:hAnsi="Verdana"/>
              </w:rPr>
            </w:pPr>
          </w:p>
        </w:tc>
        <w:tc>
          <w:tcPr>
            <w:tcW w:w="9157" w:type="dxa"/>
            <w:gridSpan w:val="2"/>
          </w:tcPr>
          <w:p w14:paraId="7F8FEB4A" w14:textId="77777777" w:rsidR="007C3143" w:rsidRPr="00E02B40" w:rsidRDefault="007C3143" w:rsidP="007C3143">
            <w:pPr>
              <w:pStyle w:val="ResExpSummary"/>
              <w:rPr>
                <w:rFonts w:ascii="Verdana" w:hAnsi="Verdana"/>
                <w:b/>
              </w:rPr>
            </w:pPr>
          </w:p>
        </w:tc>
      </w:tr>
      <w:tr w:rsidR="007C3143" w:rsidRPr="00E02B40" w14:paraId="0479A944" w14:textId="77777777" w:rsidTr="00E1103F">
        <w:tc>
          <w:tcPr>
            <w:tcW w:w="468" w:type="dxa"/>
            <w:gridSpan w:val="2"/>
          </w:tcPr>
          <w:p w14:paraId="44C44FA3" w14:textId="77777777" w:rsidR="007C3143" w:rsidRPr="00E02B40" w:rsidRDefault="007C3143" w:rsidP="007C3143">
            <w:pPr>
              <w:rPr>
                <w:rFonts w:ascii="Verdana" w:hAnsi="Verdana"/>
              </w:rPr>
            </w:pPr>
          </w:p>
          <w:p w14:paraId="3A2FF9FB" w14:textId="77777777" w:rsidR="007C3143" w:rsidRPr="00E02B40" w:rsidRDefault="007C3143" w:rsidP="007C3143">
            <w:pPr>
              <w:rPr>
                <w:rFonts w:ascii="Verdana" w:hAnsi="Verdana"/>
              </w:rPr>
            </w:pPr>
          </w:p>
        </w:tc>
        <w:tc>
          <w:tcPr>
            <w:tcW w:w="9157" w:type="dxa"/>
            <w:gridSpan w:val="2"/>
          </w:tcPr>
          <w:p w14:paraId="5D95DCE3" w14:textId="77777777" w:rsidR="00566C09" w:rsidRPr="00E02B40" w:rsidRDefault="007C3143" w:rsidP="00566C09">
            <w:pPr>
              <w:pStyle w:val="ResHeading1"/>
              <w:rPr>
                <w:rFonts w:ascii="Verdana" w:hAnsi="Verdana"/>
                <w:b w:val="0"/>
              </w:rPr>
            </w:pPr>
            <w:r w:rsidRPr="00E02B40">
              <w:rPr>
                <w:rFonts w:ascii="Verdana" w:hAnsi="Verdana"/>
                <w:b w:val="0"/>
              </w:rPr>
              <w:t>Development Tools/Languages: </w:t>
            </w:r>
          </w:p>
          <w:tbl>
            <w:tblPr>
              <w:tblW w:w="0" w:type="auto"/>
              <w:tblBorders>
                <w:insideH w:val="single" w:sz="18" w:space="0" w:color="FFFFFF"/>
                <w:insideV w:val="single" w:sz="18" w:space="0" w:color="FFFFFF"/>
              </w:tblBorders>
              <w:tblLayout w:type="fixed"/>
              <w:tblLook w:val="04A0" w:firstRow="1" w:lastRow="0" w:firstColumn="1" w:lastColumn="0" w:noHBand="0" w:noVBand="1"/>
            </w:tblPr>
            <w:tblGrid>
              <w:gridCol w:w="3220"/>
              <w:gridCol w:w="3150"/>
            </w:tblGrid>
            <w:tr w:rsidR="00566C09" w:rsidRPr="00E02B40" w14:paraId="013A3EC3" w14:textId="77777777" w:rsidTr="008940AD">
              <w:tc>
                <w:tcPr>
                  <w:tcW w:w="3220" w:type="dxa"/>
                  <w:shd w:val="clear" w:color="auto" w:fill="000000"/>
                </w:tcPr>
                <w:p w14:paraId="5947CDF9" w14:textId="77777777" w:rsidR="00566C09" w:rsidRPr="00E02B40" w:rsidRDefault="00B90EBA" w:rsidP="00566C09">
                  <w:pPr>
                    <w:pStyle w:val="ResHeading1"/>
                    <w:rPr>
                      <w:rFonts w:ascii="Verdana" w:hAnsi="Verdana"/>
                      <w:b w:val="0"/>
                      <w:bCs/>
                      <w:caps/>
                    </w:rPr>
                  </w:pPr>
                  <w:r w:rsidRPr="00E02B40">
                    <w:rPr>
                      <w:rFonts w:ascii="Verdana" w:hAnsi="Verdana"/>
                      <w:b w:val="0"/>
                      <w:bCs/>
                    </w:rPr>
                    <w:t>Tools/Technology</w:t>
                  </w:r>
                </w:p>
              </w:tc>
              <w:tc>
                <w:tcPr>
                  <w:tcW w:w="3150" w:type="dxa"/>
                  <w:shd w:val="clear" w:color="auto" w:fill="000000"/>
                </w:tcPr>
                <w:p w14:paraId="32B5BDAC" w14:textId="77777777" w:rsidR="00566C09" w:rsidRPr="00E02B40" w:rsidRDefault="00B90EBA" w:rsidP="00566C09">
                  <w:pPr>
                    <w:pStyle w:val="ResHeading1"/>
                    <w:rPr>
                      <w:rFonts w:ascii="Verdana" w:hAnsi="Verdana"/>
                      <w:b w:val="0"/>
                      <w:bCs/>
                      <w:caps/>
                    </w:rPr>
                  </w:pPr>
                  <w:r w:rsidRPr="00E02B40">
                    <w:rPr>
                      <w:rFonts w:ascii="Verdana" w:hAnsi="Verdana"/>
                      <w:b w:val="0"/>
                      <w:bCs/>
                    </w:rPr>
                    <w:t>Proficiency</w:t>
                  </w:r>
                </w:p>
              </w:tc>
            </w:tr>
            <w:tr w:rsidR="006F3565" w:rsidRPr="00E02B40" w14:paraId="67FA6121" w14:textId="77777777" w:rsidTr="008940AD">
              <w:tc>
                <w:tcPr>
                  <w:tcW w:w="3220" w:type="dxa"/>
                  <w:shd w:val="pct5" w:color="000000" w:fill="FFFFFF"/>
                </w:tcPr>
                <w:p w14:paraId="3286790F" w14:textId="77777777" w:rsidR="006F3565" w:rsidRPr="00E02B40" w:rsidRDefault="00B90EBA" w:rsidP="00E02B40">
                  <w:pPr>
                    <w:pStyle w:val="ResSectionHeader"/>
                    <w:rPr>
                      <w:b w:val="0"/>
                      <w:bCs/>
                      <w:caps/>
                    </w:rPr>
                  </w:pPr>
                  <w:r w:rsidRPr="00E02B40">
                    <w:rPr>
                      <w:b w:val="0"/>
                      <w:bCs/>
                    </w:rPr>
                    <w:t>Oracle EBS R12</w:t>
                  </w:r>
                </w:p>
              </w:tc>
              <w:tc>
                <w:tcPr>
                  <w:tcW w:w="3150" w:type="dxa"/>
                  <w:shd w:val="pct5" w:color="000000" w:fill="FFFFFF"/>
                </w:tcPr>
                <w:p w14:paraId="6BDF1375" w14:textId="77777777" w:rsidR="006F3565" w:rsidRPr="00E02B40" w:rsidRDefault="00B90EBA" w:rsidP="00566C09">
                  <w:pPr>
                    <w:pStyle w:val="ResHeading1"/>
                    <w:rPr>
                      <w:rFonts w:ascii="Verdana" w:hAnsi="Verdana"/>
                      <w:b w:val="0"/>
                    </w:rPr>
                  </w:pPr>
                  <w:r w:rsidRPr="00E02B40">
                    <w:rPr>
                      <w:rFonts w:ascii="Verdana" w:hAnsi="Verdana"/>
                      <w:b w:val="0"/>
                    </w:rPr>
                    <w:t>Project Experience</w:t>
                  </w:r>
                </w:p>
              </w:tc>
            </w:tr>
            <w:tr w:rsidR="00566C09" w:rsidRPr="00E02B40" w14:paraId="77748188" w14:textId="77777777" w:rsidTr="008940AD">
              <w:tc>
                <w:tcPr>
                  <w:tcW w:w="3220" w:type="dxa"/>
                  <w:shd w:val="pct20" w:color="000000" w:fill="FFFFFF"/>
                </w:tcPr>
                <w:p w14:paraId="0B6D2DB2" w14:textId="77777777" w:rsidR="00566C09" w:rsidRPr="00E02B40" w:rsidRDefault="00B90EBA" w:rsidP="00566C09">
                  <w:pPr>
                    <w:pStyle w:val="ResHeading1"/>
                    <w:rPr>
                      <w:rFonts w:ascii="Verdana" w:hAnsi="Verdana"/>
                      <w:b w:val="0"/>
                      <w:bCs/>
                      <w:caps/>
                    </w:rPr>
                  </w:pPr>
                  <w:r w:rsidRPr="00E02B40">
                    <w:rPr>
                      <w:rFonts w:ascii="Verdana" w:hAnsi="Verdana"/>
                      <w:b w:val="0"/>
                      <w:bCs/>
                    </w:rPr>
                    <w:t>Oracle Report 10g</w:t>
                  </w:r>
                </w:p>
              </w:tc>
              <w:tc>
                <w:tcPr>
                  <w:tcW w:w="3150" w:type="dxa"/>
                  <w:shd w:val="pct20" w:color="000000" w:fill="FFFFFF"/>
                </w:tcPr>
                <w:p w14:paraId="767EBF0E" w14:textId="77777777" w:rsidR="00566C09" w:rsidRPr="00E02B40" w:rsidRDefault="00B90EBA" w:rsidP="00566C09">
                  <w:pPr>
                    <w:pStyle w:val="ResHeading1"/>
                    <w:rPr>
                      <w:rFonts w:ascii="Verdana" w:hAnsi="Verdana"/>
                      <w:b w:val="0"/>
                    </w:rPr>
                  </w:pPr>
                  <w:r w:rsidRPr="00E02B40">
                    <w:rPr>
                      <w:rFonts w:ascii="Verdana" w:hAnsi="Verdana"/>
                      <w:b w:val="0"/>
                    </w:rPr>
                    <w:t>Project Experience</w:t>
                  </w:r>
                </w:p>
              </w:tc>
            </w:tr>
            <w:tr w:rsidR="00566C09" w:rsidRPr="00E02B40" w14:paraId="6AB2B100" w14:textId="77777777" w:rsidTr="008940AD">
              <w:tc>
                <w:tcPr>
                  <w:tcW w:w="3220" w:type="dxa"/>
                  <w:shd w:val="pct5" w:color="000000" w:fill="FFFFFF"/>
                </w:tcPr>
                <w:p w14:paraId="4B9A2B94" w14:textId="77777777" w:rsidR="00566C09" w:rsidRPr="00E02B40" w:rsidRDefault="00B90EBA" w:rsidP="00566C09">
                  <w:pPr>
                    <w:pStyle w:val="ResHeading1"/>
                    <w:rPr>
                      <w:rFonts w:ascii="Verdana" w:hAnsi="Verdana"/>
                      <w:b w:val="0"/>
                      <w:bCs/>
                      <w:caps/>
                    </w:rPr>
                  </w:pPr>
                  <w:r w:rsidRPr="00E02B40">
                    <w:rPr>
                      <w:rFonts w:ascii="Verdana" w:hAnsi="Verdana"/>
                      <w:b w:val="0"/>
                      <w:bCs/>
                    </w:rPr>
                    <w:t>Oracle Form Builder 10g</w:t>
                  </w:r>
                </w:p>
              </w:tc>
              <w:tc>
                <w:tcPr>
                  <w:tcW w:w="3150" w:type="dxa"/>
                  <w:shd w:val="pct5" w:color="000000" w:fill="FFFFFF"/>
                </w:tcPr>
                <w:p w14:paraId="74869944" w14:textId="77777777" w:rsidR="00566C09" w:rsidRPr="00E02B40" w:rsidRDefault="00B90EBA" w:rsidP="00566C09">
                  <w:pPr>
                    <w:pStyle w:val="ResHeading1"/>
                    <w:rPr>
                      <w:rFonts w:ascii="Verdana" w:hAnsi="Verdana"/>
                      <w:b w:val="0"/>
                    </w:rPr>
                  </w:pPr>
                  <w:r w:rsidRPr="00E02B40">
                    <w:rPr>
                      <w:rFonts w:ascii="Verdana" w:hAnsi="Verdana"/>
                      <w:b w:val="0"/>
                    </w:rPr>
                    <w:t>Project Experience</w:t>
                  </w:r>
                </w:p>
              </w:tc>
            </w:tr>
            <w:tr w:rsidR="00566C09" w:rsidRPr="00E02B40" w14:paraId="7C54F08E" w14:textId="77777777" w:rsidTr="008940AD">
              <w:tc>
                <w:tcPr>
                  <w:tcW w:w="3220" w:type="dxa"/>
                  <w:shd w:val="pct20" w:color="000000" w:fill="FFFFFF"/>
                </w:tcPr>
                <w:p w14:paraId="643D2B08" w14:textId="77777777" w:rsidR="00566C09" w:rsidRPr="00E02B40" w:rsidRDefault="00B90EBA" w:rsidP="00566C09">
                  <w:pPr>
                    <w:pStyle w:val="ResHeading1"/>
                    <w:rPr>
                      <w:rFonts w:ascii="Verdana" w:hAnsi="Verdana"/>
                      <w:b w:val="0"/>
                      <w:bCs/>
                      <w:caps/>
                    </w:rPr>
                  </w:pPr>
                  <w:r w:rsidRPr="00E02B40">
                    <w:rPr>
                      <w:rFonts w:ascii="Verdana" w:hAnsi="Verdana"/>
                      <w:b w:val="0"/>
                      <w:bCs/>
                    </w:rPr>
                    <w:t>Quest Toad</w:t>
                  </w:r>
                </w:p>
              </w:tc>
              <w:tc>
                <w:tcPr>
                  <w:tcW w:w="3150" w:type="dxa"/>
                  <w:shd w:val="pct20" w:color="000000" w:fill="FFFFFF"/>
                </w:tcPr>
                <w:p w14:paraId="19A8D08A" w14:textId="77777777" w:rsidR="00566C09" w:rsidRPr="00E02B40" w:rsidRDefault="00B90EBA" w:rsidP="00566C09">
                  <w:pPr>
                    <w:pStyle w:val="ResHeading1"/>
                    <w:rPr>
                      <w:rFonts w:ascii="Verdana" w:hAnsi="Verdana"/>
                      <w:b w:val="0"/>
                    </w:rPr>
                  </w:pPr>
                  <w:r w:rsidRPr="00E02B40">
                    <w:rPr>
                      <w:rFonts w:ascii="Verdana" w:hAnsi="Verdana"/>
                      <w:b w:val="0"/>
                    </w:rPr>
                    <w:t>Project Experience</w:t>
                  </w:r>
                </w:p>
              </w:tc>
            </w:tr>
            <w:tr w:rsidR="00566C09" w:rsidRPr="00E02B40" w14:paraId="65FF70CE" w14:textId="77777777" w:rsidTr="008940AD">
              <w:tc>
                <w:tcPr>
                  <w:tcW w:w="3220" w:type="dxa"/>
                  <w:shd w:val="pct5" w:color="000000" w:fill="FFFFFF"/>
                </w:tcPr>
                <w:p w14:paraId="619D8127" w14:textId="77777777" w:rsidR="00566C09" w:rsidRPr="00E02B40" w:rsidRDefault="00B90EBA" w:rsidP="00566C09">
                  <w:pPr>
                    <w:pStyle w:val="ResHeading1"/>
                    <w:rPr>
                      <w:rFonts w:ascii="Verdana" w:hAnsi="Verdana"/>
                      <w:b w:val="0"/>
                      <w:bCs/>
                      <w:caps/>
                    </w:rPr>
                  </w:pPr>
                  <w:r w:rsidRPr="00E02B40">
                    <w:rPr>
                      <w:rFonts w:ascii="Verdana" w:hAnsi="Verdana"/>
                      <w:b w:val="0"/>
                      <w:bCs/>
                    </w:rPr>
                    <w:t>Unix</w:t>
                  </w:r>
                </w:p>
              </w:tc>
              <w:tc>
                <w:tcPr>
                  <w:tcW w:w="3150" w:type="dxa"/>
                  <w:shd w:val="pct5" w:color="000000" w:fill="FFFFFF"/>
                </w:tcPr>
                <w:p w14:paraId="7270A1E3" w14:textId="77777777" w:rsidR="00566C09" w:rsidRPr="00E02B40" w:rsidRDefault="00B90EBA" w:rsidP="00566C09">
                  <w:pPr>
                    <w:pStyle w:val="ResHeading1"/>
                    <w:rPr>
                      <w:rFonts w:ascii="Verdana" w:hAnsi="Verdana"/>
                      <w:b w:val="0"/>
                    </w:rPr>
                  </w:pPr>
                  <w:r w:rsidRPr="00E02B40">
                    <w:rPr>
                      <w:rFonts w:ascii="Verdana" w:hAnsi="Verdana"/>
                      <w:b w:val="0"/>
                    </w:rPr>
                    <w:t>Project Experience</w:t>
                  </w:r>
                </w:p>
              </w:tc>
            </w:tr>
            <w:tr w:rsidR="00566C09" w:rsidRPr="00E02B40" w14:paraId="4BE3B219" w14:textId="77777777" w:rsidTr="008940AD">
              <w:tc>
                <w:tcPr>
                  <w:tcW w:w="3220" w:type="dxa"/>
                  <w:shd w:val="pct20" w:color="000000" w:fill="FFFFFF"/>
                </w:tcPr>
                <w:p w14:paraId="13978C0B" w14:textId="77777777" w:rsidR="00566C09" w:rsidRPr="00E02B40" w:rsidRDefault="00B90EBA" w:rsidP="00566C09">
                  <w:pPr>
                    <w:pStyle w:val="ResHeading1"/>
                    <w:rPr>
                      <w:rFonts w:ascii="Verdana" w:hAnsi="Verdana"/>
                      <w:b w:val="0"/>
                      <w:bCs/>
                      <w:caps/>
                    </w:rPr>
                  </w:pPr>
                  <w:r w:rsidRPr="00E02B40">
                    <w:rPr>
                      <w:rFonts w:ascii="Verdana" w:hAnsi="Verdana"/>
                      <w:b w:val="0"/>
                      <w:bCs/>
                    </w:rPr>
                    <w:t>Putty</w:t>
                  </w:r>
                </w:p>
              </w:tc>
              <w:tc>
                <w:tcPr>
                  <w:tcW w:w="3150" w:type="dxa"/>
                  <w:shd w:val="pct20" w:color="000000" w:fill="FFFFFF"/>
                </w:tcPr>
                <w:p w14:paraId="37E4497A" w14:textId="77777777" w:rsidR="00566C09" w:rsidRPr="00E02B40" w:rsidRDefault="00B90EBA" w:rsidP="00566C09">
                  <w:pPr>
                    <w:pStyle w:val="ResHeading1"/>
                    <w:rPr>
                      <w:rFonts w:ascii="Verdana" w:hAnsi="Verdana"/>
                      <w:b w:val="0"/>
                    </w:rPr>
                  </w:pPr>
                  <w:r w:rsidRPr="00E02B40">
                    <w:rPr>
                      <w:rFonts w:ascii="Verdana" w:hAnsi="Verdana"/>
                      <w:b w:val="0"/>
                    </w:rPr>
                    <w:t>Project Experience</w:t>
                  </w:r>
                </w:p>
              </w:tc>
            </w:tr>
            <w:tr w:rsidR="00566C09" w:rsidRPr="00E02B40" w14:paraId="40884514" w14:textId="77777777" w:rsidTr="008940AD">
              <w:tc>
                <w:tcPr>
                  <w:tcW w:w="3220" w:type="dxa"/>
                  <w:shd w:val="pct5" w:color="000000" w:fill="FFFFFF"/>
                </w:tcPr>
                <w:p w14:paraId="79344EAE" w14:textId="77777777" w:rsidR="00566C09" w:rsidRPr="00E02B40" w:rsidRDefault="00B90EBA" w:rsidP="00566C09">
                  <w:pPr>
                    <w:pStyle w:val="ResHeading1"/>
                    <w:rPr>
                      <w:rFonts w:ascii="Verdana" w:hAnsi="Verdana"/>
                      <w:b w:val="0"/>
                      <w:bCs/>
                      <w:caps/>
                    </w:rPr>
                  </w:pPr>
                  <w:r w:rsidRPr="00E02B40">
                    <w:rPr>
                      <w:rFonts w:ascii="Verdana" w:hAnsi="Verdana"/>
                      <w:b w:val="0"/>
                      <w:bCs/>
                    </w:rPr>
                    <w:t>Oracle Discoverer</w:t>
                  </w:r>
                </w:p>
              </w:tc>
              <w:tc>
                <w:tcPr>
                  <w:tcW w:w="3150" w:type="dxa"/>
                  <w:shd w:val="pct5" w:color="000000" w:fill="FFFFFF"/>
                </w:tcPr>
                <w:p w14:paraId="66BB751A" w14:textId="77777777" w:rsidR="00566C09" w:rsidRPr="00E02B40" w:rsidRDefault="00B90EBA" w:rsidP="00566C09">
                  <w:pPr>
                    <w:pStyle w:val="ResHeading1"/>
                    <w:rPr>
                      <w:rFonts w:ascii="Verdana" w:hAnsi="Verdana"/>
                      <w:b w:val="0"/>
                    </w:rPr>
                  </w:pPr>
                  <w:r w:rsidRPr="00E02B40">
                    <w:rPr>
                      <w:rFonts w:ascii="Verdana" w:hAnsi="Verdana"/>
                      <w:b w:val="0"/>
                    </w:rPr>
                    <w:t>Project Experience</w:t>
                  </w:r>
                </w:p>
              </w:tc>
            </w:tr>
            <w:tr w:rsidR="00566C09" w:rsidRPr="00E02B40" w14:paraId="464E9201" w14:textId="77777777" w:rsidTr="008940AD">
              <w:tc>
                <w:tcPr>
                  <w:tcW w:w="3220" w:type="dxa"/>
                  <w:shd w:val="pct20" w:color="000000" w:fill="FFFFFF"/>
                </w:tcPr>
                <w:p w14:paraId="46CEF9EA" w14:textId="77777777" w:rsidR="00566C09" w:rsidRPr="00E02B40" w:rsidRDefault="00B90EBA" w:rsidP="00566C09">
                  <w:pPr>
                    <w:pStyle w:val="ResHeading1"/>
                    <w:rPr>
                      <w:rFonts w:ascii="Verdana" w:hAnsi="Verdana"/>
                      <w:b w:val="0"/>
                      <w:bCs/>
                      <w:caps/>
                    </w:rPr>
                  </w:pPr>
                  <w:r w:rsidRPr="00E02B40">
                    <w:rPr>
                      <w:rFonts w:ascii="Verdana" w:hAnsi="Verdana"/>
                      <w:b w:val="0"/>
                      <w:bCs/>
                    </w:rPr>
                    <w:t>Atlassian Jira</w:t>
                  </w:r>
                </w:p>
              </w:tc>
              <w:tc>
                <w:tcPr>
                  <w:tcW w:w="3150" w:type="dxa"/>
                  <w:shd w:val="pct20" w:color="000000" w:fill="FFFFFF"/>
                </w:tcPr>
                <w:p w14:paraId="0D566432" w14:textId="77777777" w:rsidR="00566C09" w:rsidRPr="00E02B40" w:rsidRDefault="00B90EBA" w:rsidP="00566C09">
                  <w:pPr>
                    <w:pStyle w:val="ResHeading1"/>
                    <w:rPr>
                      <w:rFonts w:ascii="Verdana" w:hAnsi="Verdana"/>
                      <w:b w:val="0"/>
                    </w:rPr>
                  </w:pPr>
                  <w:r w:rsidRPr="00E02B40">
                    <w:rPr>
                      <w:rFonts w:ascii="Verdana" w:hAnsi="Verdana"/>
                      <w:b w:val="0"/>
                    </w:rPr>
                    <w:t>Project Experience</w:t>
                  </w:r>
                </w:p>
              </w:tc>
            </w:tr>
          </w:tbl>
          <w:p w14:paraId="4F4400E9" w14:textId="77777777" w:rsidR="007C3143" w:rsidRPr="00E02B40" w:rsidRDefault="007C3143" w:rsidP="00566C09">
            <w:pPr>
              <w:pStyle w:val="ResHeading1"/>
              <w:rPr>
                <w:rFonts w:ascii="Verdana" w:hAnsi="Verdana"/>
                <w:b w:val="0"/>
              </w:rPr>
            </w:pPr>
            <w:r w:rsidRPr="00E02B40">
              <w:rPr>
                <w:rFonts w:ascii="Verdana" w:hAnsi="Verdana"/>
                <w:b w:val="0"/>
              </w:rPr>
              <w:t> </w:t>
            </w:r>
            <w:bookmarkStart w:id="7" w:name="PracDevelopment"/>
            <w:bookmarkEnd w:id="7"/>
            <w:r w:rsidR="00566C09" w:rsidRPr="00E02B40">
              <w:rPr>
                <w:rFonts w:ascii="Verdana" w:hAnsi="Verdana"/>
                <w:b w:val="0"/>
              </w:rPr>
              <w:t xml:space="preserve"> </w:t>
            </w:r>
          </w:p>
          <w:p w14:paraId="7EE3CE98" w14:textId="77777777" w:rsidR="005F0CE0" w:rsidRPr="00E02B40" w:rsidRDefault="005F0CE0" w:rsidP="00566C09">
            <w:pPr>
              <w:pStyle w:val="ResHeading1"/>
              <w:rPr>
                <w:rFonts w:ascii="Verdana" w:hAnsi="Verdana"/>
                <w:b w:val="0"/>
              </w:rPr>
            </w:pPr>
          </w:p>
        </w:tc>
      </w:tr>
      <w:tr w:rsidR="007C3143" w:rsidRPr="00E02B40" w14:paraId="36ED98A3" w14:textId="77777777" w:rsidTr="00E1103F">
        <w:tc>
          <w:tcPr>
            <w:tcW w:w="468" w:type="dxa"/>
            <w:gridSpan w:val="2"/>
          </w:tcPr>
          <w:p w14:paraId="4A5F358C" w14:textId="77777777" w:rsidR="007C3143" w:rsidRPr="00E02B40" w:rsidRDefault="007C3143" w:rsidP="007C3143">
            <w:pPr>
              <w:pStyle w:val="ResBodyText"/>
              <w:rPr>
                <w:rFonts w:ascii="Verdana" w:hAnsi="Verdana"/>
              </w:rPr>
            </w:pPr>
          </w:p>
        </w:tc>
        <w:tc>
          <w:tcPr>
            <w:tcW w:w="9157" w:type="dxa"/>
            <w:gridSpan w:val="2"/>
          </w:tcPr>
          <w:p w14:paraId="41961D44" w14:textId="77777777" w:rsidR="007C3143" w:rsidRPr="00E02B40" w:rsidRDefault="007C3143" w:rsidP="00E02B40">
            <w:pPr>
              <w:pStyle w:val="ResHeading1"/>
              <w:jc w:val="both"/>
              <w:rPr>
                <w:rFonts w:ascii="Verdana" w:hAnsi="Verdana"/>
              </w:rPr>
            </w:pPr>
            <w:r w:rsidRPr="00E02B40">
              <w:rPr>
                <w:rFonts w:ascii="Verdana" w:hAnsi="Verdana"/>
              </w:rPr>
              <w:t>Middleware/Databases</w:t>
            </w:r>
            <w:r w:rsidRPr="00E02B40">
              <w:rPr>
                <w:rFonts w:ascii="Verdana" w:hAnsi="Verdana"/>
                <w:bCs/>
                <w:iCs/>
              </w:rPr>
              <w:t>:</w:t>
            </w:r>
            <w:r w:rsidRPr="00E02B40">
              <w:rPr>
                <w:rFonts w:ascii="Verdana" w:hAnsi="Verdana" w:cs="Times New Roman"/>
                <w:b w:val="0"/>
                <w:bCs/>
                <w:iCs/>
              </w:rPr>
              <w:t> </w:t>
            </w:r>
            <w:bookmarkStart w:id="8" w:name="PracMiddleware"/>
            <w:bookmarkEnd w:id="8"/>
            <w:r w:rsidRPr="00E02B40">
              <w:rPr>
                <w:rFonts w:ascii="Verdana" w:hAnsi="Verdana" w:cs="Times New Roman"/>
                <w:b w:val="0"/>
                <w:bCs/>
                <w:iCs/>
              </w:rPr>
              <w:fldChar w:fldCharType="begin">
                <w:ffData>
                  <w:name w:val="Text17"/>
                  <w:enabled/>
                  <w:calcOnExit w:val="0"/>
                  <w:textInput>
                    <w:default w:val="Indicate all Middleware / Databases experience, indicating proficiency as &quot;training only,&quot; &quot;project experience,&quot; or &quot;expert.&quot; (Refer to instructions for specific experience to note for Technology Integration practitioners)"/>
                  </w:textInput>
                </w:ffData>
              </w:fldChar>
            </w:r>
            <w:bookmarkStart w:id="9" w:name="Text17"/>
            <w:r w:rsidRPr="00E02B40">
              <w:rPr>
                <w:rFonts w:ascii="Verdana" w:hAnsi="Verdana" w:cs="Times New Roman"/>
                <w:b w:val="0"/>
                <w:bCs/>
                <w:iCs/>
              </w:rPr>
              <w:instrText xml:space="preserve"> FORMTEXT </w:instrText>
            </w:r>
            <w:r w:rsidRPr="00E02B40">
              <w:rPr>
                <w:rFonts w:ascii="Verdana" w:hAnsi="Verdana" w:cs="Times New Roman"/>
                <w:b w:val="0"/>
                <w:bCs/>
                <w:iCs/>
              </w:rPr>
            </w:r>
            <w:r w:rsidRPr="00E02B40">
              <w:rPr>
                <w:rFonts w:ascii="Verdana" w:hAnsi="Verdana" w:cs="Times New Roman"/>
                <w:b w:val="0"/>
                <w:bCs/>
                <w:iCs/>
              </w:rPr>
              <w:fldChar w:fldCharType="separate"/>
            </w:r>
            <w:r w:rsidRPr="00E02B40">
              <w:rPr>
                <w:rFonts w:ascii="Verdana" w:hAnsi="Verdana" w:cs="Times New Roman"/>
                <w:b w:val="0"/>
                <w:bCs/>
                <w:iCs/>
                <w:noProof/>
              </w:rPr>
              <w:t xml:space="preserve">Oracle Rel. 11G, 12C, 18C, SQL Server2012, Proficiency </w:t>
            </w:r>
            <w:r>
              <w:t>—</w:t>
            </w:r>
            <w:r w:rsidRPr="00E02B40">
              <w:rPr>
                <w:rFonts w:ascii="Verdana" w:hAnsi="Verdana" w:cs="Times New Roman"/>
                <w:b w:val="0"/>
                <w:bCs/>
                <w:iCs/>
                <w:noProof/>
              </w:rPr>
              <w:t xml:space="preserve"> Project Experience</w:t>
            </w:r>
            <w:r w:rsidRPr="00E02B40">
              <w:rPr>
                <w:rFonts w:ascii="Verdana" w:hAnsi="Verdana" w:cs="Times New Roman"/>
                <w:b w:val="0"/>
                <w:bCs/>
                <w:iCs/>
              </w:rPr>
              <w:fldChar w:fldCharType="end"/>
            </w:r>
            <w:bookmarkEnd w:id="9"/>
          </w:p>
        </w:tc>
      </w:tr>
      <w:tr w:rsidR="007C3143" w:rsidRPr="00E02B40" w14:paraId="03EC031B" w14:textId="77777777" w:rsidTr="00E1103F">
        <w:tc>
          <w:tcPr>
            <w:tcW w:w="468" w:type="dxa"/>
            <w:gridSpan w:val="2"/>
          </w:tcPr>
          <w:p w14:paraId="5405845F" w14:textId="77777777" w:rsidR="007C3143" w:rsidRPr="00E02B40" w:rsidRDefault="007C3143" w:rsidP="007C3143">
            <w:pPr>
              <w:pStyle w:val="ResBodyText"/>
              <w:rPr>
                <w:rFonts w:ascii="Verdana" w:hAnsi="Verdana"/>
              </w:rPr>
            </w:pPr>
          </w:p>
        </w:tc>
        <w:tc>
          <w:tcPr>
            <w:tcW w:w="9157" w:type="dxa"/>
            <w:gridSpan w:val="2"/>
          </w:tcPr>
          <w:p w14:paraId="72B42493" w14:textId="77777777" w:rsidR="007C3143" w:rsidRPr="00E02B40" w:rsidRDefault="007C3143" w:rsidP="00E02B40">
            <w:pPr>
              <w:pStyle w:val="ResHeading1"/>
              <w:jc w:val="both"/>
              <w:rPr>
                <w:rFonts w:ascii="Verdana" w:hAnsi="Verdana" w:cs="Times New Roman"/>
                <w:b w:val="0"/>
                <w:bCs/>
                <w:iCs/>
              </w:rPr>
            </w:pPr>
            <w:r w:rsidRPr="00E02B40">
              <w:rPr>
                <w:rFonts w:ascii="Verdana" w:hAnsi="Verdana"/>
              </w:rPr>
              <w:t>General Tools</w:t>
            </w:r>
            <w:r w:rsidRPr="00E02B40">
              <w:rPr>
                <w:rFonts w:ascii="Verdana" w:hAnsi="Verdana"/>
                <w:bCs/>
                <w:iCs/>
              </w:rPr>
              <w:t>:</w:t>
            </w:r>
            <w:r w:rsidRPr="00E02B40">
              <w:rPr>
                <w:rFonts w:ascii="Verdana" w:hAnsi="Verdana" w:cs="Times New Roman"/>
                <w:b w:val="0"/>
                <w:bCs/>
                <w:iCs/>
              </w:rPr>
              <w:t>   </w:t>
            </w:r>
            <w:bookmarkStart w:id="10" w:name="PracGeneral"/>
            <w:bookmarkEnd w:id="10"/>
            <w:r w:rsidRPr="00E02B40">
              <w:rPr>
                <w:rFonts w:ascii="Verdana" w:hAnsi="Verdana" w:cs="Times New Roman"/>
                <w:b w:val="0"/>
                <w:bCs/>
                <w:iCs/>
              </w:rPr>
              <w:fldChar w:fldCharType="begin">
                <w:ffData>
                  <w:name w:val="Text18"/>
                  <w:enabled/>
                  <w:calcOnExit w:val="0"/>
                  <w:textInput>
                    <w:default w:val="Indicate your proficiency with General computing tools (e.g. Microsoft Office, Microsoft Project, databases, etc.) and indicate your proficiency as &quot;training only,&quot; &quot;project experience,&quot; or &quot;expert.&quot;"/>
                  </w:textInput>
                </w:ffData>
              </w:fldChar>
            </w:r>
            <w:bookmarkStart w:id="11" w:name="Text18"/>
            <w:r w:rsidRPr="00E02B40">
              <w:rPr>
                <w:rFonts w:ascii="Verdana" w:hAnsi="Verdana" w:cs="Times New Roman"/>
                <w:b w:val="0"/>
                <w:bCs/>
                <w:iCs/>
              </w:rPr>
              <w:instrText xml:space="preserve"> FORMTEXT </w:instrText>
            </w:r>
            <w:r w:rsidRPr="00E02B40">
              <w:rPr>
                <w:rFonts w:ascii="Verdana" w:hAnsi="Verdana" w:cs="Times New Roman"/>
                <w:b w:val="0"/>
                <w:bCs/>
                <w:iCs/>
              </w:rPr>
            </w:r>
            <w:r w:rsidRPr="00E02B40">
              <w:rPr>
                <w:rFonts w:ascii="Verdana" w:hAnsi="Verdana" w:cs="Times New Roman"/>
                <w:b w:val="0"/>
                <w:bCs/>
                <w:iCs/>
              </w:rPr>
              <w:fldChar w:fldCharType="separate"/>
            </w:r>
            <w:r w:rsidRPr="00E02B40">
              <w:rPr>
                <w:rFonts w:ascii="Verdana" w:hAnsi="Verdana" w:cs="Times New Roman"/>
                <w:b w:val="0"/>
                <w:bCs/>
                <w:iCs/>
                <w:noProof/>
              </w:rPr>
              <w:t xml:space="preserve">Microsoft Office, proficiency </w:t>
            </w:r>
            <w:r>
              <w:t>—</w:t>
            </w:r>
            <w:r w:rsidRPr="00E02B40">
              <w:rPr>
                <w:rFonts w:ascii="Verdana" w:hAnsi="Verdana" w:cs="Times New Roman"/>
                <w:b w:val="0"/>
                <w:bCs/>
                <w:iCs/>
                <w:noProof/>
              </w:rPr>
              <w:t xml:space="preserve"> Project Experience</w:t>
            </w:r>
            <w:r w:rsidRPr="00E02B40">
              <w:rPr>
                <w:rFonts w:ascii="Verdana" w:hAnsi="Verdana" w:cs="Times New Roman"/>
                <w:b w:val="0"/>
                <w:bCs/>
                <w:iCs/>
              </w:rPr>
              <w:fldChar w:fldCharType="end"/>
            </w:r>
            <w:bookmarkEnd w:id="11"/>
          </w:p>
        </w:tc>
      </w:tr>
      <w:tr w:rsidR="006F3565" w:rsidRPr="00E02B40" w14:paraId="281A4D46" w14:textId="77777777" w:rsidTr="00E1103F">
        <w:trPr>
          <w:gridAfter w:val="1"/>
          <w:wAfter w:w="15" w:type="dxa"/>
          <w:trHeight w:val="144"/>
        </w:trPr>
        <w:tc>
          <w:tcPr>
            <w:tcW w:w="9610" w:type="dxa"/>
            <w:gridSpan w:val="3"/>
          </w:tcPr>
          <w:p w14:paraId="103FE546" w14:textId="77777777" w:rsidR="006F3565" w:rsidRPr="00E02B40" w:rsidRDefault="006F3565" w:rsidP="007D79CF">
            <w:pPr>
              <w:pStyle w:val="ResSectionHeader"/>
              <w:rPr>
                <w:sz w:val="22"/>
                <w:szCs w:val="22"/>
              </w:rPr>
            </w:pPr>
            <w:r w:rsidRPr="00E02B40">
              <w:rPr>
                <w:sz w:val="22"/>
                <w:szCs w:val="22"/>
              </w:rPr>
              <w:lastRenderedPageBreak/>
              <w:t>Education</w:t>
            </w:r>
          </w:p>
          <w:tbl>
            <w:tblPr>
              <w:tblW w:w="0" w:type="auto"/>
              <w:tblLayout w:type="fixed"/>
              <w:tblLook w:val="04A0" w:firstRow="1" w:lastRow="0" w:firstColumn="1" w:lastColumn="0" w:noHBand="0" w:noVBand="1"/>
            </w:tblPr>
            <w:tblGrid>
              <w:gridCol w:w="2695"/>
              <w:gridCol w:w="2070"/>
              <w:gridCol w:w="3510"/>
              <w:gridCol w:w="1124"/>
            </w:tblGrid>
            <w:tr w:rsidR="009B239B" w:rsidRPr="00E02B40" w14:paraId="769BA1C3" w14:textId="77777777" w:rsidTr="00E02B40">
              <w:tc>
                <w:tcPr>
                  <w:tcW w:w="2695" w:type="dxa"/>
                  <w:shd w:val="pct20" w:color="000000" w:fill="FFFFFF"/>
                </w:tcPr>
                <w:p w14:paraId="7E4B6653" w14:textId="77777777" w:rsidR="009B239B" w:rsidRPr="00E02B40" w:rsidRDefault="009B239B" w:rsidP="007D79CF">
                  <w:pPr>
                    <w:pStyle w:val="ResSectionHeader"/>
                    <w:rPr>
                      <w:rFonts w:cs="Arial"/>
                      <w:b w:val="0"/>
                      <w:bCs/>
                    </w:rPr>
                  </w:pPr>
                  <w:r w:rsidRPr="00E02B40">
                    <w:rPr>
                      <w:rFonts w:cs="Arial"/>
                      <w:b w:val="0"/>
                      <w:bCs/>
                    </w:rPr>
                    <w:t>Bachelor of Engineering</w:t>
                  </w:r>
                </w:p>
              </w:tc>
              <w:tc>
                <w:tcPr>
                  <w:tcW w:w="2070" w:type="dxa"/>
                  <w:shd w:val="pct20" w:color="000000" w:fill="FFFFFF"/>
                </w:tcPr>
                <w:p w14:paraId="2DA16B53" w14:textId="77777777" w:rsidR="009B239B" w:rsidRPr="00E02B40" w:rsidRDefault="009B239B" w:rsidP="007D79CF">
                  <w:pPr>
                    <w:pStyle w:val="ResSectionHeader"/>
                    <w:rPr>
                      <w:rFonts w:cs="Arial"/>
                      <w:b w:val="0"/>
                      <w:bCs/>
                    </w:rPr>
                  </w:pPr>
                  <w:r w:rsidRPr="00E02B40">
                    <w:rPr>
                      <w:rFonts w:cs="Arial"/>
                      <w:b w:val="0"/>
                      <w:bCs/>
                    </w:rPr>
                    <w:t>Computer Science</w:t>
                  </w:r>
                </w:p>
              </w:tc>
              <w:tc>
                <w:tcPr>
                  <w:tcW w:w="3510" w:type="dxa"/>
                  <w:shd w:val="pct20" w:color="000000" w:fill="FFFFFF"/>
                </w:tcPr>
                <w:p w14:paraId="249F1BA8" w14:textId="77777777" w:rsidR="009B239B" w:rsidRPr="00E02B40" w:rsidRDefault="009B239B" w:rsidP="007D79CF">
                  <w:pPr>
                    <w:pStyle w:val="ResSectionHeader"/>
                    <w:rPr>
                      <w:rFonts w:cs="Arial"/>
                      <w:b w:val="0"/>
                      <w:bCs/>
                    </w:rPr>
                  </w:pPr>
                  <w:r w:rsidRPr="00E02B40">
                    <w:rPr>
                      <w:rFonts w:cs="Arial"/>
                      <w:b w:val="0"/>
                      <w:bCs/>
                    </w:rPr>
                    <w:t>R.G.P.V Bhopal</w:t>
                  </w:r>
                </w:p>
              </w:tc>
              <w:tc>
                <w:tcPr>
                  <w:tcW w:w="1124" w:type="dxa"/>
                  <w:shd w:val="pct20" w:color="000000" w:fill="FFFFFF"/>
                </w:tcPr>
                <w:p w14:paraId="06F4C0F8" w14:textId="77777777" w:rsidR="009B239B" w:rsidRPr="00E02B40" w:rsidRDefault="009B239B" w:rsidP="007D79CF">
                  <w:pPr>
                    <w:pStyle w:val="ResSectionHeader"/>
                    <w:rPr>
                      <w:b w:val="0"/>
                      <w:bCs/>
                    </w:rPr>
                  </w:pPr>
                  <w:r w:rsidRPr="00E02B40">
                    <w:rPr>
                      <w:b w:val="0"/>
                      <w:bCs/>
                    </w:rPr>
                    <w:t>2015</w:t>
                  </w:r>
                </w:p>
              </w:tc>
            </w:tr>
            <w:tr w:rsidR="009B239B" w:rsidRPr="00E02B40" w14:paraId="7B575055" w14:textId="77777777" w:rsidTr="00E02B40">
              <w:tc>
                <w:tcPr>
                  <w:tcW w:w="2695" w:type="dxa"/>
                  <w:shd w:val="pct5" w:color="000000" w:fill="FFFFFF"/>
                </w:tcPr>
                <w:p w14:paraId="4B99B478" w14:textId="77777777" w:rsidR="009B239B" w:rsidRPr="00E02B40" w:rsidRDefault="009B239B" w:rsidP="007D79CF">
                  <w:pPr>
                    <w:pStyle w:val="ResSectionHeader"/>
                    <w:rPr>
                      <w:rFonts w:cs="Arial"/>
                      <w:b w:val="0"/>
                    </w:rPr>
                  </w:pPr>
                  <w:r w:rsidRPr="00E02B40">
                    <w:rPr>
                      <w:rFonts w:cs="Arial"/>
                      <w:b w:val="0"/>
                    </w:rPr>
                    <w:t>Higher Secondary</w:t>
                  </w:r>
                </w:p>
              </w:tc>
              <w:tc>
                <w:tcPr>
                  <w:tcW w:w="2070" w:type="dxa"/>
                  <w:shd w:val="pct5" w:color="000000" w:fill="FFFFFF"/>
                </w:tcPr>
                <w:p w14:paraId="62AD3888" w14:textId="77777777" w:rsidR="009B239B" w:rsidRPr="00E02B40" w:rsidRDefault="009B239B" w:rsidP="007D79CF">
                  <w:pPr>
                    <w:pStyle w:val="ResSectionHeader"/>
                    <w:rPr>
                      <w:rFonts w:cs="Arial"/>
                      <w:b w:val="0"/>
                    </w:rPr>
                  </w:pPr>
                  <w:r w:rsidRPr="00E02B40">
                    <w:rPr>
                      <w:rFonts w:cs="Arial"/>
                      <w:b w:val="0"/>
                    </w:rPr>
                    <w:t>PCM</w:t>
                  </w:r>
                </w:p>
              </w:tc>
              <w:tc>
                <w:tcPr>
                  <w:tcW w:w="3510" w:type="dxa"/>
                  <w:shd w:val="pct5" w:color="000000" w:fill="FFFFFF"/>
                </w:tcPr>
                <w:p w14:paraId="2A5EAA8D" w14:textId="77777777" w:rsidR="009B239B" w:rsidRPr="00E02B40" w:rsidRDefault="009B239B" w:rsidP="007D79CF">
                  <w:pPr>
                    <w:pStyle w:val="ResSectionHeader"/>
                    <w:rPr>
                      <w:rFonts w:cs="Arial"/>
                      <w:b w:val="0"/>
                    </w:rPr>
                  </w:pPr>
                  <w:r w:rsidRPr="00E02B40">
                    <w:rPr>
                      <w:rFonts w:cs="Arial"/>
                      <w:b w:val="0"/>
                    </w:rPr>
                    <w:t>M.P. Board</w:t>
                  </w:r>
                </w:p>
              </w:tc>
              <w:tc>
                <w:tcPr>
                  <w:tcW w:w="1124" w:type="dxa"/>
                  <w:shd w:val="pct5" w:color="000000" w:fill="FFFFFF"/>
                </w:tcPr>
                <w:p w14:paraId="0CC1A157" w14:textId="77777777" w:rsidR="009B239B" w:rsidRPr="00E02B40" w:rsidRDefault="009B239B" w:rsidP="007D79CF">
                  <w:pPr>
                    <w:pStyle w:val="ResSectionHeader"/>
                    <w:rPr>
                      <w:b w:val="0"/>
                      <w:bCs/>
                    </w:rPr>
                  </w:pPr>
                  <w:r w:rsidRPr="00E02B40">
                    <w:rPr>
                      <w:b w:val="0"/>
                      <w:bCs/>
                    </w:rPr>
                    <w:t>2010</w:t>
                  </w:r>
                </w:p>
              </w:tc>
            </w:tr>
            <w:tr w:rsidR="009B239B" w:rsidRPr="00E02B40" w14:paraId="6CFA15DC" w14:textId="77777777" w:rsidTr="00E02B40">
              <w:tc>
                <w:tcPr>
                  <w:tcW w:w="2695" w:type="dxa"/>
                  <w:shd w:val="pct20" w:color="000000" w:fill="FFFFFF"/>
                </w:tcPr>
                <w:p w14:paraId="5FB1C2E4" w14:textId="77777777" w:rsidR="009B239B" w:rsidRPr="00E02B40" w:rsidRDefault="009B239B" w:rsidP="007D79CF">
                  <w:pPr>
                    <w:pStyle w:val="ResSectionHeader"/>
                    <w:rPr>
                      <w:rFonts w:cs="Arial"/>
                      <w:b w:val="0"/>
                    </w:rPr>
                  </w:pPr>
                  <w:r w:rsidRPr="00E02B40">
                    <w:rPr>
                      <w:rFonts w:cs="Arial"/>
                      <w:b w:val="0"/>
                    </w:rPr>
                    <w:t>High School</w:t>
                  </w:r>
                </w:p>
              </w:tc>
              <w:tc>
                <w:tcPr>
                  <w:tcW w:w="2070" w:type="dxa"/>
                  <w:shd w:val="pct20" w:color="000000" w:fill="FFFFFF"/>
                </w:tcPr>
                <w:p w14:paraId="418E81F7" w14:textId="77777777" w:rsidR="009B239B" w:rsidRPr="00E02B40" w:rsidRDefault="009B239B" w:rsidP="007D79CF">
                  <w:pPr>
                    <w:pStyle w:val="ResSectionHeader"/>
                    <w:rPr>
                      <w:rFonts w:cs="Arial"/>
                      <w:b w:val="0"/>
                    </w:rPr>
                  </w:pPr>
                  <w:r w:rsidRPr="00E02B40">
                    <w:rPr>
                      <w:rFonts w:cs="Arial"/>
                      <w:b w:val="0"/>
                    </w:rPr>
                    <w:t>All Subjects</w:t>
                  </w:r>
                </w:p>
              </w:tc>
              <w:tc>
                <w:tcPr>
                  <w:tcW w:w="3510" w:type="dxa"/>
                  <w:shd w:val="pct20" w:color="000000" w:fill="FFFFFF"/>
                </w:tcPr>
                <w:p w14:paraId="131CB21B" w14:textId="77777777" w:rsidR="009B239B" w:rsidRPr="00E02B40" w:rsidRDefault="009B239B" w:rsidP="007D79CF">
                  <w:pPr>
                    <w:pStyle w:val="ResSectionHeader"/>
                    <w:rPr>
                      <w:rFonts w:cs="Arial"/>
                      <w:b w:val="0"/>
                    </w:rPr>
                  </w:pPr>
                  <w:r w:rsidRPr="00E02B40">
                    <w:rPr>
                      <w:rFonts w:cs="Arial"/>
                      <w:b w:val="0"/>
                    </w:rPr>
                    <w:t>M.P. Board</w:t>
                  </w:r>
                </w:p>
              </w:tc>
              <w:tc>
                <w:tcPr>
                  <w:tcW w:w="1124" w:type="dxa"/>
                  <w:shd w:val="pct20" w:color="000000" w:fill="FFFFFF"/>
                </w:tcPr>
                <w:p w14:paraId="4EE97353" w14:textId="77777777" w:rsidR="009B239B" w:rsidRPr="00E02B40" w:rsidRDefault="009B239B" w:rsidP="007D79CF">
                  <w:pPr>
                    <w:pStyle w:val="ResSectionHeader"/>
                    <w:rPr>
                      <w:b w:val="0"/>
                      <w:bCs/>
                    </w:rPr>
                  </w:pPr>
                  <w:r w:rsidRPr="00E02B40">
                    <w:rPr>
                      <w:b w:val="0"/>
                      <w:bCs/>
                    </w:rPr>
                    <w:t>2008</w:t>
                  </w:r>
                </w:p>
              </w:tc>
            </w:tr>
          </w:tbl>
          <w:p w14:paraId="5125898A" w14:textId="77777777" w:rsidR="009B239B" w:rsidRPr="00E02B40" w:rsidRDefault="009B239B" w:rsidP="007D79CF">
            <w:pPr>
              <w:pStyle w:val="ResSectionHeader"/>
              <w:rPr>
                <w:sz w:val="22"/>
                <w:szCs w:val="22"/>
              </w:rPr>
            </w:pPr>
          </w:p>
        </w:tc>
      </w:tr>
      <w:tr w:rsidR="009B239B" w:rsidRPr="00E02B40" w14:paraId="306327E6" w14:textId="77777777" w:rsidTr="00E1103F">
        <w:trPr>
          <w:gridAfter w:val="1"/>
          <w:wAfter w:w="15" w:type="dxa"/>
          <w:trHeight w:val="144"/>
        </w:trPr>
        <w:tc>
          <w:tcPr>
            <w:tcW w:w="9610" w:type="dxa"/>
            <w:gridSpan w:val="3"/>
          </w:tcPr>
          <w:p w14:paraId="14133D9D" w14:textId="77777777" w:rsidR="009B239B" w:rsidRPr="00E02B40" w:rsidRDefault="009B239B" w:rsidP="009B239B">
            <w:pPr>
              <w:pStyle w:val="ResSectionHeader"/>
              <w:rPr>
                <w:sz w:val="22"/>
                <w:szCs w:val="22"/>
              </w:rPr>
            </w:pPr>
          </w:p>
          <w:p w14:paraId="412F78F1" w14:textId="77777777" w:rsidR="009B239B" w:rsidRPr="00E02B40" w:rsidRDefault="009B239B" w:rsidP="009B239B">
            <w:pPr>
              <w:pStyle w:val="ResSectionHeader"/>
              <w:rPr>
                <w:sz w:val="22"/>
                <w:szCs w:val="22"/>
              </w:rPr>
            </w:pPr>
            <w:r w:rsidRPr="00E02B40">
              <w:rPr>
                <w:sz w:val="22"/>
                <w:szCs w:val="22"/>
              </w:rPr>
              <w:t>Skills</w:t>
            </w:r>
          </w:p>
          <w:tbl>
            <w:tblPr>
              <w:tblW w:w="0" w:type="auto"/>
              <w:tblBorders>
                <w:insideH w:val="single" w:sz="18" w:space="0" w:color="FFFFFF"/>
                <w:insideV w:val="single" w:sz="18" w:space="0" w:color="FFFFFF"/>
              </w:tblBorders>
              <w:tblLayout w:type="fixed"/>
              <w:tblLook w:val="04A0" w:firstRow="1" w:lastRow="0" w:firstColumn="1" w:lastColumn="0" w:noHBand="0" w:noVBand="1"/>
            </w:tblPr>
            <w:tblGrid>
              <w:gridCol w:w="3690"/>
              <w:gridCol w:w="3150"/>
            </w:tblGrid>
            <w:tr w:rsidR="009B239B" w:rsidRPr="00E02B40" w14:paraId="7A131F26" w14:textId="77777777" w:rsidTr="008940AD">
              <w:tc>
                <w:tcPr>
                  <w:tcW w:w="3690" w:type="dxa"/>
                  <w:shd w:val="clear" w:color="auto" w:fill="000000"/>
                </w:tcPr>
                <w:p w14:paraId="553F8546" w14:textId="77777777" w:rsidR="009B239B" w:rsidRPr="00E02B40" w:rsidRDefault="009B239B" w:rsidP="009B239B">
                  <w:pPr>
                    <w:pStyle w:val="ResSectionHeader"/>
                    <w:rPr>
                      <w:rFonts w:cs="Arial"/>
                      <w:b w:val="0"/>
                      <w:bCs/>
                    </w:rPr>
                  </w:pPr>
                  <w:r w:rsidRPr="00E02B40">
                    <w:rPr>
                      <w:rFonts w:cs="Arial"/>
                      <w:b w:val="0"/>
                      <w:bCs/>
                    </w:rPr>
                    <w:t>Tools/Technology</w:t>
                  </w:r>
                </w:p>
              </w:tc>
              <w:tc>
                <w:tcPr>
                  <w:tcW w:w="3150" w:type="dxa"/>
                  <w:shd w:val="clear" w:color="auto" w:fill="000000"/>
                </w:tcPr>
                <w:p w14:paraId="00E8B277" w14:textId="77777777" w:rsidR="009B239B" w:rsidRPr="00E02B40" w:rsidRDefault="009B239B" w:rsidP="009B239B">
                  <w:pPr>
                    <w:pStyle w:val="ResSectionHeader"/>
                    <w:rPr>
                      <w:rFonts w:cs="Arial"/>
                      <w:b w:val="0"/>
                      <w:bCs/>
                    </w:rPr>
                  </w:pPr>
                  <w:r w:rsidRPr="00E02B40">
                    <w:rPr>
                      <w:rFonts w:cs="Arial"/>
                      <w:b w:val="0"/>
                      <w:bCs/>
                    </w:rPr>
                    <w:t>Proficiency</w:t>
                  </w:r>
                </w:p>
              </w:tc>
            </w:tr>
            <w:tr w:rsidR="009B239B" w:rsidRPr="00E02B40" w14:paraId="2449682B" w14:textId="77777777" w:rsidTr="008940AD">
              <w:tc>
                <w:tcPr>
                  <w:tcW w:w="3690" w:type="dxa"/>
                  <w:shd w:val="pct5" w:color="000000" w:fill="FFFFFF"/>
                </w:tcPr>
                <w:p w14:paraId="4A9EDD2E" w14:textId="77777777" w:rsidR="009B239B" w:rsidRPr="00E02B40" w:rsidRDefault="00CB0AD9" w:rsidP="009B239B">
                  <w:pPr>
                    <w:pStyle w:val="ResSectionHeader"/>
                    <w:rPr>
                      <w:rFonts w:cs="Arial"/>
                      <w:b w:val="0"/>
                    </w:rPr>
                  </w:pPr>
                  <w:r w:rsidRPr="00E02B40">
                    <w:rPr>
                      <w:rFonts w:cs="Arial"/>
                      <w:b w:val="0"/>
                    </w:rPr>
                    <w:t>Oracle Cloud Fusion</w:t>
                  </w:r>
                </w:p>
              </w:tc>
              <w:tc>
                <w:tcPr>
                  <w:tcW w:w="3150" w:type="dxa"/>
                  <w:shd w:val="pct5" w:color="000000" w:fill="FFFFFF"/>
                </w:tcPr>
                <w:p w14:paraId="4B981423" w14:textId="77777777" w:rsidR="009B239B" w:rsidRPr="00E02B40" w:rsidRDefault="00CB0AD9" w:rsidP="009B239B">
                  <w:pPr>
                    <w:pStyle w:val="ResSectionHeader"/>
                    <w:rPr>
                      <w:rFonts w:cs="Arial"/>
                      <w:b w:val="0"/>
                    </w:rPr>
                  </w:pPr>
                  <w:r w:rsidRPr="00E02B40">
                    <w:rPr>
                      <w:rFonts w:cs="Arial"/>
                      <w:b w:val="0"/>
                    </w:rPr>
                    <w:t>Project Experience</w:t>
                  </w:r>
                </w:p>
              </w:tc>
            </w:tr>
            <w:tr w:rsidR="009B239B" w:rsidRPr="00E02B40" w14:paraId="4C2989CD" w14:textId="77777777" w:rsidTr="008940AD">
              <w:tc>
                <w:tcPr>
                  <w:tcW w:w="3690" w:type="dxa"/>
                  <w:shd w:val="pct20" w:color="000000" w:fill="FFFFFF"/>
                </w:tcPr>
                <w:p w14:paraId="2F2E1137" w14:textId="77777777" w:rsidR="009B239B" w:rsidRPr="00E02B40" w:rsidRDefault="00CB0AD9" w:rsidP="009B239B">
                  <w:pPr>
                    <w:pStyle w:val="ResSectionHeader"/>
                    <w:rPr>
                      <w:rFonts w:cs="Arial"/>
                      <w:b w:val="0"/>
                    </w:rPr>
                  </w:pPr>
                  <w:r w:rsidRPr="00E02B40">
                    <w:rPr>
                      <w:rFonts w:cs="Arial"/>
                      <w:b w:val="0"/>
                    </w:rPr>
                    <w:t>Oracle E-Business Suite</w:t>
                  </w:r>
                </w:p>
              </w:tc>
              <w:tc>
                <w:tcPr>
                  <w:tcW w:w="3150" w:type="dxa"/>
                  <w:shd w:val="pct20" w:color="000000" w:fill="FFFFFF"/>
                </w:tcPr>
                <w:p w14:paraId="15572B6C" w14:textId="77777777" w:rsidR="009B239B" w:rsidRPr="00E02B40" w:rsidRDefault="00CB0AD9" w:rsidP="009B239B">
                  <w:pPr>
                    <w:pStyle w:val="ResSectionHeader"/>
                    <w:rPr>
                      <w:rFonts w:cs="Arial"/>
                      <w:b w:val="0"/>
                    </w:rPr>
                  </w:pPr>
                  <w:r w:rsidRPr="00E02B40">
                    <w:rPr>
                      <w:rFonts w:cs="Arial"/>
                      <w:b w:val="0"/>
                    </w:rPr>
                    <w:t>Project Experience</w:t>
                  </w:r>
                </w:p>
              </w:tc>
            </w:tr>
            <w:tr w:rsidR="00CB0AD9" w:rsidRPr="00E02B40" w14:paraId="1586CA22" w14:textId="77777777" w:rsidTr="008940AD">
              <w:tc>
                <w:tcPr>
                  <w:tcW w:w="3690" w:type="dxa"/>
                  <w:shd w:val="pct5" w:color="000000" w:fill="FFFFFF"/>
                </w:tcPr>
                <w:p w14:paraId="709866D2" w14:textId="77777777" w:rsidR="00CB0AD9" w:rsidRPr="00E02B40" w:rsidRDefault="00CB0AD9" w:rsidP="009B239B">
                  <w:pPr>
                    <w:pStyle w:val="ResSectionHeader"/>
                    <w:rPr>
                      <w:rFonts w:cs="Arial"/>
                      <w:b w:val="0"/>
                    </w:rPr>
                  </w:pPr>
                  <w:r w:rsidRPr="00E02B40">
                    <w:rPr>
                      <w:rFonts w:cs="Arial"/>
                      <w:b w:val="0"/>
                    </w:rPr>
                    <w:t>Oracle Digital Assistant</w:t>
                  </w:r>
                </w:p>
              </w:tc>
              <w:tc>
                <w:tcPr>
                  <w:tcW w:w="3150" w:type="dxa"/>
                  <w:shd w:val="pct5" w:color="000000" w:fill="FFFFFF"/>
                </w:tcPr>
                <w:p w14:paraId="21AD6EF7" w14:textId="77777777" w:rsidR="00CB0AD9" w:rsidRPr="00E02B40" w:rsidRDefault="00CB0AD9" w:rsidP="009B239B">
                  <w:pPr>
                    <w:pStyle w:val="ResSectionHeader"/>
                    <w:rPr>
                      <w:rFonts w:cs="Arial"/>
                      <w:b w:val="0"/>
                    </w:rPr>
                  </w:pPr>
                  <w:r w:rsidRPr="00E02B40">
                    <w:rPr>
                      <w:rFonts w:cs="Arial"/>
                      <w:b w:val="0"/>
                    </w:rPr>
                    <w:t>Training</w:t>
                  </w:r>
                </w:p>
              </w:tc>
            </w:tr>
            <w:tr w:rsidR="00CB0AD9" w:rsidRPr="00E02B40" w14:paraId="30DFF3FB" w14:textId="77777777" w:rsidTr="008940AD">
              <w:tc>
                <w:tcPr>
                  <w:tcW w:w="3690" w:type="dxa"/>
                  <w:shd w:val="pct20" w:color="000000" w:fill="FFFFFF"/>
                </w:tcPr>
                <w:p w14:paraId="6F052A01" w14:textId="77777777" w:rsidR="00CB0AD9" w:rsidRPr="00E02B40" w:rsidRDefault="00CB0AD9" w:rsidP="009B239B">
                  <w:pPr>
                    <w:pStyle w:val="ResSectionHeader"/>
                    <w:rPr>
                      <w:rFonts w:cs="Arial"/>
                      <w:b w:val="0"/>
                    </w:rPr>
                  </w:pPr>
                  <w:r w:rsidRPr="00E02B40">
                    <w:rPr>
                      <w:rFonts w:cs="Arial"/>
                      <w:b w:val="0"/>
                    </w:rPr>
                    <w:t>Oracle Reports</w:t>
                  </w:r>
                </w:p>
              </w:tc>
              <w:tc>
                <w:tcPr>
                  <w:tcW w:w="3150" w:type="dxa"/>
                  <w:shd w:val="pct20" w:color="000000" w:fill="FFFFFF"/>
                </w:tcPr>
                <w:p w14:paraId="34295649" w14:textId="77777777" w:rsidR="00CB0AD9" w:rsidRPr="00E02B40" w:rsidRDefault="00CB0AD9" w:rsidP="009B239B">
                  <w:pPr>
                    <w:pStyle w:val="ResSectionHeader"/>
                    <w:rPr>
                      <w:rFonts w:cs="Arial"/>
                      <w:b w:val="0"/>
                    </w:rPr>
                  </w:pPr>
                  <w:r w:rsidRPr="00E02B40">
                    <w:rPr>
                      <w:rFonts w:cs="Arial"/>
                      <w:b w:val="0"/>
                    </w:rPr>
                    <w:t>Project Experience</w:t>
                  </w:r>
                </w:p>
              </w:tc>
            </w:tr>
            <w:tr w:rsidR="00CB0AD9" w:rsidRPr="00E02B40" w14:paraId="03D40E40" w14:textId="77777777" w:rsidTr="008940AD">
              <w:tc>
                <w:tcPr>
                  <w:tcW w:w="3690" w:type="dxa"/>
                  <w:shd w:val="pct5" w:color="000000" w:fill="FFFFFF"/>
                </w:tcPr>
                <w:p w14:paraId="1A9FA646" w14:textId="77777777" w:rsidR="00CB0AD9" w:rsidRPr="00E02B40" w:rsidRDefault="00CB0AD9" w:rsidP="009B239B">
                  <w:pPr>
                    <w:pStyle w:val="ResSectionHeader"/>
                    <w:rPr>
                      <w:rFonts w:cs="Arial"/>
                      <w:b w:val="0"/>
                    </w:rPr>
                  </w:pPr>
                  <w:r w:rsidRPr="00E02B40">
                    <w:rPr>
                      <w:rFonts w:cs="Arial"/>
                      <w:b w:val="0"/>
                    </w:rPr>
                    <w:t>Oracle Forms</w:t>
                  </w:r>
                </w:p>
              </w:tc>
              <w:tc>
                <w:tcPr>
                  <w:tcW w:w="3150" w:type="dxa"/>
                  <w:shd w:val="pct5" w:color="000000" w:fill="FFFFFF"/>
                </w:tcPr>
                <w:p w14:paraId="79BA86D8" w14:textId="77777777" w:rsidR="00CB0AD9" w:rsidRPr="00E02B40" w:rsidRDefault="00CB0AD9" w:rsidP="009B239B">
                  <w:pPr>
                    <w:pStyle w:val="ResSectionHeader"/>
                    <w:rPr>
                      <w:rFonts w:cs="Arial"/>
                      <w:b w:val="0"/>
                    </w:rPr>
                  </w:pPr>
                  <w:r w:rsidRPr="00E02B40">
                    <w:rPr>
                      <w:rFonts w:cs="Arial"/>
                      <w:b w:val="0"/>
                    </w:rPr>
                    <w:t>Project Experience</w:t>
                  </w:r>
                </w:p>
              </w:tc>
            </w:tr>
            <w:tr w:rsidR="00CB0AD9" w:rsidRPr="00E02B40" w14:paraId="5A3E6F5E" w14:textId="77777777" w:rsidTr="008940AD">
              <w:tc>
                <w:tcPr>
                  <w:tcW w:w="3690" w:type="dxa"/>
                  <w:shd w:val="pct20" w:color="000000" w:fill="FFFFFF"/>
                </w:tcPr>
                <w:p w14:paraId="79335170" w14:textId="77777777" w:rsidR="00CB0AD9" w:rsidRPr="00E02B40" w:rsidRDefault="00CB0AD9" w:rsidP="009B239B">
                  <w:pPr>
                    <w:pStyle w:val="ResSectionHeader"/>
                    <w:rPr>
                      <w:rFonts w:cs="Arial"/>
                      <w:b w:val="0"/>
                    </w:rPr>
                  </w:pPr>
                  <w:r w:rsidRPr="00E02B40">
                    <w:rPr>
                      <w:rFonts w:cs="Arial"/>
                      <w:b w:val="0"/>
                    </w:rPr>
                    <w:t>SQL/PLSQL</w:t>
                  </w:r>
                </w:p>
              </w:tc>
              <w:tc>
                <w:tcPr>
                  <w:tcW w:w="3150" w:type="dxa"/>
                  <w:shd w:val="pct20" w:color="000000" w:fill="FFFFFF"/>
                </w:tcPr>
                <w:p w14:paraId="40C82BA0" w14:textId="77777777" w:rsidR="00CB0AD9" w:rsidRPr="00E02B40" w:rsidRDefault="00CB0AD9" w:rsidP="009B239B">
                  <w:pPr>
                    <w:pStyle w:val="ResSectionHeader"/>
                    <w:rPr>
                      <w:rFonts w:cs="Arial"/>
                      <w:b w:val="0"/>
                    </w:rPr>
                  </w:pPr>
                  <w:r w:rsidRPr="00E02B40">
                    <w:rPr>
                      <w:rFonts w:cs="Arial"/>
                      <w:b w:val="0"/>
                    </w:rPr>
                    <w:t>Project Experience</w:t>
                  </w:r>
                </w:p>
              </w:tc>
            </w:tr>
            <w:tr w:rsidR="00CB0AD9" w:rsidRPr="00E02B40" w14:paraId="1A7C68B2" w14:textId="77777777" w:rsidTr="008940AD">
              <w:tc>
                <w:tcPr>
                  <w:tcW w:w="3690" w:type="dxa"/>
                  <w:shd w:val="pct5" w:color="000000" w:fill="FFFFFF"/>
                </w:tcPr>
                <w:p w14:paraId="2843459D" w14:textId="77777777" w:rsidR="00CB0AD9" w:rsidRPr="00E02B40" w:rsidRDefault="00CB0AD9" w:rsidP="009B239B">
                  <w:pPr>
                    <w:pStyle w:val="ResSectionHeader"/>
                    <w:rPr>
                      <w:rFonts w:cs="Arial"/>
                      <w:b w:val="0"/>
                    </w:rPr>
                  </w:pPr>
                  <w:r w:rsidRPr="00E02B40">
                    <w:rPr>
                      <w:rFonts w:cs="Arial"/>
                      <w:b w:val="0"/>
                    </w:rPr>
                    <w:t>Java</w:t>
                  </w:r>
                </w:p>
              </w:tc>
              <w:tc>
                <w:tcPr>
                  <w:tcW w:w="3150" w:type="dxa"/>
                  <w:shd w:val="pct5" w:color="000000" w:fill="FFFFFF"/>
                </w:tcPr>
                <w:p w14:paraId="37D2510E" w14:textId="77777777" w:rsidR="00CB0AD9" w:rsidRPr="00E02B40" w:rsidRDefault="00CB0AD9" w:rsidP="009B239B">
                  <w:pPr>
                    <w:pStyle w:val="ResSectionHeader"/>
                    <w:rPr>
                      <w:rFonts w:cs="Arial"/>
                      <w:b w:val="0"/>
                    </w:rPr>
                  </w:pPr>
                  <w:r w:rsidRPr="00E02B40">
                    <w:rPr>
                      <w:rFonts w:cs="Arial"/>
                      <w:b w:val="0"/>
                    </w:rPr>
                    <w:t>Training and Certification</w:t>
                  </w:r>
                </w:p>
              </w:tc>
            </w:tr>
            <w:tr w:rsidR="00CB0AD9" w:rsidRPr="00E02B40" w14:paraId="33C3EAF4" w14:textId="77777777" w:rsidTr="008940AD">
              <w:tc>
                <w:tcPr>
                  <w:tcW w:w="3690" w:type="dxa"/>
                  <w:shd w:val="pct20" w:color="000000" w:fill="FFFFFF"/>
                </w:tcPr>
                <w:p w14:paraId="31C929A4" w14:textId="77777777" w:rsidR="00CB0AD9" w:rsidRPr="00E02B40" w:rsidRDefault="00CB0AD9" w:rsidP="009B239B">
                  <w:pPr>
                    <w:pStyle w:val="ResSectionHeader"/>
                    <w:rPr>
                      <w:rFonts w:cs="Arial"/>
                      <w:b w:val="0"/>
                    </w:rPr>
                  </w:pPr>
                  <w:r w:rsidRPr="00E02B40">
                    <w:rPr>
                      <w:rFonts w:cs="Arial"/>
                      <w:b w:val="0"/>
                    </w:rPr>
                    <w:t>C</w:t>
                  </w:r>
                </w:p>
              </w:tc>
              <w:tc>
                <w:tcPr>
                  <w:tcW w:w="3150" w:type="dxa"/>
                  <w:shd w:val="pct20" w:color="000000" w:fill="FFFFFF"/>
                </w:tcPr>
                <w:p w14:paraId="0D4F3C2B" w14:textId="77777777" w:rsidR="00CB0AD9" w:rsidRPr="00E02B40" w:rsidRDefault="00CB0AD9" w:rsidP="009B239B">
                  <w:pPr>
                    <w:pStyle w:val="ResSectionHeader"/>
                    <w:rPr>
                      <w:rFonts w:cs="Arial"/>
                      <w:b w:val="0"/>
                    </w:rPr>
                  </w:pPr>
                  <w:r w:rsidRPr="00E02B40">
                    <w:rPr>
                      <w:rFonts w:cs="Arial"/>
                      <w:b w:val="0"/>
                    </w:rPr>
                    <w:t>Training and Certification</w:t>
                  </w:r>
                </w:p>
              </w:tc>
            </w:tr>
            <w:tr w:rsidR="00CB0AD9" w:rsidRPr="00E02B40" w14:paraId="4285C889" w14:textId="77777777" w:rsidTr="008940AD">
              <w:tc>
                <w:tcPr>
                  <w:tcW w:w="3690" w:type="dxa"/>
                  <w:shd w:val="pct5" w:color="000000" w:fill="FFFFFF"/>
                </w:tcPr>
                <w:p w14:paraId="7E19685B" w14:textId="77777777" w:rsidR="00CB0AD9" w:rsidRPr="00E02B40" w:rsidRDefault="00CB0AD9" w:rsidP="00CB0AD9">
                  <w:pPr>
                    <w:pStyle w:val="ResSectionHeader"/>
                    <w:rPr>
                      <w:rFonts w:cs="Arial"/>
                      <w:b w:val="0"/>
                    </w:rPr>
                  </w:pPr>
                  <w:r w:rsidRPr="00E02B40">
                    <w:rPr>
                      <w:rFonts w:cs="Arial"/>
                      <w:b w:val="0"/>
                    </w:rPr>
                    <w:t>C++</w:t>
                  </w:r>
                </w:p>
              </w:tc>
              <w:tc>
                <w:tcPr>
                  <w:tcW w:w="3150" w:type="dxa"/>
                  <w:shd w:val="pct5" w:color="000000" w:fill="FFFFFF"/>
                </w:tcPr>
                <w:p w14:paraId="2FC56378" w14:textId="77777777" w:rsidR="00CB0AD9" w:rsidRPr="00E02B40" w:rsidRDefault="00CB0AD9" w:rsidP="00CB0AD9">
                  <w:pPr>
                    <w:pStyle w:val="ResSectionHeader"/>
                    <w:rPr>
                      <w:rFonts w:cs="Arial"/>
                      <w:b w:val="0"/>
                    </w:rPr>
                  </w:pPr>
                  <w:r w:rsidRPr="00E02B40">
                    <w:rPr>
                      <w:rFonts w:cs="Arial"/>
                      <w:b w:val="0"/>
                    </w:rPr>
                    <w:t>Training and Certification</w:t>
                  </w:r>
                </w:p>
              </w:tc>
            </w:tr>
            <w:tr w:rsidR="00CB0AD9" w:rsidRPr="00E02B40" w14:paraId="327DA73A" w14:textId="77777777" w:rsidTr="008940AD">
              <w:tc>
                <w:tcPr>
                  <w:tcW w:w="3690" w:type="dxa"/>
                  <w:shd w:val="pct20" w:color="000000" w:fill="FFFFFF"/>
                </w:tcPr>
                <w:p w14:paraId="216B16B9" w14:textId="77777777" w:rsidR="00CB0AD9" w:rsidRPr="00E02B40" w:rsidRDefault="00CB0AD9" w:rsidP="00CB0AD9">
                  <w:pPr>
                    <w:pStyle w:val="ResSectionHeader"/>
                    <w:rPr>
                      <w:rFonts w:cs="Arial"/>
                      <w:b w:val="0"/>
                    </w:rPr>
                  </w:pPr>
                  <w:r w:rsidRPr="00E02B40">
                    <w:rPr>
                      <w:rFonts w:cs="Arial"/>
                      <w:b w:val="0"/>
                    </w:rPr>
                    <w:t>Oracle Database</w:t>
                  </w:r>
                </w:p>
              </w:tc>
              <w:tc>
                <w:tcPr>
                  <w:tcW w:w="3150" w:type="dxa"/>
                  <w:shd w:val="pct20" w:color="000000" w:fill="FFFFFF"/>
                </w:tcPr>
                <w:p w14:paraId="245380B7" w14:textId="77777777" w:rsidR="00CB0AD9" w:rsidRPr="00E02B40" w:rsidRDefault="00CB0AD9" w:rsidP="00CB0AD9">
                  <w:pPr>
                    <w:pStyle w:val="ResSectionHeader"/>
                    <w:rPr>
                      <w:rFonts w:cs="Arial"/>
                      <w:b w:val="0"/>
                    </w:rPr>
                  </w:pPr>
                  <w:r w:rsidRPr="00E02B40">
                    <w:rPr>
                      <w:rFonts w:cs="Arial"/>
                      <w:b w:val="0"/>
                    </w:rPr>
                    <w:t>Project Experience</w:t>
                  </w:r>
                </w:p>
              </w:tc>
            </w:tr>
            <w:tr w:rsidR="00CB0AD9" w:rsidRPr="00E02B40" w14:paraId="0A72270F" w14:textId="77777777" w:rsidTr="008940AD">
              <w:tc>
                <w:tcPr>
                  <w:tcW w:w="3690" w:type="dxa"/>
                  <w:shd w:val="pct5" w:color="000000" w:fill="FFFFFF"/>
                </w:tcPr>
                <w:p w14:paraId="19851F22" w14:textId="77777777" w:rsidR="00CB0AD9" w:rsidRPr="00E02B40" w:rsidRDefault="00CB0AD9" w:rsidP="00CB0AD9">
                  <w:pPr>
                    <w:pStyle w:val="ResSectionHeader"/>
                    <w:rPr>
                      <w:rFonts w:cs="Arial"/>
                      <w:b w:val="0"/>
                    </w:rPr>
                  </w:pPr>
                  <w:r w:rsidRPr="00E02B40">
                    <w:rPr>
                      <w:rFonts w:cs="Arial"/>
                      <w:b w:val="0"/>
                    </w:rPr>
                    <w:t>Angular</w:t>
                  </w:r>
                </w:p>
              </w:tc>
              <w:tc>
                <w:tcPr>
                  <w:tcW w:w="3150" w:type="dxa"/>
                  <w:shd w:val="pct5" w:color="000000" w:fill="FFFFFF"/>
                </w:tcPr>
                <w:p w14:paraId="230824A2" w14:textId="77777777" w:rsidR="00CB0AD9" w:rsidRPr="00E02B40" w:rsidRDefault="00CB0AD9" w:rsidP="00CB0AD9">
                  <w:pPr>
                    <w:pStyle w:val="ResSectionHeader"/>
                    <w:rPr>
                      <w:rFonts w:cs="Arial"/>
                      <w:b w:val="0"/>
                    </w:rPr>
                  </w:pPr>
                  <w:r w:rsidRPr="00E02B40">
                    <w:rPr>
                      <w:rFonts w:cs="Arial"/>
                      <w:b w:val="0"/>
                    </w:rPr>
                    <w:t>Project Experience</w:t>
                  </w:r>
                </w:p>
              </w:tc>
            </w:tr>
            <w:tr w:rsidR="00CB0AD9" w:rsidRPr="00E02B40" w14:paraId="25348628" w14:textId="77777777" w:rsidTr="008940AD">
              <w:tc>
                <w:tcPr>
                  <w:tcW w:w="3690" w:type="dxa"/>
                  <w:shd w:val="pct20" w:color="000000" w:fill="FFFFFF"/>
                </w:tcPr>
                <w:p w14:paraId="58511382" w14:textId="77777777" w:rsidR="00CB0AD9" w:rsidRPr="00E02B40" w:rsidRDefault="00CB0AD9" w:rsidP="00CB0AD9">
                  <w:pPr>
                    <w:pStyle w:val="ResSectionHeader"/>
                    <w:rPr>
                      <w:rFonts w:cs="Arial"/>
                      <w:b w:val="0"/>
                    </w:rPr>
                  </w:pPr>
                  <w:r w:rsidRPr="00E02B40">
                    <w:rPr>
                      <w:rFonts w:cs="Arial"/>
                      <w:b w:val="0"/>
                    </w:rPr>
                    <w:t>Node.js</w:t>
                  </w:r>
                </w:p>
              </w:tc>
              <w:tc>
                <w:tcPr>
                  <w:tcW w:w="3150" w:type="dxa"/>
                  <w:shd w:val="pct20" w:color="000000" w:fill="FFFFFF"/>
                </w:tcPr>
                <w:p w14:paraId="396650BF" w14:textId="77777777" w:rsidR="00CB0AD9" w:rsidRPr="00E02B40" w:rsidRDefault="00CB0AD9" w:rsidP="00CB0AD9">
                  <w:pPr>
                    <w:pStyle w:val="ResSectionHeader"/>
                    <w:rPr>
                      <w:rFonts w:cs="Arial"/>
                      <w:b w:val="0"/>
                    </w:rPr>
                  </w:pPr>
                  <w:r w:rsidRPr="00E02B40">
                    <w:rPr>
                      <w:rFonts w:cs="Arial"/>
                      <w:b w:val="0"/>
                    </w:rPr>
                    <w:t>Project Experience</w:t>
                  </w:r>
                </w:p>
              </w:tc>
            </w:tr>
          </w:tbl>
          <w:p w14:paraId="6B0B6D0B" w14:textId="77777777" w:rsidR="009B239B" w:rsidRPr="00E02B40" w:rsidRDefault="009B239B" w:rsidP="00155A22">
            <w:pPr>
              <w:pStyle w:val="ResSectionHeader"/>
              <w:rPr>
                <w:sz w:val="22"/>
                <w:szCs w:val="22"/>
              </w:rPr>
            </w:pPr>
          </w:p>
        </w:tc>
      </w:tr>
      <w:tr w:rsidR="00D40EBB" w:rsidRPr="00E02B40" w14:paraId="4AD0E089" w14:textId="77777777" w:rsidTr="00E1103F">
        <w:trPr>
          <w:gridAfter w:val="1"/>
          <w:wAfter w:w="15" w:type="dxa"/>
          <w:trHeight w:val="144"/>
        </w:trPr>
        <w:tc>
          <w:tcPr>
            <w:tcW w:w="9610" w:type="dxa"/>
            <w:gridSpan w:val="3"/>
          </w:tcPr>
          <w:p w14:paraId="66FE616B" w14:textId="77777777" w:rsidR="009B239B" w:rsidRPr="00E02B40" w:rsidRDefault="009B239B" w:rsidP="00155A22">
            <w:pPr>
              <w:pStyle w:val="ResSectionHeader"/>
              <w:rPr>
                <w:sz w:val="22"/>
                <w:szCs w:val="22"/>
              </w:rPr>
            </w:pPr>
          </w:p>
          <w:p w14:paraId="47EC2EEC" w14:textId="77777777" w:rsidR="00D40EBB" w:rsidRPr="00E02B40" w:rsidRDefault="00D40EBB" w:rsidP="00155A22">
            <w:pPr>
              <w:pStyle w:val="ResSectionHeader"/>
              <w:rPr>
                <w:sz w:val="22"/>
                <w:szCs w:val="22"/>
              </w:rPr>
            </w:pPr>
            <w:r w:rsidRPr="00E02B40">
              <w:rPr>
                <w:sz w:val="22"/>
                <w:szCs w:val="22"/>
              </w:rPr>
              <w:t>Training</w:t>
            </w:r>
            <w:r w:rsidR="00CB0AD9" w:rsidRPr="00E02B40">
              <w:rPr>
                <w:sz w:val="22"/>
                <w:szCs w:val="22"/>
              </w:rPr>
              <w:t xml:space="preserve"> &amp; Certification</w:t>
            </w:r>
          </w:p>
        </w:tc>
      </w:tr>
      <w:tr w:rsidR="00D40EBB" w:rsidRPr="00E02B40" w14:paraId="0115C462" w14:textId="77777777" w:rsidTr="00E1103F">
        <w:trPr>
          <w:gridAfter w:val="1"/>
          <w:wAfter w:w="15" w:type="dxa"/>
          <w:trHeight w:val="144"/>
        </w:trPr>
        <w:tc>
          <w:tcPr>
            <w:tcW w:w="360" w:type="dxa"/>
          </w:tcPr>
          <w:p w14:paraId="4A42C894" w14:textId="77777777" w:rsidR="00D40EBB" w:rsidRPr="00E02B40" w:rsidRDefault="00D40EBB" w:rsidP="00155A22">
            <w:pPr>
              <w:pStyle w:val="ResBodyText"/>
              <w:rPr>
                <w:rFonts w:ascii="Verdana" w:hAnsi="Verdana"/>
              </w:rPr>
            </w:pPr>
          </w:p>
        </w:tc>
        <w:bookmarkStart w:id="12" w:name="PracTraining"/>
        <w:bookmarkEnd w:id="12"/>
        <w:tc>
          <w:tcPr>
            <w:tcW w:w="9250" w:type="dxa"/>
            <w:gridSpan w:val="2"/>
          </w:tcPr>
          <w:p w14:paraId="7F15A350" w14:textId="77777777" w:rsidR="000F6E3B" w:rsidRPr="00E02B40" w:rsidRDefault="00BC1C5D" w:rsidP="00E02B40">
            <w:pPr>
              <w:pStyle w:val="ResAdditionalInformation"/>
              <w:numPr>
                <w:ilvl w:val="0"/>
                <w:numId w:val="3"/>
              </w:numPr>
              <w:rPr>
                <w:rFonts w:ascii="Verdana" w:hAnsi="Verdana"/>
              </w:rPr>
            </w:pPr>
            <w:r w:rsidRPr="00E02B40">
              <w:rPr>
                <w:rFonts w:ascii="Verdana" w:hAnsi="Verdana"/>
              </w:rPr>
              <w:fldChar w:fldCharType="begin">
                <w:ffData>
                  <w:name w:val="Text10"/>
                  <w:enabled/>
                  <w:calcOnExit w:val="0"/>
                  <w:textInput>
                    <w:default w:val="List completed training courses that are either significant to clients reviewing your resume or to matching skill sets to engagement resource requests."/>
                  </w:textInput>
                </w:ffData>
              </w:fldChar>
            </w:r>
            <w:bookmarkStart w:id="13" w:name="Text10"/>
            <w:r w:rsidRPr="00E02B40">
              <w:rPr>
                <w:rFonts w:ascii="Verdana" w:hAnsi="Verdana"/>
              </w:rPr>
              <w:instrText xml:space="preserve"> FORMTEXT </w:instrText>
            </w:r>
            <w:r w:rsidRPr="00E02B40">
              <w:rPr>
                <w:rFonts w:ascii="Verdana" w:hAnsi="Verdana"/>
              </w:rPr>
            </w:r>
            <w:r w:rsidRPr="00E02B40">
              <w:rPr>
                <w:rFonts w:ascii="Verdana" w:hAnsi="Verdana"/>
              </w:rPr>
              <w:fldChar w:fldCharType="separate"/>
            </w:r>
            <w:r w:rsidR="001F4740" w:rsidRPr="00E02B40">
              <w:rPr>
                <w:rFonts w:ascii="Verdana" w:hAnsi="Verdana"/>
                <w:noProof/>
              </w:rPr>
              <w:t>Oracle 11g</w:t>
            </w:r>
          </w:p>
          <w:p w14:paraId="7C273430" w14:textId="77777777" w:rsidR="000F6E3B" w:rsidRPr="00E02B40" w:rsidRDefault="000F6E3B" w:rsidP="00E02B40">
            <w:pPr>
              <w:pStyle w:val="ResAdditionalInformation"/>
              <w:numPr>
                <w:ilvl w:val="0"/>
                <w:numId w:val="3"/>
              </w:numPr>
              <w:rPr>
                <w:rFonts w:ascii="Verdana" w:hAnsi="Verdana"/>
              </w:rPr>
            </w:pPr>
            <w:r w:rsidRPr="00E02B40">
              <w:rPr>
                <w:rFonts w:ascii="Verdana" w:hAnsi="Verdana"/>
                <w:noProof/>
              </w:rPr>
              <w:t>Oracle Workflow Builder</w:t>
            </w:r>
          </w:p>
          <w:p w14:paraId="070A06A8" w14:textId="77777777" w:rsidR="000F6E3B" w:rsidRPr="00E02B40" w:rsidRDefault="001F4740" w:rsidP="00E02B40">
            <w:pPr>
              <w:pStyle w:val="ResAdditionalInformation"/>
              <w:numPr>
                <w:ilvl w:val="0"/>
                <w:numId w:val="3"/>
              </w:numPr>
              <w:rPr>
                <w:rFonts w:ascii="Verdana" w:hAnsi="Verdana"/>
              </w:rPr>
            </w:pPr>
            <w:r w:rsidRPr="00E02B40">
              <w:rPr>
                <w:rFonts w:ascii="Verdana" w:hAnsi="Verdana"/>
                <w:noProof/>
              </w:rPr>
              <w:t>Oracle Application Framework</w:t>
            </w:r>
          </w:p>
          <w:p w14:paraId="26AE2031" w14:textId="77777777" w:rsidR="00D40EBB" w:rsidRPr="00E02B40" w:rsidRDefault="000F6E3B" w:rsidP="00E02B40">
            <w:pPr>
              <w:pStyle w:val="ResAdditionalInformation"/>
              <w:numPr>
                <w:ilvl w:val="0"/>
                <w:numId w:val="3"/>
              </w:numPr>
              <w:rPr>
                <w:rFonts w:ascii="Verdana" w:hAnsi="Verdana"/>
              </w:rPr>
            </w:pPr>
            <w:r w:rsidRPr="00E02B40">
              <w:rPr>
                <w:rFonts w:ascii="Verdana" w:hAnsi="Verdana"/>
                <w:noProof/>
              </w:rPr>
              <w:t>Java</w:t>
            </w:r>
            <w:r w:rsidR="00BC1C5D" w:rsidRPr="00E02B40">
              <w:rPr>
                <w:rFonts w:ascii="Verdana" w:hAnsi="Verdana"/>
              </w:rPr>
              <w:fldChar w:fldCharType="end"/>
            </w:r>
            <w:bookmarkEnd w:id="13"/>
            <w:r w:rsidR="001F4740" w:rsidRPr="00E02B40">
              <w:rPr>
                <w:rFonts w:ascii="Verdana" w:hAnsi="Verdana"/>
              </w:rPr>
              <w:t xml:space="preserve"> 8</w:t>
            </w:r>
          </w:p>
        </w:tc>
      </w:tr>
    </w:tbl>
    <w:p w14:paraId="3B1B8924" w14:textId="77777777" w:rsidR="00D40EBB" w:rsidRPr="00CD6FB0" w:rsidRDefault="00D40EBB">
      <w:pPr>
        <w:rPr>
          <w:rFonts w:ascii="Verdana" w:hAnsi="Verdana"/>
        </w:rPr>
      </w:pPr>
    </w:p>
    <w:p w14:paraId="2A6903FF" w14:textId="77777777" w:rsidR="0060589A" w:rsidRPr="009F2263" w:rsidRDefault="0060589A">
      <w:pPr>
        <w:rPr>
          <w:rFonts w:ascii="Verdana" w:hAnsi="Verdana"/>
        </w:rPr>
      </w:pPr>
    </w:p>
    <w:p w14:paraId="19CB0B61" w14:textId="77777777" w:rsidR="00D40EBB" w:rsidRPr="009F2263" w:rsidRDefault="00D40EBB">
      <w:pPr>
        <w:rPr>
          <w:rFonts w:ascii="Verdana" w:hAnsi="Verdana"/>
        </w:rPr>
      </w:pPr>
    </w:p>
    <w:p w14:paraId="1D80557E" w14:textId="77777777" w:rsidR="00155A22" w:rsidRPr="00CD6FB0" w:rsidRDefault="00155A22">
      <w:pPr>
        <w:rPr>
          <w:rFonts w:ascii="Verdana" w:hAnsi="Verdana"/>
        </w:rPr>
      </w:pPr>
    </w:p>
    <w:p w14:paraId="5F5C80AA" w14:textId="77777777" w:rsidR="00155A22" w:rsidRPr="00CD6FB0" w:rsidRDefault="00155A22">
      <w:pPr>
        <w:rPr>
          <w:rFonts w:ascii="Verdana" w:hAnsi="Verdana"/>
        </w:rPr>
      </w:pPr>
    </w:p>
    <w:sectPr w:rsidR="00155A22" w:rsidRPr="00CD6FB0" w:rsidSect="00D74227">
      <w:headerReference w:type="defaul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9E9AA" w14:textId="77777777" w:rsidR="00231756" w:rsidRDefault="00231756">
      <w:r>
        <w:separator/>
      </w:r>
    </w:p>
  </w:endnote>
  <w:endnote w:type="continuationSeparator" w:id="0">
    <w:p w14:paraId="0B2FB50F" w14:textId="77777777" w:rsidR="00231756" w:rsidRDefault="00231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C2E60" w14:textId="77777777" w:rsidR="00231756" w:rsidRDefault="00231756">
      <w:r>
        <w:separator/>
      </w:r>
    </w:p>
  </w:footnote>
  <w:footnote w:type="continuationSeparator" w:id="0">
    <w:p w14:paraId="03FA1EEB" w14:textId="77777777" w:rsidR="00231756" w:rsidRDefault="002317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21803" w14:textId="66609D27" w:rsidR="00FC0B92" w:rsidRPr="00920489" w:rsidRDefault="00FC0B92" w:rsidP="00D40EBB">
    <w:pPr>
      <w:pStyle w:val="Name"/>
      <w:spacing w:before="60"/>
      <w:rPr>
        <w:rFonts w:cs="Arial"/>
        <w:b w:val="0"/>
      </w:rPr>
    </w:pPr>
    <w:r w:rsidRPr="00920489">
      <w:rPr>
        <w:rFonts w:cs="Arial"/>
        <w:b w:val="0"/>
      </w:rPr>
      <w:t xml:space="preserve">Page </w:t>
    </w:r>
    <w:r w:rsidRPr="00920489">
      <w:rPr>
        <w:rFonts w:cs="Arial"/>
        <w:b w:val="0"/>
      </w:rPr>
      <w:fldChar w:fldCharType="begin"/>
    </w:r>
    <w:r w:rsidRPr="00920489">
      <w:rPr>
        <w:rFonts w:cs="Arial"/>
        <w:b w:val="0"/>
      </w:rPr>
      <w:instrText xml:space="preserve"> PAGE </w:instrText>
    </w:r>
    <w:r w:rsidRPr="00920489">
      <w:rPr>
        <w:rFonts w:cs="Arial"/>
        <w:b w:val="0"/>
      </w:rPr>
      <w:fldChar w:fldCharType="separate"/>
    </w:r>
    <w:r w:rsidR="00E650AC">
      <w:rPr>
        <w:rFonts w:cs="Arial"/>
        <w:b w:val="0"/>
        <w:noProof/>
      </w:rPr>
      <w:t>3</w:t>
    </w:r>
    <w:r w:rsidRPr="00920489">
      <w:rPr>
        <w:rFonts w:cs="Arial"/>
        <w:b w:val="0"/>
      </w:rPr>
      <w:fldChar w:fldCharType="end"/>
    </w:r>
    <w:r w:rsidRPr="00920489">
      <w:rPr>
        <w:rFonts w:cs="Arial"/>
        <w:b w:val="0"/>
      </w:rPr>
      <w:t xml:space="preserve"> of </w:t>
    </w:r>
    <w:r>
      <w:rPr>
        <w:rFonts w:cs="Arial"/>
        <w:b w:val="0"/>
      </w:rPr>
      <w:fldChar w:fldCharType="begin"/>
    </w:r>
    <w:r>
      <w:rPr>
        <w:rFonts w:cs="Arial"/>
        <w:b w:val="0"/>
      </w:rPr>
      <w:instrText xml:space="preserve"> SECTIONPAGES   \* MERGEFORMAT </w:instrText>
    </w:r>
    <w:r>
      <w:rPr>
        <w:rFonts w:cs="Arial"/>
        <w:b w:val="0"/>
      </w:rPr>
      <w:fldChar w:fldCharType="separate"/>
    </w:r>
    <w:r w:rsidR="00705DA3">
      <w:rPr>
        <w:rFonts w:cs="Arial"/>
        <w:b w:val="0"/>
        <w:noProof/>
      </w:rPr>
      <w:t>4</w:t>
    </w:r>
    <w:r>
      <w:rPr>
        <w:rFonts w:cs="Arial"/>
        <w:b w:val="0"/>
      </w:rPr>
      <w:fldChar w:fldCharType="end"/>
    </w:r>
  </w:p>
  <w:p w14:paraId="7CAFDEF0" w14:textId="77777777" w:rsidR="00FC0B92" w:rsidRPr="006A3142" w:rsidRDefault="00FC0B92" w:rsidP="00D40EBB">
    <w:pPr>
      <w:pBdr>
        <w:bottom w:val="single" w:sz="4" w:space="1" w:color="auto"/>
      </w:pBdr>
      <w:spacing w:line="80" w:lineRule="exact"/>
      <w:jc w:val="right"/>
      <w:rPr>
        <w:rFonts w:cs="Arial"/>
      </w:rPr>
    </w:pPr>
  </w:p>
  <w:p w14:paraId="02089D35" w14:textId="77777777" w:rsidR="00FC0B92" w:rsidRDefault="00FC0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F6C"/>
    <w:multiLevelType w:val="hybridMultilevel"/>
    <w:tmpl w:val="BA9094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836498"/>
    <w:multiLevelType w:val="hybridMultilevel"/>
    <w:tmpl w:val="D8E8F71E"/>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8525B8A"/>
    <w:multiLevelType w:val="hybridMultilevel"/>
    <w:tmpl w:val="2B98E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1B0ECB"/>
    <w:multiLevelType w:val="hybridMultilevel"/>
    <w:tmpl w:val="50EE2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7C3F3D"/>
    <w:multiLevelType w:val="hybridMultilevel"/>
    <w:tmpl w:val="B206FC22"/>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55"/>
        </w:tabs>
        <w:ind w:left="-1455" w:hanging="360"/>
      </w:pPr>
    </w:lvl>
    <w:lvl w:ilvl="2" w:tplc="0409001B" w:tentative="1">
      <w:start w:val="1"/>
      <w:numFmt w:val="lowerRoman"/>
      <w:lvlText w:val="%3."/>
      <w:lvlJc w:val="right"/>
      <w:pPr>
        <w:tabs>
          <w:tab w:val="num" w:pos="-735"/>
        </w:tabs>
        <w:ind w:left="-735" w:hanging="180"/>
      </w:pPr>
    </w:lvl>
    <w:lvl w:ilvl="3" w:tplc="0409000F" w:tentative="1">
      <w:start w:val="1"/>
      <w:numFmt w:val="decimal"/>
      <w:lvlText w:val="%4."/>
      <w:lvlJc w:val="left"/>
      <w:pPr>
        <w:tabs>
          <w:tab w:val="num" w:pos="-15"/>
        </w:tabs>
        <w:ind w:left="-15" w:hanging="360"/>
      </w:pPr>
    </w:lvl>
    <w:lvl w:ilvl="4" w:tplc="04090019" w:tentative="1">
      <w:start w:val="1"/>
      <w:numFmt w:val="lowerLetter"/>
      <w:lvlText w:val="%5."/>
      <w:lvlJc w:val="left"/>
      <w:pPr>
        <w:tabs>
          <w:tab w:val="num" w:pos="705"/>
        </w:tabs>
        <w:ind w:left="705" w:hanging="360"/>
      </w:pPr>
    </w:lvl>
    <w:lvl w:ilvl="5" w:tplc="0409001B" w:tentative="1">
      <w:start w:val="1"/>
      <w:numFmt w:val="lowerRoman"/>
      <w:lvlText w:val="%6."/>
      <w:lvlJc w:val="right"/>
      <w:pPr>
        <w:tabs>
          <w:tab w:val="num" w:pos="1425"/>
        </w:tabs>
        <w:ind w:left="1425" w:hanging="180"/>
      </w:pPr>
    </w:lvl>
    <w:lvl w:ilvl="6" w:tplc="0409000F" w:tentative="1">
      <w:start w:val="1"/>
      <w:numFmt w:val="decimal"/>
      <w:lvlText w:val="%7."/>
      <w:lvlJc w:val="left"/>
      <w:pPr>
        <w:tabs>
          <w:tab w:val="num" w:pos="2145"/>
        </w:tabs>
        <w:ind w:left="2145" w:hanging="360"/>
      </w:pPr>
    </w:lvl>
    <w:lvl w:ilvl="7" w:tplc="04090019" w:tentative="1">
      <w:start w:val="1"/>
      <w:numFmt w:val="lowerLetter"/>
      <w:lvlText w:val="%8."/>
      <w:lvlJc w:val="left"/>
      <w:pPr>
        <w:tabs>
          <w:tab w:val="num" w:pos="2865"/>
        </w:tabs>
        <w:ind w:left="2865" w:hanging="360"/>
      </w:pPr>
    </w:lvl>
    <w:lvl w:ilvl="8" w:tplc="0409001B" w:tentative="1">
      <w:start w:val="1"/>
      <w:numFmt w:val="lowerRoman"/>
      <w:lvlText w:val="%9."/>
      <w:lvlJc w:val="right"/>
      <w:pPr>
        <w:tabs>
          <w:tab w:val="num" w:pos="3585"/>
        </w:tabs>
        <w:ind w:left="3585" w:hanging="180"/>
      </w:pPr>
    </w:lvl>
  </w:abstractNum>
  <w:abstractNum w:abstractNumId="5" w15:restartNumberingAfterBreak="0">
    <w:nsid w:val="16131DDC"/>
    <w:multiLevelType w:val="hybridMultilevel"/>
    <w:tmpl w:val="6F64B620"/>
    <w:lvl w:ilvl="0" w:tplc="C6320D24">
      <w:start w:val="1"/>
      <w:numFmt w:val="decimal"/>
      <w:pStyle w:val="ResAdditionalInformation"/>
      <w:lvlText w:val="%1."/>
      <w:lvlJc w:val="left"/>
      <w:pPr>
        <w:tabs>
          <w:tab w:val="num" w:pos="720"/>
        </w:tabs>
        <w:ind w:left="720" w:hanging="360"/>
      </w:pPr>
      <w:rPr>
        <w:rFonts w:ascii="Arial" w:hAnsi="Aria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905362"/>
    <w:multiLevelType w:val="hybridMultilevel"/>
    <w:tmpl w:val="268AD0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74079BA"/>
    <w:multiLevelType w:val="hybridMultilevel"/>
    <w:tmpl w:val="075C8D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AF417BF"/>
    <w:multiLevelType w:val="hybridMultilevel"/>
    <w:tmpl w:val="1610B4D0"/>
    <w:lvl w:ilvl="0" w:tplc="3DC4D13A">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31AA05F8"/>
    <w:multiLevelType w:val="hybridMultilevel"/>
    <w:tmpl w:val="3BC8F230"/>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42B60628"/>
    <w:multiLevelType w:val="hybridMultilevel"/>
    <w:tmpl w:val="B798EE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D3A454C"/>
    <w:multiLevelType w:val="hybridMultilevel"/>
    <w:tmpl w:val="539029FC"/>
    <w:lvl w:ilvl="0" w:tplc="04090001">
      <w:start w:val="1"/>
      <w:numFmt w:val="bullet"/>
      <w:lvlText w:val=""/>
      <w:lvlJc w:val="left"/>
      <w:pPr>
        <w:tabs>
          <w:tab w:val="num" w:pos="720"/>
        </w:tabs>
        <w:ind w:left="720" w:hanging="360"/>
      </w:pPr>
      <w:rPr>
        <w:rFonts w:ascii="Symbol" w:hAnsi="Symbol"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DC400F2"/>
    <w:multiLevelType w:val="hybridMultilevel"/>
    <w:tmpl w:val="96F23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FD4B26"/>
    <w:multiLevelType w:val="hybridMultilevel"/>
    <w:tmpl w:val="33604D5C"/>
    <w:lvl w:ilvl="0" w:tplc="0409000F">
      <w:start w:val="1"/>
      <w:numFmt w:val="decimal"/>
      <w:lvlText w:val="%1."/>
      <w:lvlJc w:val="left"/>
      <w:pPr>
        <w:tabs>
          <w:tab w:val="num" w:pos="720"/>
        </w:tabs>
        <w:ind w:left="720" w:hanging="360"/>
      </w:pPr>
      <w:rPr>
        <w:rFonts w:hint="default"/>
        <w:b w:val="0"/>
        <w:color w:val="auto"/>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7CE1924"/>
    <w:multiLevelType w:val="hybridMultilevel"/>
    <w:tmpl w:val="6BCCFD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85E21D6"/>
    <w:multiLevelType w:val="hybridMultilevel"/>
    <w:tmpl w:val="AEB61E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ABF7CEA"/>
    <w:multiLevelType w:val="multilevel"/>
    <w:tmpl w:val="BD74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3F5633"/>
    <w:multiLevelType w:val="hybridMultilevel"/>
    <w:tmpl w:val="113EB5F0"/>
    <w:lvl w:ilvl="0" w:tplc="0409000F">
      <w:start w:val="1"/>
      <w:numFmt w:val="decimal"/>
      <w:lvlText w:val="%1."/>
      <w:lvlJc w:val="left"/>
      <w:pPr>
        <w:tabs>
          <w:tab w:val="num" w:pos="720"/>
        </w:tabs>
        <w:ind w:left="720" w:hanging="360"/>
      </w:pPr>
      <w:rPr>
        <w:rFonts w:hint="default"/>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6D225C0"/>
    <w:multiLevelType w:val="hybridMultilevel"/>
    <w:tmpl w:val="C82008AC"/>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78522431"/>
    <w:multiLevelType w:val="hybridMultilevel"/>
    <w:tmpl w:val="6D9A452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C841D03"/>
    <w:multiLevelType w:val="hybridMultilevel"/>
    <w:tmpl w:val="96F23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C30804"/>
    <w:multiLevelType w:val="hybridMultilevel"/>
    <w:tmpl w:val="799001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CCD1D2C"/>
    <w:multiLevelType w:val="hybridMultilevel"/>
    <w:tmpl w:val="9A1C8F26"/>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15:restartNumberingAfterBreak="0">
    <w:nsid w:val="7ECC3BC2"/>
    <w:multiLevelType w:val="hybridMultilevel"/>
    <w:tmpl w:val="A50C44D8"/>
    <w:lvl w:ilvl="0" w:tplc="B9404D50">
      <w:start w:val="1"/>
      <w:numFmt w:val="bullet"/>
      <w:lvlText w:val=""/>
      <w:lvlJc w:val="left"/>
      <w:pPr>
        <w:tabs>
          <w:tab w:val="num" w:pos="360"/>
        </w:tabs>
        <w:ind w:left="360" w:hanging="360"/>
      </w:pPr>
      <w:rPr>
        <w:rFonts w:ascii="Symbol" w:hAnsi="Symbol" w:cs="Times New Roman" w:hint="default"/>
        <w:sz w:val="18"/>
        <w:szCs w:val="18"/>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8"/>
  </w:num>
  <w:num w:numId="2">
    <w:abstractNumId w:val="22"/>
  </w:num>
  <w:num w:numId="3">
    <w:abstractNumId w:val="18"/>
  </w:num>
  <w:num w:numId="4">
    <w:abstractNumId w:val="1"/>
  </w:num>
  <w:num w:numId="5">
    <w:abstractNumId w:val="23"/>
  </w:num>
  <w:num w:numId="6">
    <w:abstractNumId w:val="9"/>
  </w:num>
  <w:num w:numId="7">
    <w:abstractNumId w:val="16"/>
  </w:num>
  <w:num w:numId="8">
    <w:abstractNumId w:val="17"/>
  </w:num>
  <w:num w:numId="9">
    <w:abstractNumId w:val="7"/>
  </w:num>
  <w:num w:numId="10">
    <w:abstractNumId w:val="0"/>
  </w:num>
  <w:num w:numId="11">
    <w:abstractNumId w:val="13"/>
  </w:num>
  <w:num w:numId="12">
    <w:abstractNumId w:val="5"/>
  </w:num>
  <w:num w:numId="13">
    <w:abstractNumId w:val="14"/>
  </w:num>
  <w:num w:numId="14">
    <w:abstractNumId w:val="11"/>
  </w:num>
  <w:num w:numId="15">
    <w:abstractNumId w:val="19"/>
  </w:num>
  <w:num w:numId="16">
    <w:abstractNumId w:val="15"/>
  </w:num>
  <w:num w:numId="17">
    <w:abstractNumId w:val="21"/>
  </w:num>
  <w:num w:numId="18">
    <w:abstractNumId w:val="10"/>
  </w:num>
  <w:num w:numId="19">
    <w:abstractNumId w:val="6"/>
  </w:num>
  <w:num w:numId="20">
    <w:abstractNumId w:val="2"/>
  </w:num>
  <w:num w:numId="21">
    <w:abstractNumId w:val="3"/>
  </w:num>
  <w:num w:numId="22">
    <w:abstractNumId w:val="4"/>
  </w:num>
  <w:num w:numId="23">
    <w:abstractNumId w:val="1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noPunctuationKerning/>
  <w:characterSpacingControl w:val="doNotCompress"/>
  <w:hdrShapeDefaults>
    <o:shapedefaults v:ext="edit" spidmax="2049" fillcolor="white">
      <v:fill color="white" rotate="t" type="fram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E4"/>
    <w:rsid w:val="000016BC"/>
    <w:rsid w:val="00002101"/>
    <w:rsid w:val="00007ED7"/>
    <w:rsid w:val="00012361"/>
    <w:rsid w:val="0001346A"/>
    <w:rsid w:val="00013609"/>
    <w:rsid w:val="00031EB6"/>
    <w:rsid w:val="000434CB"/>
    <w:rsid w:val="00050118"/>
    <w:rsid w:val="000568EE"/>
    <w:rsid w:val="000600D3"/>
    <w:rsid w:val="00061D59"/>
    <w:rsid w:val="00062E83"/>
    <w:rsid w:val="00066194"/>
    <w:rsid w:val="00071F9D"/>
    <w:rsid w:val="0009031C"/>
    <w:rsid w:val="000918CC"/>
    <w:rsid w:val="0009346C"/>
    <w:rsid w:val="00095F5E"/>
    <w:rsid w:val="000A3F5F"/>
    <w:rsid w:val="000A57F1"/>
    <w:rsid w:val="000A60CF"/>
    <w:rsid w:val="000B2412"/>
    <w:rsid w:val="000B3337"/>
    <w:rsid w:val="000B68AA"/>
    <w:rsid w:val="000B787C"/>
    <w:rsid w:val="000C2158"/>
    <w:rsid w:val="000C34A9"/>
    <w:rsid w:val="000C55D7"/>
    <w:rsid w:val="000C5F3D"/>
    <w:rsid w:val="000D16C3"/>
    <w:rsid w:val="000D2075"/>
    <w:rsid w:val="000D4598"/>
    <w:rsid w:val="000D7B71"/>
    <w:rsid w:val="000E6003"/>
    <w:rsid w:val="000F06FE"/>
    <w:rsid w:val="000F4C2C"/>
    <w:rsid w:val="000F6E3B"/>
    <w:rsid w:val="00107CEB"/>
    <w:rsid w:val="00114E5F"/>
    <w:rsid w:val="001239D1"/>
    <w:rsid w:val="00131C7F"/>
    <w:rsid w:val="00135631"/>
    <w:rsid w:val="00141A9C"/>
    <w:rsid w:val="00141D78"/>
    <w:rsid w:val="0015375A"/>
    <w:rsid w:val="001541C6"/>
    <w:rsid w:val="00155A22"/>
    <w:rsid w:val="00160CE7"/>
    <w:rsid w:val="001829A8"/>
    <w:rsid w:val="001857A0"/>
    <w:rsid w:val="001938C3"/>
    <w:rsid w:val="0019469A"/>
    <w:rsid w:val="00195497"/>
    <w:rsid w:val="001A00B1"/>
    <w:rsid w:val="001A784A"/>
    <w:rsid w:val="001B0D55"/>
    <w:rsid w:val="001B1765"/>
    <w:rsid w:val="001C06A7"/>
    <w:rsid w:val="001D0E66"/>
    <w:rsid w:val="001D2810"/>
    <w:rsid w:val="001E1310"/>
    <w:rsid w:val="001F10BE"/>
    <w:rsid w:val="001F4740"/>
    <w:rsid w:val="001F7DD2"/>
    <w:rsid w:val="0020535F"/>
    <w:rsid w:val="00205E95"/>
    <w:rsid w:val="00206A55"/>
    <w:rsid w:val="00216FC1"/>
    <w:rsid w:val="00222725"/>
    <w:rsid w:val="002314E1"/>
    <w:rsid w:val="00231745"/>
    <w:rsid w:val="00231756"/>
    <w:rsid w:val="002338E4"/>
    <w:rsid w:val="00236D9D"/>
    <w:rsid w:val="00237210"/>
    <w:rsid w:val="00241727"/>
    <w:rsid w:val="002432FF"/>
    <w:rsid w:val="00247E2E"/>
    <w:rsid w:val="0025319C"/>
    <w:rsid w:val="00253911"/>
    <w:rsid w:val="0026100A"/>
    <w:rsid w:val="002623E4"/>
    <w:rsid w:val="0026560D"/>
    <w:rsid w:val="00265728"/>
    <w:rsid w:val="00280002"/>
    <w:rsid w:val="00280861"/>
    <w:rsid w:val="00281C7E"/>
    <w:rsid w:val="0028385E"/>
    <w:rsid w:val="00297BB5"/>
    <w:rsid w:val="002A2E60"/>
    <w:rsid w:val="002A5044"/>
    <w:rsid w:val="002A6272"/>
    <w:rsid w:val="002A7913"/>
    <w:rsid w:val="002C4B71"/>
    <w:rsid w:val="002D7192"/>
    <w:rsid w:val="002E0955"/>
    <w:rsid w:val="002E1A6A"/>
    <w:rsid w:val="002E306B"/>
    <w:rsid w:val="002E7ACB"/>
    <w:rsid w:val="002F3BC1"/>
    <w:rsid w:val="002F7245"/>
    <w:rsid w:val="00302E7A"/>
    <w:rsid w:val="00302EA0"/>
    <w:rsid w:val="00303DCB"/>
    <w:rsid w:val="0030703C"/>
    <w:rsid w:val="003110EF"/>
    <w:rsid w:val="00312542"/>
    <w:rsid w:val="00314529"/>
    <w:rsid w:val="00323AE2"/>
    <w:rsid w:val="0033233A"/>
    <w:rsid w:val="00332966"/>
    <w:rsid w:val="003365EB"/>
    <w:rsid w:val="003407B9"/>
    <w:rsid w:val="003451AC"/>
    <w:rsid w:val="00345C17"/>
    <w:rsid w:val="00351A5A"/>
    <w:rsid w:val="003575B6"/>
    <w:rsid w:val="003615D1"/>
    <w:rsid w:val="00364186"/>
    <w:rsid w:val="00366E61"/>
    <w:rsid w:val="00370E9C"/>
    <w:rsid w:val="00374940"/>
    <w:rsid w:val="00374F7D"/>
    <w:rsid w:val="003773E3"/>
    <w:rsid w:val="00377558"/>
    <w:rsid w:val="00384ACC"/>
    <w:rsid w:val="00385D59"/>
    <w:rsid w:val="00387D61"/>
    <w:rsid w:val="00393D02"/>
    <w:rsid w:val="003A1F63"/>
    <w:rsid w:val="003A28EC"/>
    <w:rsid w:val="003A7893"/>
    <w:rsid w:val="003A7BD4"/>
    <w:rsid w:val="003B62D6"/>
    <w:rsid w:val="003C2000"/>
    <w:rsid w:val="003C2264"/>
    <w:rsid w:val="003C45C8"/>
    <w:rsid w:val="003E29B4"/>
    <w:rsid w:val="003E4A63"/>
    <w:rsid w:val="003F206A"/>
    <w:rsid w:val="003F5E79"/>
    <w:rsid w:val="00415159"/>
    <w:rsid w:val="00416054"/>
    <w:rsid w:val="004176E4"/>
    <w:rsid w:val="004219C0"/>
    <w:rsid w:val="004402E6"/>
    <w:rsid w:val="00443BDB"/>
    <w:rsid w:val="00446A28"/>
    <w:rsid w:val="004563DD"/>
    <w:rsid w:val="0046169D"/>
    <w:rsid w:val="00463F8F"/>
    <w:rsid w:val="00470746"/>
    <w:rsid w:val="00471E8B"/>
    <w:rsid w:val="00472F50"/>
    <w:rsid w:val="004746F4"/>
    <w:rsid w:val="0047686D"/>
    <w:rsid w:val="0048656E"/>
    <w:rsid w:val="00495A64"/>
    <w:rsid w:val="004A0722"/>
    <w:rsid w:val="004A107B"/>
    <w:rsid w:val="004A1D0E"/>
    <w:rsid w:val="004A4AA9"/>
    <w:rsid w:val="004B41F0"/>
    <w:rsid w:val="004C2110"/>
    <w:rsid w:val="004C35CD"/>
    <w:rsid w:val="004D0AC7"/>
    <w:rsid w:val="004D108E"/>
    <w:rsid w:val="004E0549"/>
    <w:rsid w:val="004E789A"/>
    <w:rsid w:val="004F7CCA"/>
    <w:rsid w:val="0050089C"/>
    <w:rsid w:val="00516CFD"/>
    <w:rsid w:val="005207D3"/>
    <w:rsid w:val="0052390A"/>
    <w:rsid w:val="00543CDD"/>
    <w:rsid w:val="0055027F"/>
    <w:rsid w:val="005603D7"/>
    <w:rsid w:val="00566C09"/>
    <w:rsid w:val="00572E8B"/>
    <w:rsid w:val="0057609D"/>
    <w:rsid w:val="00584FC4"/>
    <w:rsid w:val="005859C2"/>
    <w:rsid w:val="00585FB4"/>
    <w:rsid w:val="005A1E7F"/>
    <w:rsid w:val="005A45DF"/>
    <w:rsid w:val="005A55FB"/>
    <w:rsid w:val="005B310B"/>
    <w:rsid w:val="005C24C7"/>
    <w:rsid w:val="005C5B8B"/>
    <w:rsid w:val="005C776F"/>
    <w:rsid w:val="005D483C"/>
    <w:rsid w:val="005E369E"/>
    <w:rsid w:val="005E5A9B"/>
    <w:rsid w:val="005E691A"/>
    <w:rsid w:val="005F02A7"/>
    <w:rsid w:val="005F0CE0"/>
    <w:rsid w:val="005F3389"/>
    <w:rsid w:val="005F3D60"/>
    <w:rsid w:val="006035FA"/>
    <w:rsid w:val="0060589A"/>
    <w:rsid w:val="00610200"/>
    <w:rsid w:val="00610276"/>
    <w:rsid w:val="00615CAC"/>
    <w:rsid w:val="00615D82"/>
    <w:rsid w:val="006163F2"/>
    <w:rsid w:val="00621247"/>
    <w:rsid w:val="006216A1"/>
    <w:rsid w:val="00622CCB"/>
    <w:rsid w:val="00627FD9"/>
    <w:rsid w:val="00640F1F"/>
    <w:rsid w:val="006473B2"/>
    <w:rsid w:val="00656632"/>
    <w:rsid w:val="00693C01"/>
    <w:rsid w:val="00694F6C"/>
    <w:rsid w:val="00697212"/>
    <w:rsid w:val="006A2DB8"/>
    <w:rsid w:val="006A347F"/>
    <w:rsid w:val="006B0588"/>
    <w:rsid w:val="006B6DD7"/>
    <w:rsid w:val="006C4207"/>
    <w:rsid w:val="006D2042"/>
    <w:rsid w:val="006E3D4A"/>
    <w:rsid w:val="006F3565"/>
    <w:rsid w:val="006F3B2E"/>
    <w:rsid w:val="006F5A83"/>
    <w:rsid w:val="006F6930"/>
    <w:rsid w:val="0070305E"/>
    <w:rsid w:val="00704684"/>
    <w:rsid w:val="00705DA3"/>
    <w:rsid w:val="007063AD"/>
    <w:rsid w:val="0071181E"/>
    <w:rsid w:val="0071455D"/>
    <w:rsid w:val="007157D8"/>
    <w:rsid w:val="00724324"/>
    <w:rsid w:val="00730092"/>
    <w:rsid w:val="00730768"/>
    <w:rsid w:val="00740027"/>
    <w:rsid w:val="00741F64"/>
    <w:rsid w:val="00742817"/>
    <w:rsid w:val="00742841"/>
    <w:rsid w:val="00752C90"/>
    <w:rsid w:val="007547F8"/>
    <w:rsid w:val="00756BB9"/>
    <w:rsid w:val="007702EE"/>
    <w:rsid w:val="00770937"/>
    <w:rsid w:val="00773A0B"/>
    <w:rsid w:val="007742CD"/>
    <w:rsid w:val="00783DB0"/>
    <w:rsid w:val="0078424F"/>
    <w:rsid w:val="00785A36"/>
    <w:rsid w:val="007875D3"/>
    <w:rsid w:val="00792B77"/>
    <w:rsid w:val="00795E89"/>
    <w:rsid w:val="0079750A"/>
    <w:rsid w:val="007A1BC6"/>
    <w:rsid w:val="007A42A6"/>
    <w:rsid w:val="007A54E4"/>
    <w:rsid w:val="007B0D9F"/>
    <w:rsid w:val="007C2F09"/>
    <w:rsid w:val="007C3143"/>
    <w:rsid w:val="007C337E"/>
    <w:rsid w:val="007C6740"/>
    <w:rsid w:val="007D48D8"/>
    <w:rsid w:val="007D79CF"/>
    <w:rsid w:val="007E0096"/>
    <w:rsid w:val="007E128A"/>
    <w:rsid w:val="007E324F"/>
    <w:rsid w:val="007E5F60"/>
    <w:rsid w:val="0080135C"/>
    <w:rsid w:val="008027EC"/>
    <w:rsid w:val="00813227"/>
    <w:rsid w:val="008208CF"/>
    <w:rsid w:val="00837D2E"/>
    <w:rsid w:val="00841B2F"/>
    <w:rsid w:val="0085333B"/>
    <w:rsid w:val="00854325"/>
    <w:rsid w:val="00860F47"/>
    <w:rsid w:val="00861D73"/>
    <w:rsid w:val="00863258"/>
    <w:rsid w:val="0087431B"/>
    <w:rsid w:val="00884144"/>
    <w:rsid w:val="0089141F"/>
    <w:rsid w:val="008928FE"/>
    <w:rsid w:val="00893DB0"/>
    <w:rsid w:val="008940AD"/>
    <w:rsid w:val="00894F96"/>
    <w:rsid w:val="00896765"/>
    <w:rsid w:val="0089692D"/>
    <w:rsid w:val="008A16C9"/>
    <w:rsid w:val="008A26D4"/>
    <w:rsid w:val="008A2B39"/>
    <w:rsid w:val="008A7147"/>
    <w:rsid w:val="008B08F1"/>
    <w:rsid w:val="008B5099"/>
    <w:rsid w:val="008C364A"/>
    <w:rsid w:val="008D1B19"/>
    <w:rsid w:val="008D4476"/>
    <w:rsid w:val="008D533F"/>
    <w:rsid w:val="008E029C"/>
    <w:rsid w:val="008E2C92"/>
    <w:rsid w:val="008E7199"/>
    <w:rsid w:val="008F00CE"/>
    <w:rsid w:val="008F06DC"/>
    <w:rsid w:val="008F500B"/>
    <w:rsid w:val="0090031A"/>
    <w:rsid w:val="00912053"/>
    <w:rsid w:val="00922086"/>
    <w:rsid w:val="00923F5C"/>
    <w:rsid w:val="00927D9F"/>
    <w:rsid w:val="0093031A"/>
    <w:rsid w:val="00931536"/>
    <w:rsid w:val="00934924"/>
    <w:rsid w:val="0093565A"/>
    <w:rsid w:val="00936404"/>
    <w:rsid w:val="0094757C"/>
    <w:rsid w:val="00952243"/>
    <w:rsid w:val="00953D2D"/>
    <w:rsid w:val="00962105"/>
    <w:rsid w:val="00963168"/>
    <w:rsid w:val="00965F0F"/>
    <w:rsid w:val="00970DBC"/>
    <w:rsid w:val="009713F2"/>
    <w:rsid w:val="009724CE"/>
    <w:rsid w:val="0097620F"/>
    <w:rsid w:val="00980067"/>
    <w:rsid w:val="0098021E"/>
    <w:rsid w:val="00996060"/>
    <w:rsid w:val="009A12B5"/>
    <w:rsid w:val="009A4FCB"/>
    <w:rsid w:val="009B239B"/>
    <w:rsid w:val="009C1713"/>
    <w:rsid w:val="009D1917"/>
    <w:rsid w:val="009D4AD8"/>
    <w:rsid w:val="009E7C8B"/>
    <w:rsid w:val="009F2263"/>
    <w:rsid w:val="009F3823"/>
    <w:rsid w:val="009F5C0F"/>
    <w:rsid w:val="00A005D8"/>
    <w:rsid w:val="00A06584"/>
    <w:rsid w:val="00A1235C"/>
    <w:rsid w:val="00A17096"/>
    <w:rsid w:val="00A21742"/>
    <w:rsid w:val="00A2177C"/>
    <w:rsid w:val="00A21B8E"/>
    <w:rsid w:val="00A231DA"/>
    <w:rsid w:val="00A4139D"/>
    <w:rsid w:val="00A463FF"/>
    <w:rsid w:val="00A55356"/>
    <w:rsid w:val="00A57B7A"/>
    <w:rsid w:val="00A73263"/>
    <w:rsid w:val="00A823E1"/>
    <w:rsid w:val="00A871AB"/>
    <w:rsid w:val="00A910DA"/>
    <w:rsid w:val="00A91C9B"/>
    <w:rsid w:val="00A9261D"/>
    <w:rsid w:val="00A93815"/>
    <w:rsid w:val="00A9425E"/>
    <w:rsid w:val="00A94D0E"/>
    <w:rsid w:val="00A9571B"/>
    <w:rsid w:val="00A97FAD"/>
    <w:rsid w:val="00AA1113"/>
    <w:rsid w:val="00AA2AD4"/>
    <w:rsid w:val="00AB2EE1"/>
    <w:rsid w:val="00AB6CF3"/>
    <w:rsid w:val="00AB7119"/>
    <w:rsid w:val="00AC031D"/>
    <w:rsid w:val="00AC2747"/>
    <w:rsid w:val="00AD3F97"/>
    <w:rsid w:val="00AD413B"/>
    <w:rsid w:val="00AD7D47"/>
    <w:rsid w:val="00AE0680"/>
    <w:rsid w:val="00AE5215"/>
    <w:rsid w:val="00AE7344"/>
    <w:rsid w:val="00AF1981"/>
    <w:rsid w:val="00AF23DF"/>
    <w:rsid w:val="00B039CA"/>
    <w:rsid w:val="00B03AFD"/>
    <w:rsid w:val="00B04900"/>
    <w:rsid w:val="00B05F01"/>
    <w:rsid w:val="00B07DD6"/>
    <w:rsid w:val="00B11419"/>
    <w:rsid w:val="00B134AD"/>
    <w:rsid w:val="00B13BD5"/>
    <w:rsid w:val="00B20F67"/>
    <w:rsid w:val="00B214B6"/>
    <w:rsid w:val="00B30A2C"/>
    <w:rsid w:val="00B453A3"/>
    <w:rsid w:val="00B55812"/>
    <w:rsid w:val="00B5597B"/>
    <w:rsid w:val="00B57040"/>
    <w:rsid w:val="00B57099"/>
    <w:rsid w:val="00B60965"/>
    <w:rsid w:val="00B878F9"/>
    <w:rsid w:val="00B90EBA"/>
    <w:rsid w:val="00B94CFE"/>
    <w:rsid w:val="00BA7405"/>
    <w:rsid w:val="00BA7B48"/>
    <w:rsid w:val="00BB12DD"/>
    <w:rsid w:val="00BB6332"/>
    <w:rsid w:val="00BB695E"/>
    <w:rsid w:val="00BB7670"/>
    <w:rsid w:val="00BB7AD3"/>
    <w:rsid w:val="00BC1C5D"/>
    <w:rsid w:val="00BC34CA"/>
    <w:rsid w:val="00BC52E4"/>
    <w:rsid w:val="00BD067E"/>
    <w:rsid w:val="00BD6BD5"/>
    <w:rsid w:val="00BE2471"/>
    <w:rsid w:val="00BE799C"/>
    <w:rsid w:val="00BF15B2"/>
    <w:rsid w:val="00BF1FC4"/>
    <w:rsid w:val="00C132C9"/>
    <w:rsid w:val="00C17EBE"/>
    <w:rsid w:val="00C226DF"/>
    <w:rsid w:val="00C32219"/>
    <w:rsid w:val="00C34456"/>
    <w:rsid w:val="00C367BB"/>
    <w:rsid w:val="00C4285C"/>
    <w:rsid w:val="00C529BD"/>
    <w:rsid w:val="00C534D4"/>
    <w:rsid w:val="00C56BB9"/>
    <w:rsid w:val="00C573F6"/>
    <w:rsid w:val="00C65A94"/>
    <w:rsid w:val="00C84583"/>
    <w:rsid w:val="00C84CDD"/>
    <w:rsid w:val="00C85AD3"/>
    <w:rsid w:val="00C86D75"/>
    <w:rsid w:val="00C87847"/>
    <w:rsid w:val="00C9706B"/>
    <w:rsid w:val="00CA2D61"/>
    <w:rsid w:val="00CB0AD9"/>
    <w:rsid w:val="00CC210C"/>
    <w:rsid w:val="00CC4F59"/>
    <w:rsid w:val="00CC6866"/>
    <w:rsid w:val="00CC6F47"/>
    <w:rsid w:val="00CD2DA3"/>
    <w:rsid w:val="00CD669A"/>
    <w:rsid w:val="00CD6FB0"/>
    <w:rsid w:val="00CE0F9B"/>
    <w:rsid w:val="00CE322B"/>
    <w:rsid w:val="00CE46E9"/>
    <w:rsid w:val="00CF534C"/>
    <w:rsid w:val="00CF67E6"/>
    <w:rsid w:val="00D21926"/>
    <w:rsid w:val="00D24171"/>
    <w:rsid w:val="00D26A70"/>
    <w:rsid w:val="00D26DC5"/>
    <w:rsid w:val="00D31C4E"/>
    <w:rsid w:val="00D326BE"/>
    <w:rsid w:val="00D375B4"/>
    <w:rsid w:val="00D40EBB"/>
    <w:rsid w:val="00D437AD"/>
    <w:rsid w:val="00D51122"/>
    <w:rsid w:val="00D51B9B"/>
    <w:rsid w:val="00D5260A"/>
    <w:rsid w:val="00D5465D"/>
    <w:rsid w:val="00D57EB6"/>
    <w:rsid w:val="00D633BD"/>
    <w:rsid w:val="00D64047"/>
    <w:rsid w:val="00D6473F"/>
    <w:rsid w:val="00D72EBB"/>
    <w:rsid w:val="00D74227"/>
    <w:rsid w:val="00D750F3"/>
    <w:rsid w:val="00D7645B"/>
    <w:rsid w:val="00D769E2"/>
    <w:rsid w:val="00D81BE6"/>
    <w:rsid w:val="00D8479F"/>
    <w:rsid w:val="00D942DD"/>
    <w:rsid w:val="00D9718E"/>
    <w:rsid w:val="00DA20F3"/>
    <w:rsid w:val="00DA4330"/>
    <w:rsid w:val="00DA5827"/>
    <w:rsid w:val="00DB4C0A"/>
    <w:rsid w:val="00DB6C38"/>
    <w:rsid w:val="00DC07EF"/>
    <w:rsid w:val="00DC118A"/>
    <w:rsid w:val="00DD2E32"/>
    <w:rsid w:val="00DD4771"/>
    <w:rsid w:val="00DE15E2"/>
    <w:rsid w:val="00DE4799"/>
    <w:rsid w:val="00DF03FF"/>
    <w:rsid w:val="00DF1641"/>
    <w:rsid w:val="00DF24AE"/>
    <w:rsid w:val="00DF3E9D"/>
    <w:rsid w:val="00DF6A1E"/>
    <w:rsid w:val="00DF781C"/>
    <w:rsid w:val="00E02B40"/>
    <w:rsid w:val="00E04391"/>
    <w:rsid w:val="00E06E50"/>
    <w:rsid w:val="00E1103F"/>
    <w:rsid w:val="00E26FCC"/>
    <w:rsid w:val="00E2770A"/>
    <w:rsid w:val="00E30A15"/>
    <w:rsid w:val="00E40343"/>
    <w:rsid w:val="00E46B78"/>
    <w:rsid w:val="00E518DE"/>
    <w:rsid w:val="00E650AC"/>
    <w:rsid w:val="00E65144"/>
    <w:rsid w:val="00E75497"/>
    <w:rsid w:val="00E76D89"/>
    <w:rsid w:val="00E833DD"/>
    <w:rsid w:val="00E868BA"/>
    <w:rsid w:val="00E92101"/>
    <w:rsid w:val="00EA07C6"/>
    <w:rsid w:val="00EA19BA"/>
    <w:rsid w:val="00EA7FF4"/>
    <w:rsid w:val="00EC290B"/>
    <w:rsid w:val="00EC570A"/>
    <w:rsid w:val="00EC741C"/>
    <w:rsid w:val="00EC7718"/>
    <w:rsid w:val="00ED3A2C"/>
    <w:rsid w:val="00ED4F3B"/>
    <w:rsid w:val="00EE3020"/>
    <w:rsid w:val="00EE4715"/>
    <w:rsid w:val="00EE4AF7"/>
    <w:rsid w:val="00EF3DDF"/>
    <w:rsid w:val="00EF435D"/>
    <w:rsid w:val="00EF5353"/>
    <w:rsid w:val="00F0152A"/>
    <w:rsid w:val="00F061EE"/>
    <w:rsid w:val="00F0732A"/>
    <w:rsid w:val="00F11E17"/>
    <w:rsid w:val="00F12DF6"/>
    <w:rsid w:val="00F319DE"/>
    <w:rsid w:val="00F32E5E"/>
    <w:rsid w:val="00F61467"/>
    <w:rsid w:val="00F66721"/>
    <w:rsid w:val="00F736FF"/>
    <w:rsid w:val="00F75C53"/>
    <w:rsid w:val="00F80933"/>
    <w:rsid w:val="00F80EAC"/>
    <w:rsid w:val="00F81D97"/>
    <w:rsid w:val="00F84440"/>
    <w:rsid w:val="00F92FE1"/>
    <w:rsid w:val="00F934A5"/>
    <w:rsid w:val="00F940DF"/>
    <w:rsid w:val="00F964DB"/>
    <w:rsid w:val="00FA60AB"/>
    <w:rsid w:val="00FA6868"/>
    <w:rsid w:val="00FC0B92"/>
    <w:rsid w:val="00FD0372"/>
    <w:rsid w:val="00FD5D2F"/>
    <w:rsid w:val="00FD6BFD"/>
    <w:rsid w:val="00FE16FC"/>
    <w:rsid w:val="00FE3074"/>
    <w:rsid w:val="00FE33BF"/>
    <w:rsid w:val="00FE4790"/>
    <w:rsid w:val="00FE7ADA"/>
    <w:rsid w:val="00FE7D6D"/>
    <w:rsid w:val="00FF58EC"/>
    <w:rsid w:val="00FF6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rotate="t" type="frame"/>
    </o:shapedefaults>
    <o:shapelayout v:ext="edit">
      <o:idmap v:ext="edit" data="1"/>
    </o:shapelayout>
  </w:shapeDefaults>
  <w:decimalSymbol w:val="."/>
  <w:listSeparator w:val=","/>
  <w14:docId w14:val="3702DF85"/>
  <w15:chartTrackingRefBased/>
  <w15:docId w15:val="{A831EB19-FA43-483F-BB56-0E961E54B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53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Line">
    <w:name w:val="Res Line"/>
    <w:rsid w:val="00F964DB"/>
    <w:pPr>
      <w:pBdr>
        <w:bottom w:val="single" w:sz="4" w:space="1" w:color="auto"/>
      </w:pBdr>
      <w:spacing w:line="80" w:lineRule="exact"/>
      <w:jc w:val="right"/>
    </w:pPr>
    <w:rPr>
      <w:rFonts w:ascii="Verdana" w:hAnsi="Verdana"/>
    </w:rPr>
  </w:style>
  <w:style w:type="paragraph" w:customStyle="1" w:styleId="ResBodyText">
    <w:name w:val="Res Body Text"/>
    <w:rsid w:val="00F964DB"/>
    <w:rPr>
      <w:rFonts w:cs="Arial"/>
    </w:rPr>
  </w:style>
  <w:style w:type="paragraph" w:customStyle="1" w:styleId="ResHeadingInfoBold">
    <w:name w:val="Res Heading Info Bold"/>
    <w:basedOn w:val="Normal"/>
    <w:next w:val="Normal"/>
    <w:rsid w:val="00F964DB"/>
    <w:pPr>
      <w:ind w:left="5040"/>
    </w:pPr>
    <w:rPr>
      <w:rFonts w:cs="Arial"/>
      <w:b/>
      <w:sz w:val="22"/>
      <w:szCs w:val="20"/>
    </w:rPr>
  </w:style>
  <w:style w:type="paragraph" w:customStyle="1" w:styleId="StyleResHeadingInfoJustifiedLeft-003">
    <w:name w:val="Style Res Heading Info + Justified Left:  -0.03&quot;"/>
    <w:basedOn w:val="Normal"/>
    <w:rsid w:val="00F964DB"/>
    <w:pPr>
      <w:ind w:left="-43"/>
      <w:jc w:val="both"/>
    </w:pPr>
    <w:rPr>
      <w:sz w:val="22"/>
      <w:szCs w:val="20"/>
    </w:rPr>
  </w:style>
  <w:style w:type="paragraph" w:customStyle="1" w:styleId="ResSectionHeader">
    <w:name w:val="Res Section Header"/>
    <w:rsid w:val="00D40EBB"/>
    <w:pPr>
      <w:keepNext/>
      <w:keepLines/>
      <w:spacing w:before="60" w:after="60"/>
    </w:pPr>
    <w:rPr>
      <w:rFonts w:ascii="Verdana" w:hAnsi="Verdana"/>
      <w:b/>
    </w:rPr>
  </w:style>
  <w:style w:type="paragraph" w:customStyle="1" w:styleId="ResExpSummary">
    <w:name w:val="Res Exp Summary"/>
    <w:rsid w:val="00D40EBB"/>
    <w:pPr>
      <w:spacing w:before="60" w:after="60"/>
    </w:pPr>
    <w:rPr>
      <w:rFonts w:cs="Arial"/>
    </w:rPr>
  </w:style>
  <w:style w:type="paragraph" w:customStyle="1" w:styleId="ResHiddenText">
    <w:name w:val="Res Hidden Text"/>
    <w:rsid w:val="00D40EBB"/>
    <w:pPr>
      <w:ind w:right="-202"/>
    </w:pPr>
    <w:rPr>
      <w:rFonts w:ascii="Arial Narrow" w:hAnsi="Arial Narrow"/>
      <w:vanish/>
      <w:sz w:val="16"/>
    </w:rPr>
  </w:style>
  <w:style w:type="paragraph" w:customStyle="1" w:styleId="ResHeading1">
    <w:name w:val="Res Heading 1"/>
    <w:rsid w:val="00D40EBB"/>
    <w:pPr>
      <w:spacing w:before="60" w:after="60"/>
    </w:pPr>
    <w:rPr>
      <w:rFonts w:cs="Arial"/>
      <w:b/>
    </w:rPr>
  </w:style>
  <w:style w:type="paragraph" w:customStyle="1" w:styleId="ResDegree">
    <w:name w:val="Res Degree"/>
    <w:rsid w:val="00D40EBB"/>
    <w:pPr>
      <w:keepNext/>
    </w:pPr>
    <w:rPr>
      <w:rFonts w:cs="Arial"/>
      <w:b/>
      <w:bCs/>
      <w:iCs/>
    </w:rPr>
  </w:style>
  <w:style w:type="paragraph" w:customStyle="1" w:styleId="ResUniversity">
    <w:name w:val="Res University"/>
    <w:rsid w:val="00D40EBB"/>
    <w:pPr>
      <w:keepNext/>
    </w:pPr>
    <w:rPr>
      <w:rFonts w:cs="Arial"/>
    </w:rPr>
  </w:style>
  <w:style w:type="paragraph" w:customStyle="1" w:styleId="ResAdditionalInformation">
    <w:name w:val="Res Additional Information"/>
    <w:rsid w:val="00D40EBB"/>
    <w:pPr>
      <w:numPr>
        <w:numId w:val="12"/>
      </w:numPr>
    </w:pPr>
    <w:rPr>
      <w:rFonts w:cs="Arial"/>
    </w:rPr>
  </w:style>
  <w:style w:type="paragraph" w:styleId="Header">
    <w:name w:val="header"/>
    <w:basedOn w:val="Normal"/>
    <w:rsid w:val="00D40EBB"/>
    <w:pPr>
      <w:tabs>
        <w:tab w:val="center" w:pos="4320"/>
        <w:tab w:val="right" w:pos="8640"/>
      </w:tabs>
    </w:pPr>
  </w:style>
  <w:style w:type="paragraph" w:styleId="Footer">
    <w:name w:val="footer"/>
    <w:basedOn w:val="Normal"/>
    <w:rsid w:val="00D40EBB"/>
    <w:pPr>
      <w:tabs>
        <w:tab w:val="center" w:pos="4320"/>
        <w:tab w:val="right" w:pos="8640"/>
      </w:tabs>
    </w:pPr>
  </w:style>
  <w:style w:type="paragraph" w:customStyle="1" w:styleId="zDTLogo">
    <w:name w:val="z_D&amp;T_Logo"/>
    <w:rsid w:val="00D40EBB"/>
    <w:rPr>
      <w:sz w:val="16"/>
    </w:rPr>
  </w:style>
  <w:style w:type="paragraph" w:customStyle="1" w:styleId="Name">
    <w:name w:val="Name"/>
    <w:rsid w:val="00D40EBB"/>
    <w:pPr>
      <w:tabs>
        <w:tab w:val="left" w:pos="9318"/>
      </w:tabs>
      <w:jc w:val="right"/>
    </w:pPr>
    <w:rPr>
      <w:b/>
      <w:szCs w:val="24"/>
    </w:rPr>
  </w:style>
  <w:style w:type="character" w:styleId="CommentReference">
    <w:name w:val="annotation reference"/>
    <w:semiHidden/>
    <w:rsid w:val="00B214B6"/>
    <w:rPr>
      <w:sz w:val="16"/>
      <w:szCs w:val="16"/>
    </w:rPr>
  </w:style>
  <w:style w:type="paragraph" w:styleId="CommentText">
    <w:name w:val="annotation text"/>
    <w:basedOn w:val="Normal"/>
    <w:semiHidden/>
    <w:rsid w:val="00B214B6"/>
    <w:rPr>
      <w:sz w:val="20"/>
      <w:szCs w:val="20"/>
    </w:rPr>
  </w:style>
  <w:style w:type="paragraph" w:styleId="CommentSubject">
    <w:name w:val="annotation subject"/>
    <w:basedOn w:val="CommentText"/>
    <w:next w:val="CommentText"/>
    <w:semiHidden/>
    <w:rsid w:val="00B214B6"/>
    <w:rPr>
      <w:b/>
      <w:bCs/>
    </w:rPr>
  </w:style>
  <w:style w:type="paragraph" w:styleId="BalloonText">
    <w:name w:val="Balloon Text"/>
    <w:basedOn w:val="Normal"/>
    <w:semiHidden/>
    <w:rsid w:val="00B214B6"/>
    <w:rPr>
      <w:rFonts w:ascii="Tahoma" w:hAnsi="Tahoma" w:cs="Tahoma"/>
      <w:sz w:val="16"/>
      <w:szCs w:val="16"/>
    </w:rPr>
  </w:style>
  <w:style w:type="paragraph" w:styleId="BodyText">
    <w:name w:val="Body Text"/>
    <w:basedOn w:val="Normal"/>
    <w:rsid w:val="00FD6BFD"/>
    <w:rPr>
      <w:rFonts w:ascii="Verdana" w:hAnsi="Verdana"/>
      <w:sz w:val="20"/>
      <w:szCs w:val="20"/>
    </w:rPr>
  </w:style>
  <w:style w:type="paragraph" w:styleId="BodyText2">
    <w:name w:val="Body Text 2"/>
    <w:basedOn w:val="Normal"/>
    <w:rsid w:val="00FD6BFD"/>
    <w:rPr>
      <w:rFonts w:ascii="Verdana" w:hAnsi="Verdana"/>
      <w:b/>
      <w:bCs/>
      <w:sz w:val="20"/>
      <w:szCs w:val="20"/>
    </w:rPr>
  </w:style>
  <w:style w:type="table" w:styleId="TableGrid">
    <w:name w:val="Table Grid"/>
    <w:basedOn w:val="TableNormal"/>
    <w:rsid w:val="00D32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ExpSummaryVerdana">
    <w:name w:val="Res Exp Summary + Verdana"/>
    <w:aliases w:val="Justified"/>
    <w:basedOn w:val="Normal"/>
    <w:rsid w:val="00CF534C"/>
    <w:rPr>
      <w:rFonts w:ascii="Verdana" w:hAnsi="Verdana"/>
      <w:bCs/>
      <w:sz w:val="20"/>
      <w:szCs w:val="20"/>
    </w:rPr>
  </w:style>
  <w:style w:type="character" w:styleId="Hyperlink">
    <w:name w:val="Hyperlink"/>
    <w:rsid w:val="00F0732A"/>
    <w:rPr>
      <w:color w:val="0000FF"/>
      <w:u w:val="single"/>
    </w:rPr>
  </w:style>
  <w:style w:type="paragraph" w:styleId="ListParagraph">
    <w:name w:val="List Paragraph"/>
    <w:basedOn w:val="Normal"/>
    <w:uiPriority w:val="34"/>
    <w:qFormat/>
    <w:rsid w:val="007C3143"/>
    <w:pPr>
      <w:spacing w:after="160" w:line="259" w:lineRule="auto"/>
      <w:ind w:left="720"/>
      <w:contextualSpacing/>
    </w:pPr>
    <w:rPr>
      <w:rFonts w:ascii="Calibri" w:eastAsia="Calibri" w:hAnsi="Calibri"/>
      <w:sz w:val="22"/>
      <w:szCs w:val="22"/>
    </w:rPr>
  </w:style>
  <w:style w:type="table" w:styleId="TableWeb1">
    <w:name w:val="Table Web 1"/>
    <w:basedOn w:val="TableNormal"/>
    <w:rsid w:val="00297BB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Professional">
    <w:name w:val="Table Professional"/>
    <w:basedOn w:val="TableNormal"/>
    <w:rsid w:val="00297BB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lassic3">
    <w:name w:val="Table Classic 3"/>
    <w:basedOn w:val="TableNormal"/>
    <w:rsid w:val="005F0CE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3">
    <w:name w:val="Table 3D effects 3"/>
    <w:basedOn w:val="TableNormal"/>
    <w:rsid w:val="005F0CE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5F0CE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Simple2">
    <w:name w:val="Table Simple 2"/>
    <w:basedOn w:val="TableNormal"/>
    <w:rsid w:val="005F0CE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PlainTable4">
    <w:name w:val="Plain Table 4"/>
    <w:basedOn w:val="TableNormal"/>
    <w:uiPriority w:val="44"/>
    <w:rsid w:val="005F0CE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5F0CE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5F0CE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3">
    <w:name w:val="Plain Table 3"/>
    <w:basedOn w:val="TableNormal"/>
    <w:uiPriority w:val="43"/>
    <w:rsid w:val="005F0CE0"/>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Contemporary">
    <w:name w:val="Table Contemporary"/>
    <w:basedOn w:val="TableNormal"/>
    <w:rsid w:val="009B239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319D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Theme">
    <w:name w:val="Table Theme"/>
    <w:basedOn w:val="TableNormal"/>
    <w:rsid w:val="00F31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3">
    <w:name w:val="Table Simple 3"/>
    <w:basedOn w:val="TableNormal"/>
    <w:rsid w:val="00E1103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99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krishnaswamy\Local%20Settings\Temp\Deloitte%20Consulting%20R10%20Resume%20(DCI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Deloitte Consulting R10 Resume (DCIPL).dot</Template>
  <TotalTime>1</TotalTime>
  <Pages>4</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Practioner Name</vt:lpstr>
    </vt:vector>
  </TitlesOfParts>
  <Company>Deloitte &amp; Touche</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Practioner Name</dc:title>
  <dc:subject/>
  <dc:creator>Krishnaswamy, Meghna</dc:creator>
  <cp:keywords/>
  <cp:lastModifiedBy>Gour, Paplesh Kumar</cp:lastModifiedBy>
  <cp:revision>2</cp:revision>
  <cp:lastPrinted>2021-02-24T10:34:00Z</cp:lastPrinted>
  <dcterms:created xsi:type="dcterms:W3CDTF">2021-02-24T10:55:00Z</dcterms:created>
  <dcterms:modified xsi:type="dcterms:W3CDTF">2021-02-24T10:55:00Z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189973148</vt:i4>
  </property>
</Properties>
</file>