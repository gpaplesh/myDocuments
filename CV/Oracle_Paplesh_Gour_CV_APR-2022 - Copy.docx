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5"/>
        <w:gridCol w:w="972"/>
        <w:gridCol w:w="2176"/>
      </w:tblGrid>
      <w:tr w:rsidR="00B36584" w14:paraId="2AAE072E" w14:textId="77777777" w:rsidTr="00C4337E">
        <w:tc>
          <w:tcPr>
            <w:tcW w:w="6338" w:type="dxa"/>
          </w:tcPr>
          <w:p w14:paraId="1C201DE5" w14:textId="77777777" w:rsidR="00B36584" w:rsidRPr="002646E7" w:rsidRDefault="00B36584" w:rsidP="00B36584">
            <w:pPr>
              <w:pStyle w:val="ResHeadingInfoBold"/>
              <w:ind w:left="-43"/>
              <w:jc w:val="both"/>
              <w:rPr>
                <w:rFonts w:ascii="Verdana" w:hAnsi="Verdana"/>
                <w:sz w:val="20"/>
              </w:rPr>
            </w:pPr>
            <w:r w:rsidRPr="002646E7">
              <w:rPr>
                <w:rFonts w:ascii="Verdana" w:hAnsi="Verdana"/>
                <w:sz w:val="20"/>
              </w:rPr>
              <w:t>Paplesh Kumar Gour</w:t>
            </w:r>
          </w:p>
          <w:p w14:paraId="17279FCD" w14:textId="46AEB716" w:rsidR="00B36584" w:rsidRPr="002646E7" w:rsidRDefault="0061663A" w:rsidP="00B36584">
            <w:pPr>
              <w:pStyle w:val="ResHeadingInfoBold"/>
              <w:ind w:left="-43"/>
              <w:jc w:val="both"/>
              <w:rPr>
                <w:rFonts w:ascii="Verdana" w:hAnsi="Verdana"/>
                <w:sz w:val="20"/>
              </w:rPr>
            </w:pPr>
            <w:r w:rsidRPr="002646E7">
              <w:rPr>
                <w:rFonts w:ascii="Verdana" w:hAnsi="Verdana"/>
                <w:sz w:val="20"/>
              </w:rPr>
              <w:t xml:space="preserve">Oracle Certified </w:t>
            </w:r>
            <w:r w:rsidR="00B36584" w:rsidRPr="002646E7">
              <w:rPr>
                <w:rFonts w:ascii="Verdana" w:hAnsi="Verdana"/>
                <w:sz w:val="20"/>
              </w:rPr>
              <w:t>Consultant</w:t>
            </w:r>
          </w:p>
          <w:p w14:paraId="662A4B7E" w14:textId="77777777" w:rsidR="00B36584" w:rsidRPr="003F4EE1" w:rsidRDefault="00B36584" w:rsidP="00B36584">
            <w:pPr>
              <w:pStyle w:val="StyleResHeadingInfoJustifiedLeft-003"/>
              <w:rPr>
                <w:rFonts w:ascii="Verdana" w:hAnsi="Verdana"/>
                <w:sz w:val="16"/>
                <w:szCs w:val="16"/>
              </w:rPr>
            </w:pPr>
            <w:bookmarkStart w:id="0" w:name="PracOffice"/>
            <w:bookmarkEnd w:id="0"/>
            <w:r w:rsidRPr="003F4EE1">
              <w:rPr>
                <w:rFonts w:ascii="Verdana" w:hAnsi="Verdana"/>
                <w:sz w:val="16"/>
                <w:szCs w:val="16"/>
              </w:rPr>
              <w:t>Deloitte Consulting India PVT LTD (Gurgaon)</w:t>
            </w:r>
          </w:p>
          <w:p w14:paraId="7F9F20AC" w14:textId="77777777" w:rsidR="00B36584" w:rsidRPr="003F4EE1" w:rsidRDefault="00B36584" w:rsidP="00B36584">
            <w:pPr>
              <w:pStyle w:val="StyleResHeadingInfoJustifiedLeft-003"/>
              <w:rPr>
                <w:rFonts w:ascii="Verdana" w:hAnsi="Verdana"/>
                <w:sz w:val="16"/>
                <w:szCs w:val="16"/>
              </w:rPr>
            </w:pPr>
            <w:r w:rsidRPr="003F4EE1">
              <w:rPr>
                <w:rFonts w:ascii="Verdana" w:hAnsi="Verdana"/>
                <w:sz w:val="16"/>
                <w:szCs w:val="16"/>
              </w:rPr>
              <w:t>Email:</w:t>
            </w:r>
            <w:r w:rsidRPr="003F4EE1">
              <w:rPr>
                <w:rFonts w:ascii="Verdana" w:hAnsi="Verdana"/>
                <w:sz w:val="16"/>
                <w:szCs w:val="16"/>
              </w:rPr>
              <w:tab/>
            </w:r>
            <w:r w:rsidRPr="003F4EE1">
              <w:rPr>
                <w:rFonts w:ascii="Verdana" w:hAnsi="Verdan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  <w:maxLength w:val="30"/>
                    <w:format w:val="LOWERCASE"/>
                  </w:textInput>
                </w:ffData>
              </w:fldChar>
            </w:r>
            <w:r w:rsidRPr="003F4EE1">
              <w:rPr>
                <w:rFonts w:ascii="Verdana" w:hAnsi="Verdana"/>
                <w:sz w:val="16"/>
                <w:szCs w:val="16"/>
              </w:rPr>
              <w:instrText xml:space="preserve"> FORMTEXT </w:instrText>
            </w:r>
            <w:r w:rsidRPr="003F4EE1">
              <w:rPr>
                <w:rFonts w:ascii="Verdana" w:hAnsi="Verdana"/>
                <w:sz w:val="16"/>
                <w:szCs w:val="16"/>
              </w:rPr>
            </w:r>
            <w:r w:rsidRPr="003F4EE1">
              <w:rPr>
                <w:rFonts w:ascii="Verdana" w:hAnsi="Verdana"/>
                <w:sz w:val="16"/>
                <w:szCs w:val="16"/>
              </w:rPr>
              <w:fldChar w:fldCharType="separate"/>
            </w:r>
            <w:r w:rsidRPr="003F4EE1">
              <w:rPr>
                <w:rFonts w:ascii="Verdana" w:hAnsi="Verdana"/>
                <w:noProof/>
                <w:sz w:val="16"/>
                <w:szCs w:val="16"/>
              </w:rPr>
              <w:t xml:space="preserve"> </w:t>
            </w:r>
            <w:r w:rsidRPr="003F4EE1">
              <w:rPr>
                <w:rFonts w:ascii="Verdana" w:hAnsi="Verdana"/>
                <w:sz w:val="16"/>
                <w:szCs w:val="16"/>
              </w:rPr>
              <w:fldChar w:fldCharType="end"/>
            </w:r>
            <w:hyperlink r:id="rId7" w:history="1">
              <w:r w:rsidRPr="003F4EE1">
                <w:rPr>
                  <w:rStyle w:val="Hyperlink"/>
                  <w:rFonts w:ascii="Verdana" w:hAnsi="Verdana"/>
                  <w:sz w:val="16"/>
                  <w:szCs w:val="16"/>
                </w:rPr>
                <w:t>gpaplesh@gmail.com</w:t>
              </w:r>
            </w:hyperlink>
          </w:p>
          <w:p w14:paraId="16B56903" w14:textId="77777777" w:rsidR="00B36584" w:rsidRPr="003F4EE1" w:rsidRDefault="00B36584" w:rsidP="00B36584">
            <w:pPr>
              <w:pStyle w:val="StyleResHeadingInfoJustifiedLeft-003"/>
              <w:rPr>
                <w:rFonts w:ascii="Segoe UI" w:hAnsi="Segoe UI" w:cs="Segoe UI"/>
                <w:sz w:val="16"/>
                <w:szCs w:val="16"/>
                <w:shd w:val="clear" w:color="auto" w:fill="FFFFFF"/>
              </w:rPr>
            </w:pPr>
            <w:r w:rsidRPr="003F4EE1">
              <w:rPr>
                <w:rFonts w:ascii="Verdana" w:hAnsi="Verdana"/>
                <w:sz w:val="16"/>
                <w:szCs w:val="16"/>
              </w:rPr>
              <w:t xml:space="preserve">LinkedIn: </w:t>
            </w:r>
            <w:hyperlink r:id="rId8" w:history="1">
              <w:r w:rsidRPr="003F4EE1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https://www.linkedin.com/in/paplesh-gour-6856a7103</w:t>
              </w:r>
            </w:hyperlink>
          </w:p>
          <w:p w14:paraId="488A5BC0" w14:textId="18A985F6" w:rsidR="00B36584" w:rsidRPr="003F4EE1" w:rsidRDefault="00B36584" w:rsidP="00B36584">
            <w:pPr>
              <w:pStyle w:val="StyleResHeadingInfoJustifiedLeft-003"/>
              <w:rPr>
                <w:rFonts w:ascii="Verdana" w:hAnsi="Verdana"/>
                <w:sz w:val="16"/>
                <w:szCs w:val="16"/>
              </w:rPr>
            </w:pPr>
            <w:r w:rsidRPr="003F4EE1">
              <w:rPr>
                <w:rFonts w:ascii="Verdana" w:hAnsi="Verdana"/>
                <w:sz w:val="16"/>
                <w:szCs w:val="16"/>
              </w:rPr>
              <w:t xml:space="preserve">Mobile: </w:t>
            </w:r>
            <w:bookmarkStart w:id="1" w:name="Mobile"/>
            <w:r w:rsidRPr="003F4EE1">
              <w:rPr>
                <w:rFonts w:ascii="Verdana" w:hAnsi="Verdana"/>
                <w:sz w:val="16"/>
                <w:szCs w:val="16"/>
              </w:rPr>
              <w:fldChar w:fldCharType="begin">
                <w:ffData>
                  <w:name w:val="Mobile"/>
                  <w:enabled/>
                  <w:calcOnExit w:val="0"/>
                  <w:textInput>
                    <w:type w:val="number"/>
                    <w:default w:val="+00 0000000000"/>
                    <w:maxLength w:val="15"/>
                    <w:format w:val="+## ##########"/>
                  </w:textInput>
                </w:ffData>
              </w:fldChar>
            </w:r>
            <w:r w:rsidRPr="003F4EE1">
              <w:rPr>
                <w:rFonts w:ascii="Verdana" w:hAnsi="Verdana"/>
                <w:sz w:val="16"/>
                <w:szCs w:val="16"/>
              </w:rPr>
              <w:instrText xml:space="preserve"> FORMTEXT </w:instrText>
            </w:r>
            <w:r w:rsidRPr="003F4EE1">
              <w:rPr>
                <w:rFonts w:ascii="Verdana" w:hAnsi="Verdana"/>
                <w:sz w:val="16"/>
                <w:szCs w:val="16"/>
              </w:rPr>
            </w:r>
            <w:r w:rsidRPr="003F4EE1">
              <w:rPr>
                <w:rFonts w:ascii="Verdana" w:hAnsi="Verdana"/>
                <w:sz w:val="16"/>
                <w:szCs w:val="16"/>
              </w:rPr>
              <w:fldChar w:fldCharType="separate"/>
            </w:r>
            <w:r w:rsidRPr="003F4EE1">
              <w:rPr>
                <w:rFonts w:ascii="Verdana" w:hAnsi="Verdana"/>
                <w:noProof/>
                <w:sz w:val="16"/>
                <w:szCs w:val="16"/>
              </w:rPr>
              <w:t xml:space="preserve">+91 </w:t>
            </w:r>
            <w:r w:rsidRPr="003F4EE1">
              <w:rPr>
                <w:rFonts w:ascii="Verdana" w:hAnsi="Verdana"/>
                <w:sz w:val="16"/>
                <w:szCs w:val="16"/>
              </w:rPr>
              <w:fldChar w:fldCharType="end"/>
            </w:r>
            <w:bookmarkEnd w:id="1"/>
            <w:r w:rsidRPr="003F4EE1">
              <w:rPr>
                <w:rFonts w:ascii="Verdana" w:hAnsi="Verdana"/>
                <w:sz w:val="16"/>
                <w:szCs w:val="16"/>
              </w:rPr>
              <w:t>9407596886</w:t>
            </w:r>
          </w:p>
          <w:p w14:paraId="0CBDF403" w14:textId="254D4E65" w:rsidR="00B36584" w:rsidRPr="00506094" w:rsidRDefault="005F57D9" w:rsidP="00506094">
            <w:pPr>
              <w:pStyle w:val="StyleResHeadingInfoJustifiedLeft-003"/>
              <w:rPr>
                <w:rFonts w:ascii="Verdana" w:hAnsi="Verdana"/>
                <w:b/>
                <w:bCs/>
                <w:sz w:val="21"/>
                <w:szCs w:val="21"/>
                <w:shd w:val="clear" w:color="auto" w:fill="FFFFFF"/>
              </w:rPr>
            </w:pPr>
            <w:r w:rsidRPr="003F4EE1">
              <w:rPr>
                <w:rFonts w:ascii="Verdana" w:hAnsi="Verdana"/>
                <w:sz w:val="16"/>
                <w:szCs w:val="16"/>
                <w:shd w:val="clear" w:color="auto" w:fill="FFFFFF"/>
              </w:rPr>
              <w:t xml:space="preserve">Total Experience: </w:t>
            </w:r>
            <w:r w:rsidR="0036675E" w:rsidRPr="003F4EE1">
              <w:rPr>
                <w:rFonts w:ascii="Verdana" w:hAnsi="Verdana"/>
                <w:b/>
                <w:sz w:val="16"/>
                <w:szCs w:val="16"/>
                <w:shd w:val="clear" w:color="auto" w:fill="FFFFFF"/>
              </w:rPr>
              <w:t>6</w:t>
            </w:r>
            <w:r w:rsidRPr="003F4EE1">
              <w:rPr>
                <w:rFonts w:ascii="Verdana" w:hAnsi="Verdana"/>
                <w:b/>
                <w:bCs/>
                <w:sz w:val="16"/>
                <w:szCs w:val="16"/>
                <w:shd w:val="clear" w:color="auto" w:fill="FFFFFF"/>
              </w:rPr>
              <w:t xml:space="preserve"> Years</w:t>
            </w:r>
          </w:p>
        </w:tc>
        <w:tc>
          <w:tcPr>
            <w:tcW w:w="990" w:type="dxa"/>
          </w:tcPr>
          <w:p w14:paraId="626FC97D" w14:textId="77777777" w:rsidR="00B36584" w:rsidRDefault="00B36584" w:rsidP="00CF534C">
            <w:pPr>
              <w:pStyle w:val="ResHeadingInfoBold"/>
              <w:ind w:left="0"/>
              <w:jc w:val="both"/>
              <w:rPr>
                <w:rFonts w:ascii="Verdana" w:hAnsi="Verdana"/>
                <w:noProof/>
                <w:szCs w:val="22"/>
              </w:rPr>
            </w:pPr>
          </w:p>
        </w:tc>
        <w:tc>
          <w:tcPr>
            <w:tcW w:w="2065" w:type="dxa"/>
          </w:tcPr>
          <w:p w14:paraId="6E46BC2D" w14:textId="5FFF5BC0" w:rsidR="00B36584" w:rsidRDefault="00B36584" w:rsidP="00CF534C">
            <w:pPr>
              <w:pStyle w:val="ResHeadingInfoBold"/>
              <w:ind w:left="0"/>
              <w:jc w:val="both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noProof/>
                <w:szCs w:val="22"/>
              </w:rPr>
              <w:drawing>
                <wp:inline distT="0" distB="0" distL="0" distR="0" wp14:anchorId="1EE97FE4" wp14:editId="16E21205">
                  <wp:extent cx="1244600" cy="1275730"/>
                  <wp:effectExtent l="0" t="0" r="0" b="635"/>
                  <wp:docPr id="1" name="Picture 1" descr="A picture containing person, person, posing, ma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y_Im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163" cy="1380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CD151" w14:textId="77777777" w:rsidR="00CF534C" w:rsidRPr="00CD6FB0" w:rsidRDefault="00CF534C" w:rsidP="00CF534C">
      <w:pPr>
        <w:pStyle w:val="ResLine"/>
        <w:ind w:left="-29"/>
      </w:pPr>
    </w:p>
    <w:p w14:paraId="29558192" w14:textId="2EBF5415" w:rsidR="002B740D" w:rsidRDefault="002B740D" w:rsidP="00CF534C">
      <w:pPr>
        <w:pStyle w:val="ResBodyText"/>
        <w:rPr>
          <w:rFonts w:ascii="Verdana" w:hAnsi="Verdana"/>
        </w:rPr>
      </w:pPr>
    </w:p>
    <w:tbl>
      <w:tblPr>
        <w:tblStyle w:val="TableSimple2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2B740D" w:rsidRPr="00E02B40" w14:paraId="2BF61A0A" w14:textId="77777777" w:rsidTr="00A9123B">
        <w:trPr>
          <w:trHeight w:val="144"/>
        </w:trPr>
        <w:tc>
          <w:tcPr>
            <w:tcW w:w="9630" w:type="dxa"/>
          </w:tcPr>
          <w:p w14:paraId="6E0AB607" w14:textId="77777777" w:rsidR="002B740D" w:rsidRPr="002E5FE9" w:rsidRDefault="002B740D" w:rsidP="00A9123B">
            <w:pPr>
              <w:pStyle w:val="ResSectionHeader"/>
            </w:pPr>
            <w:r w:rsidRPr="002E5FE9">
              <w:t>Skills</w:t>
            </w:r>
          </w:p>
        </w:tc>
      </w:tr>
      <w:tr w:rsidR="002B740D" w:rsidRPr="00E02B40" w14:paraId="09834908" w14:textId="77777777" w:rsidTr="00A9123B">
        <w:trPr>
          <w:trHeight w:val="144"/>
        </w:trPr>
        <w:tc>
          <w:tcPr>
            <w:tcW w:w="9630" w:type="dxa"/>
          </w:tcPr>
          <w:tbl>
            <w:tblPr>
              <w:tblStyle w:val="TableGrid"/>
              <w:tblW w:w="8978" w:type="dxa"/>
              <w:tblInd w:w="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0"/>
              <w:gridCol w:w="882"/>
              <w:gridCol w:w="882"/>
              <w:gridCol w:w="882"/>
              <w:gridCol w:w="882"/>
              <w:gridCol w:w="882"/>
              <w:gridCol w:w="882"/>
              <w:gridCol w:w="882"/>
              <w:gridCol w:w="882"/>
              <w:gridCol w:w="882"/>
            </w:tblGrid>
            <w:tr w:rsidR="002B740D" w14:paraId="2C833384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1B51AFE7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C956983" wp14:editId="5AFD8381">
                            <wp:simplePos x="0" y="0"/>
                            <wp:positionH relativeFrom="column">
                              <wp:posOffset>-164677</wp:posOffset>
                            </wp:positionH>
                            <wp:positionV relativeFrom="page">
                              <wp:posOffset>203412</wp:posOffset>
                            </wp:positionV>
                            <wp:extent cx="653143" cy="291993"/>
                            <wp:effectExtent l="0" t="0" r="0" b="0"/>
                            <wp:wrapNone/>
                            <wp:docPr id="2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3143" cy="291993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14EB15B" w14:textId="77777777" w:rsidR="00A9123B" w:rsidRPr="00277022" w:rsidRDefault="00A9123B" w:rsidP="002B740D">
                                        <w:pPr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7022"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  <w:t>Expert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C956983" id="Rounded Rectangle 110" o:spid="_x0000_s1026" style="position:absolute;margin-left:-12.95pt;margin-top:16pt;width:51.4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" filled="f" stroked="f" strokeweight="1pt">
                            <v:stroke joinstyle="miter"/>
                            <v:textbox inset="2mm,1mm,2mm,2mm">
                              <w:txbxContent>
                                <w:p w14:paraId="214EB15B" w14:textId="77777777" w:rsidR="00A9123B" w:rsidRPr="00277022" w:rsidRDefault="00A9123B" w:rsidP="002B740D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277022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Expert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27D5E239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53546C1D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68C47258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536383B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2BC00275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002AFE3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0C67A1A2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7EB07DEB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53DBA62F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01B03774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405C0BA5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AAADF8D" wp14:editId="184F0F73">
                            <wp:simplePos x="0" y="0"/>
                            <wp:positionH relativeFrom="column">
                              <wp:posOffset>-164888</wp:posOffset>
                            </wp:positionH>
                            <wp:positionV relativeFrom="page">
                              <wp:posOffset>197697</wp:posOffset>
                            </wp:positionV>
                            <wp:extent cx="891348" cy="291993"/>
                            <wp:effectExtent l="0" t="0" r="0" b="0"/>
                            <wp:wrapNone/>
                            <wp:docPr id="3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1348" cy="291993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E988627" w14:textId="77777777" w:rsidR="00A9123B" w:rsidRPr="00277022" w:rsidRDefault="00A9123B" w:rsidP="002B740D">
                                        <w:pPr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7022"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  <w:t>Advanced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AAADF8D" id="_x0000_s1027" style="position:absolute;margin-left:-13pt;margin-top:15.55pt;width:70.2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" filled="f" stroked="f" strokeweight="1pt">
                            <v:stroke joinstyle="miter"/>
                            <v:textbox inset="2mm,1mm,2mm,2mm">
                              <w:txbxContent>
                                <w:p w14:paraId="2E988627" w14:textId="77777777" w:rsidR="00A9123B" w:rsidRPr="00277022" w:rsidRDefault="00A9123B" w:rsidP="002B740D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277022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Advanced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63797B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DC48BCB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833C0B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47406E4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2392255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44E6F7FC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BC467F8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8D584BC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2521303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021F60AC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604C1D0E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C105F7B" wp14:editId="0B2BCE13">
                            <wp:simplePos x="0" y="0"/>
                            <wp:positionH relativeFrom="column">
                              <wp:posOffset>-175260</wp:posOffset>
                            </wp:positionH>
                            <wp:positionV relativeFrom="page">
                              <wp:posOffset>182456</wp:posOffset>
                            </wp:positionV>
                            <wp:extent cx="775970" cy="318135"/>
                            <wp:effectExtent l="0" t="0" r="0" b="0"/>
                            <wp:wrapNone/>
                            <wp:docPr id="4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5970" cy="31813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126E794" w14:textId="77777777" w:rsidR="00A9123B" w:rsidRPr="00277022" w:rsidRDefault="00A9123B" w:rsidP="002B740D">
                                        <w:pPr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7022"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  <w:t>Moderate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C105F7B" id="_x0000_s1028" style="position:absolute;margin-left:-13.8pt;margin-top:14.35pt;width:61.1pt;height:2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" filled="f" stroked="f" strokeweight="1pt">
                            <v:stroke joinstyle="miter"/>
                            <v:textbox inset="2mm,1mm,2mm,2mm">
                              <w:txbxContent>
                                <w:p w14:paraId="6126E794" w14:textId="77777777" w:rsidR="00A9123B" w:rsidRPr="00277022" w:rsidRDefault="00A9123B" w:rsidP="002B740D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277022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Moderate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303799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75CFFC9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5CD78A4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69A156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032EFFF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D2DE799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551AA9E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7AF3F9A5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7CBD3822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3B7EAEA6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08CC64C1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2A8D60F5" wp14:editId="0CCD575F">
                            <wp:simplePos x="0" y="0"/>
                            <wp:positionH relativeFrom="column">
                              <wp:posOffset>-174250</wp:posOffset>
                            </wp:positionH>
                            <wp:positionV relativeFrom="page">
                              <wp:posOffset>193468</wp:posOffset>
                            </wp:positionV>
                            <wp:extent cx="726928" cy="318135"/>
                            <wp:effectExtent l="0" t="0" r="0" b="0"/>
                            <wp:wrapNone/>
                            <wp:docPr id="5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6928" cy="31813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6876D3F" w14:textId="77777777" w:rsidR="00A9123B" w:rsidRPr="00277022" w:rsidRDefault="00A9123B" w:rsidP="002B740D">
                                        <w:pPr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7022"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  <w:t>Beginner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8D60F5" id="_x0000_s1029" style="position:absolute;margin-left:-13.7pt;margin-top:15.25pt;width:57.25pt;height:2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" filled="f" stroked="f" strokeweight="1pt">
                            <v:stroke joinstyle="miter"/>
                            <v:textbox inset="2mm,1mm,2mm,2mm">
                              <w:txbxContent>
                                <w:p w14:paraId="06876D3F" w14:textId="77777777" w:rsidR="00A9123B" w:rsidRPr="00277022" w:rsidRDefault="00A9123B" w:rsidP="002B740D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277022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Beginner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441F16C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0D77446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49466ED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3C9D8C1D" wp14:editId="0314FBA5">
                            <wp:simplePos x="0" y="0"/>
                            <wp:positionH relativeFrom="column">
                              <wp:posOffset>660400</wp:posOffset>
                            </wp:positionH>
                            <wp:positionV relativeFrom="paragraph">
                              <wp:posOffset>-342264</wp:posOffset>
                            </wp:positionV>
                            <wp:extent cx="182880" cy="1018328"/>
                            <wp:effectExtent l="0" t="0" r="7620" b="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018328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EDCFEAD" id="Rectangle: Rounded Corners 6" o:spid="_x0000_s1026" style="position:absolute;margin-left:52pt;margin-top:-26.95pt;width:14.4pt;height:8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706AAE1" wp14:editId="35D64D96">
                            <wp:simplePos x="0" y="0"/>
                            <wp:positionH relativeFrom="column">
                              <wp:posOffset>3461173</wp:posOffset>
                            </wp:positionH>
                            <wp:positionV relativeFrom="paragraph">
                              <wp:posOffset>-330049</wp:posOffset>
                            </wp:positionV>
                            <wp:extent cx="182880" cy="1005054"/>
                            <wp:effectExtent l="0" t="0" r="7620" b="5080"/>
                            <wp:wrapNone/>
                            <wp:docPr id="9" name="Rectangle: Rounded Corners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0050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4AE8C31" id="Rectangle: Rounded Corners 9" o:spid="_x0000_s1026" style="position:absolute;margin-left:272.55pt;margin-top:-26pt;width:14.4pt;height:7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796B47C9" wp14:editId="23ADD11F">
                            <wp:simplePos x="0" y="0"/>
                            <wp:positionH relativeFrom="column">
                              <wp:posOffset>2898987</wp:posOffset>
                            </wp:positionH>
                            <wp:positionV relativeFrom="paragraph">
                              <wp:posOffset>-13758</wp:posOffset>
                            </wp:positionV>
                            <wp:extent cx="182880" cy="690245"/>
                            <wp:effectExtent l="0" t="0" r="7620" b="0"/>
                            <wp:wrapNone/>
                            <wp:docPr id="10" name="Rectangle: Rounded Corners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69024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52DD967" id="Rectangle: Rounded Corners 10" o:spid="_x0000_s1026" style="position:absolute;margin-left:228.25pt;margin-top:-1.1pt;width:14.4pt;height:5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5E3C69B4" wp14:editId="4EAFF741">
                            <wp:simplePos x="0" y="0"/>
                            <wp:positionH relativeFrom="column">
                              <wp:posOffset>2340187</wp:posOffset>
                            </wp:positionH>
                            <wp:positionV relativeFrom="paragraph">
                              <wp:posOffset>-6984</wp:posOffset>
                            </wp:positionV>
                            <wp:extent cx="182880" cy="683472"/>
                            <wp:effectExtent l="0" t="0" r="7620" b="2540"/>
                            <wp:wrapNone/>
                            <wp:docPr id="11" name="Rectangle: Rounded Corners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68347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828EF62" id="Rectangle: Rounded Corners 11" o:spid="_x0000_s1026" style="position:absolute;margin-left:184.25pt;margin-top:-.55pt;width:14.4pt;height:5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4FAD62C9" wp14:editId="49B3A19F">
                            <wp:simplePos x="0" y="0"/>
                            <wp:positionH relativeFrom="column">
                              <wp:posOffset>1780540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82880" cy="1369907"/>
                            <wp:effectExtent l="0" t="0" r="7620" b="1905"/>
                            <wp:wrapNone/>
                            <wp:docPr id="12" name="Rectangle: Rounded Corners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9907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F3457D7" id="Rectangle: Rounded Corners 12" o:spid="_x0000_s1026" style="position:absolute;margin-left:140.2pt;margin-top:-54.4pt;width:14.4pt;height:10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0B4C1A1F" wp14:editId="0192C413">
                            <wp:simplePos x="0" y="0"/>
                            <wp:positionH relativeFrom="column">
                              <wp:posOffset>1220470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82880" cy="1366944"/>
                            <wp:effectExtent l="0" t="0" r="7620" b="5080"/>
                            <wp:wrapNone/>
                            <wp:docPr id="13" name="Rectangle: Rounded Corners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694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56FB7E4" id="Rectangle: Rounded Corners 13" o:spid="_x0000_s1026" style="position:absolute;margin-left:96.1pt;margin-top:-54.4pt;width:14.4pt;height:10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678B1D7" wp14:editId="0F4B7401">
                            <wp:simplePos x="0" y="0"/>
                            <wp:positionH relativeFrom="column">
                              <wp:posOffset>100330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82880" cy="1365039"/>
                            <wp:effectExtent l="0" t="0" r="7620" b="6985"/>
                            <wp:wrapNone/>
                            <wp:docPr id="14" name="Rectangle: Rounded Corners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5039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A5A9394" id="Rectangle: Rounded Corners 14" o:spid="_x0000_s1026" style="position:absolute;margin-left:7.9pt;margin-top:-54.4pt;width:14.4pt;height:10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5CAE02C8" wp14:editId="1AADAA3F">
                            <wp:simplePos x="0" y="0"/>
                            <wp:positionH relativeFrom="column">
                              <wp:posOffset>-459105</wp:posOffset>
                            </wp:positionH>
                            <wp:positionV relativeFrom="paragraph">
                              <wp:posOffset>-687705</wp:posOffset>
                            </wp:positionV>
                            <wp:extent cx="182880" cy="1364615"/>
                            <wp:effectExtent l="0" t="0" r="7620" b="6985"/>
                            <wp:wrapNone/>
                            <wp:docPr id="15" name="Rectangle: Rounded Corners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461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C29E75A" id="Rectangle: Rounded Corners 15" o:spid="_x0000_s1026" style="position:absolute;margin-left:-36.15pt;margin-top:-54.15pt;width:14.4pt;height:10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368E278" wp14:editId="39C4D62F">
                            <wp:simplePos x="0" y="0"/>
                            <wp:positionH relativeFrom="column">
                              <wp:posOffset>-1019175</wp:posOffset>
                            </wp:positionH>
                            <wp:positionV relativeFrom="paragraph">
                              <wp:posOffset>-13335</wp:posOffset>
                            </wp:positionV>
                            <wp:extent cx="182880" cy="690245"/>
                            <wp:effectExtent l="0" t="0" r="7620" b="0"/>
                            <wp:wrapNone/>
                            <wp:docPr id="16" name="Rectangle: Rounded Corners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69024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383EAC1" id="Rectangle: Rounded Corners 16" o:spid="_x0000_s1026" style="position:absolute;margin-left:-80.25pt;margin-top:-1.05pt;width:14.4pt;height:5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C3D6AD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B38F9BD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73D17CDB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46AFDC6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3A795E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F2F0FD2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786868F0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05FEFB76" w14:textId="77777777" w:rsidR="002B740D" w:rsidRPr="00D34D0C" w:rsidRDefault="002B740D" w:rsidP="00A9123B">
                  <w:pPr>
                    <w:jc w:val="center"/>
                    <w:rPr>
                      <w:rFonts w:ascii="Roboto" w:hAnsi="Robo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22019996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326DE06A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3C4722F1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101448A0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7532EA21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3D4CE32F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49B44AD4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24A78F2B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4B2C2A87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</w:tr>
            <w:tr w:rsidR="002B740D" w14:paraId="02197FA7" w14:textId="77777777" w:rsidTr="00A9123B">
              <w:trPr>
                <w:trHeight w:val="326"/>
              </w:trPr>
              <w:tc>
                <w:tcPr>
                  <w:tcW w:w="1040" w:type="dxa"/>
                </w:tcPr>
                <w:p w14:paraId="588EAE9B" w14:textId="77777777" w:rsidR="002B740D" w:rsidRPr="00D34D0C" w:rsidRDefault="002B740D" w:rsidP="00A9123B">
                  <w:pPr>
                    <w:jc w:val="center"/>
                    <w:rPr>
                      <w:rFonts w:ascii="Roboto" w:hAnsi="Robo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74CD4E0A" w14:textId="77777777" w:rsidR="002B740D" w:rsidRPr="009D710F" w:rsidRDefault="002B740D" w:rsidP="00A9123B">
                  <w:pPr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Oracle DBA</w:t>
                  </w:r>
                </w:p>
              </w:tc>
              <w:tc>
                <w:tcPr>
                  <w:tcW w:w="882" w:type="dxa"/>
                  <w:vAlign w:val="bottom"/>
                </w:tcPr>
                <w:p w14:paraId="0337DEC1" w14:textId="77777777" w:rsidR="002B740D" w:rsidRPr="009D710F" w:rsidRDefault="002B740D" w:rsidP="00A9123B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SQL/</w:t>
                  </w:r>
                </w:p>
                <w:p w14:paraId="1169552D" w14:textId="77777777" w:rsidR="002B740D" w:rsidRPr="009D710F" w:rsidRDefault="002B740D" w:rsidP="00A9123B">
                  <w:pPr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PLSQL</w:t>
                  </w:r>
                </w:p>
              </w:tc>
              <w:tc>
                <w:tcPr>
                  <w:tcW w:w="882" w:type="dxa"/>
                  <w:vAlign w:val="bottom"/>
                </w:tcPr>
                <w:p w14:paraId="10F568A2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BIP Reports</w:t>
                  </w:r>
                </w:p>
              </w:tc>
              <w:tc>
                <w:tcPr>
                  <w:tcW w:w="882" w:type="dxa"/>
                  <w:vAlign w:val="bottom"/>
                </w:tcPr>
                <w:p w14:paraId="31BBCBB2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Oracle APEX</w:t>
                  </w:r>
                </w:p>
              </w:tc>
              <w:tc>
                <w:tcPr>
                  <w:tcW w:w="882" w:type="dxa"/>
                  <w:vAlign w:val="bottom"/>
                </w:tcPr>
                <w:p w14:paraId="0C823206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RESTful APIs</w:t>
                  </w:r>
                </w:p>
              </w:tc>
              <w:tc>
                <w:tcPr>
                  <w:tcW w:w="882" w:type="dxa"/>
                  <w:vAlign w:val="bottom"/>
                </w:tcPr>
                <w:p w14:paraId="79C5D928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Oracle SCM</w:t>
                  </w:r>
                </w:p>
              </w:tc>
              <w:tc>
                <w:tcPr>
                  <w:tcW w:w="882" w:type="dxa"/>
                  <w:vAlign w:val="bottom"/>
                </w:tcPr>
                <w:p w14:paraId="3628D096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OIC</w:t>
                  </w:r>
                </w:p>
              </w:tc>
              <w:tc>
                <w:tcPr>
                  <w:tcW w:w="882" w:type="dxa"/>
                  <w:vAlign w:val="bottom"/>
                </w:tcPr>
                <w:p w14:paraId="56D6EA79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Angular</w:t>
                  </w:r>
                </w:p>
              </w:tc>
              <w:tc>
                <w:tcPr>
                  <w:tcW w:w="882" w:type="dxa"/>
                  <w:vAlign w:val="bottom"/>
                </w:tcPr>
                <w:p w14:paraId="0DEE17F3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ODA</w:t>
                  </w:r>
                </w:p>
              </w:tc>
            </w:tr>
            <w:tr w:rsidR="00C66B55" w14:paraId="11AD08EE" w14:textId="77777777" w:rsidTr="00A9123B">
              <w:trPr>
                <w:trHeight w:val="326"/>
              </w:trPr>
              <w:tc>
                <w:tcPr>
                  <w:tcW w:w="1040" w:type="dxa"/>
                </w:tcPr>
                <w:p w14:paraId="63F9E9D1" w14:textId="77777777" w:rsidR="00C66B55" w:rsidRPr="00D34D0C" w:rsidRDefault="00C66B55" w:rsidP="00A9123B">
                  <w:pPr>
                    <w:jc w:val="center"/>
                    <w:rPr>
                      <w:rFonts w:ascii="Roboto" w:hAnsi="Robo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058BDF74" w14:textId="77777777" w:rsidR="00C66B55" w:rsidRPr="009D710F" w:rsidRDefault="00C66B55" w:rsidP="00A9123B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62082786" w14:textId="77777777" w:rsidR="00C66B55" w:rsidRPr="009D710F" w:rsidRDefault="00C66B55" w:rsidP="00A9123B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6DE13D55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74FAD72B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561D7F09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449F6432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31D3A988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201B984E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5DAEB044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14:paraId="4847E75A" w14:textId="38E64332" w:rsidR="002B740D" w:rsidRPr="00E02B40" w:rsidRDefault="002B740D" w:rsidP="00A9123B">
            <w:pPr>
              <w:pStyle w:val="ResSectionHeader"/>
              <w:rPr>
                <w:sz w:val="22"/>
                <w:szCs w:val="22"/>
              </w:rPr>
            </w:pPr>
          </w:p>
        </w:tc>
      </w:tr>
      <w:tr w:rsidR="00CF534C" w:rsidRPr="00E02B40" w14:paraId="153CD348" w14:textId="77777777" w:rsidTr="00D630D9">
        <w:trPr>
          <w:trHeight w:val="144"/>
        </w:trPr>
        <w:tc>
          <w:tcPr>
            <w:tcW w:w="9630" w:type="dxa"/>
          </w:tcPr>
          <w:p w14:paraId="6551FBFC" w14:textId="77777777" w:rsidR="00CF534C" w:rsidRPr="002E5FE9" w:rsidRDefault="00CF534C" w:rsidP="00BF15B2">
            <w:pPr>
              <w:pStyle w:val="ResSectionHeader"/>
            </w:pPr>
            <w:r w:rsidRPr="002E5FE9">
              <w:t>Summary of Experience</w:t>
            </w:r>
          </w:p>
        </w:tc>
      </w:tr>
      <w:tr w:rsidR="00CF534C" w:rsidRPr="00E02B40" w14:paraId="7B0FC4AA" w14:textId="77777777" w:rsidTr="00A9123B">
        <w:trPr>
          <w:trHeight w:val="144"/>
        </w:trPr>
        <w:tc>
          <w:tcPr>
            <w:tcW w:w="9630" w:type="dxa"/>
            <w:shd w:val="clear" w:color="auto" w:fill="auto"/>
          </w:tcPr>
          <w:p w14:paraId="598237BD" w14:textId="6A834C1F" w:rsidR="00050118" w:rsidRPr="003F4EE1" w:rsidRDefault="00390E52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bookmarkStart w:id="2" w:name="PracSummary"/>
            <w:bookmarkEnd w:id="2"/>
            <w:r w:rsidRPr="003F4EE1">
              <w:rPr>
                <w:sz w:val="16"/>
                <w:szCs w:val="16"/>
              </w:rPr>
              <w:t>Working</w:t>
            </w:r>
            <w:r w:rsidR="003E0C1D" w:rsidRPr="003F4EE1">
              <w:rPr>
                <w:sz w:val="16"/>
                <w:szCs w:val="16"/>
              </w:rPr>
              <w:t xml:space="preserve"> in</w:t>
            </w:r>
            <w:r w:rsidR="00EE5DEE" w:rsidRPr="003F4EE1">
              <w:rPr>
                <w:sz w:val="16"/>
                <w:szCs w:val="16"/>
              </w:rPr>
              <w:t xml:space="preserve"> </w:t>
            </w:r>
            <w:r w:rsidR="003E0C1D" w:rsidRPr="003F4EE1">
              <w:rPr>
                <w:sz w:val="16"/>
                <w:szCs w:val="16"/>
              </w:rPr>
              <w:t xml:space="preserve">product team in </w:t>
            </w:r>
            <w:r w:rsidR="003E0C1D" w:rsidRPr="003F4EE1">
              <w:rPr>
                <w:b/>
                <w:bCs w:val="0"/>
                <w:sz w:val="16"/>
                <w:szCs w:val="16"/>
              </w:rPr>
              <w:t>Deloitte</w:t>
            </w:r>
            <w:r w:rsidR="003E0C1D" w:rsidRPr="003F4EE1">
              <w:rPr>
                <w:sz w:val="16"/>
                <w:szCs w:val="16"/>
              </w:rPr>
              <w:t xml:space="preserve"> for more the </w:t>
            </w:r>
            <w:r w:rsidR="003E0C1D" w:rsidRPr="003F4EE1">
              <w:rPr>
                <w:b/>
                <w:bCs w:val="0"/>
                <w:sz w:val="16"/>
                <w:szCs w:val="16"/>
              </w:rPr>
              <w:t>1.5 Years</w:t>
            </w:r>
            <w:r w:rsidR="003E0C1D" w:rsidRPr="003F4EE1">
              <w:rPr>
                <w:sz w:val="16"/>
                <w:szCs w:val="16"/>
              </w:rPr>
              <w:t xml:space="preserve"> and worked on one of the </w:t>
            </w:r>
            <w:r w:rsidR="00EE5DEE" w:rsidRPr="003F4EE1">
              <w:rPr>
                <w:sz w:val="16"/>
                <w:szCs w:val="16"/>
              </w:rPr>
              <w:t xml:space="preserve">most important Tools of </w:t>
            </w:r>
            <w:r w:rsidRPr="003F4EE1">
              <w:rPr>
                <w:sz w:val="16"/>
                <w:szCs w:val="16"/>
              </w:rPr>
              <w:t xml:space="preserve">Deloitte </w:t>
            </w:r>
            <w:r w:rsidR="00EE5DEE" w:rsidRPr="003F4EE1">
              <w:rPr>
                <w:sz w:val="16"/>
                <w:szCs w:val="16"/>
              </w:rPr>
              <w:t xml:space="preserve">called “DTEST” </w:t>
            </w:r>
          </w:p>
          <w:p w14:paraId="6A1F9085" w14:textId="1AF6A946" w:rsidR="00EE5DEE" w:rsidRPr="003F4EE1" w:rsidRDefault="00EE5DEE" w:rsidP="00EE5DEE">
            <w:pPr>
              <w:pStyle w:val="ResExpSummaryVerdana"/>
              <w:jc w:val="both"/>
              <w:rPr>
                <w:sz w:val="16"/>
                <w:szCs w:val="16"/>
              </w:rPr>
            </w:pPr>
          </w:p>
          <w:p w14:paraId="03C8A26C" w14:textId="74D23A43" w:rsidR="00EE5DEE" w:rsidRPr="003F4EE1" w:rsidRDefault="00EE5DEE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>DTEST facilitates E2E automated testing which increases test coverage, accelerates testing for the clients. Paplesh has worked on important enhancement called "Touchless Testing"</w:t>
            </w:r>
          </w:p>
          <w:p w14:paraId="734CCC79" w14:textId="77777777" w:rsidR="00EE5DEE" w:rsidRPr="00295775" w:rsidRDefault="00EE5DEE" w:rsidP="00295775">
            <w:pPr>
              <w:rPr>
                <w:sz w:val="16"/>
                <w:szCs w:val="16"/>
              </w:rPr>
            </w:pPr>
          </w:p>
          <w:p w14:paraId="481546E0" w14:textId="700CFF60" w:rsidR="00EE5DEE" w:rsidRPr="003F4EE1" w:rsidRDefault="00EE5DEE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Paplesh has developed more than </w:t>
            </w:r>
            <w:r w:rsidRPr="003F4EE1">
              <w:rPr>
                <w:b/>
                <w:bCs w:val="0"/>
                <w:sz w:val="16"/>
                <w:szCs w:val="16"/>
              </w:rPr>
              <w:t>25 R</w:t>
            </w:r>
            <w:r w:rsidR="003E0C1D" w:rsidRPr="003F4EE1">
              <w:rPr>
                <w:b/>
                <w:bCs w:val="0"/>
                <w:sz w:val="16"/>
                <w:szCs w:val="16"/>
              </w:rPr>
              <w:t>EST</w:t>
            </w:r>
            <w:r w:rsidRPr="003F4EE1">
              <w:rPr>
                <w:b/>
                <w:bCs w:val="0"/>
                <w:sz w:val="16"/>
                <w:szCs w:val="16"/>
              </w:rPr>
              <w:t xml:space="preserve"> APIs</w:t>
            </w:r>
            <w:r w:rsidRPr="003F4EE1">
              <w:rPr>
                <w:sz w:val="16"/>
                <w:szCs w:val="16"/>
              </w:rPr>
              <w:t xml:space="preserve"> and worked on more than </w:t>
            </w:r>
            <w:r w:rsidRPr="003F4EE1">
              <w:rPr>
                <w:b/>
                <w:bCs w:val="0"/>
                <w:sz w:val="16"/>
                <w:szCs w:val="16"/>
              </w:rPr>
              <w:t>50 SQL Scripts</w:t>
            </w:r>
            <w:r w:rsidRPr="003F4EE1">
              <w:rPr>
                <w:sz w:val="16"/>
                <w:szCs w:val="16"/>
              </w:rPr>
              <w:t xml:space="preserve"> &amp; </w:t>
            </w:r>
            <w:r w:rsidR="003F4EE1" w:rsidRPr="003F4EE1">
              <w:rPr>
                <w:sz w:val="16"/>
                <w:szCs w:val="16"/>
              </w:rPr>
              <w:t>around 10-15</w:t>
            </w:r>
            <w:r w:rsidRPr="003F4EE1">
              <w:rPr>
                <w:sz w:val="16"/>
                <w:szCs w:val="16"/>
              </w:rPr>
              <w:t xml:space="preserve"> Project Document</w:t>
            </w:r>
            <w:r w:rsidR="003E0C1D" w:rsidRPr="003F4EE1">
              <w:rPr>
                <w:sz w:val="16"/>
                <w:szCs w:val="16"/>
              </w:rPr>
              <w:t>ations</w:t>
            </w:r>
            <w:r w:rsidRPr="003F4EE1">
              <w:rPr>
                <w:sz w:val="16"/>
                <w:szCs w:val="16"/>
              </w:rPr>
              <w:t>, over a period of 1.5 Years</w:t>
            </w:r>
          </w:p>
          <w:p w14:paraId="182D009F" w14:textId="77777777" w:rsidR="00390E52" w:rsidRPr="003F4EE1" w:rsidRDefault="00390E52" w:rsidP="00390E52">
            <w:pPr>
              <w:pStyle w:val="ResExpSummaryVerdana"/>
              <w:ind w:left="360"/>
              <w:jc w:val="both"/>
              <w:rPr>
                <w:sz w:val="16"/>
                <w:szCs w:val="16"/>
              </w:rPr>
            </w:pPr>
          </w:p>
          <w:p w14:paraId="73A12B8B" w14:textId="5F38AF8B" w:rsidR="00C86D75" w:rsidRPr="003F4EE1" w:rsidRDefault="00C86D75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Worked on </w:t>
            </w:r>
            <w:r w:rsidR="00390E52" w:rsidRPr="003F4EE1">
              <w:rPr>
                <w:sz w:val="16"/>
                <w:szCs w:val="16"/>
              </w:rPr>
              <w:t xml:space="preserve">more than </w:t>
            </w:r>
            <w:r w:rsidR="00390E52" w:rsidRPr="003F4EE1">
              <w:rPr>
                <w:b/>
                <w:bCs w:val="0"/>
                <w:sz w:val="16"/>
                <w:szCs w:val="16"/>
              </w:rPr>
              <w:t>100</w:t>
            </w:r>
            <w:r w:rsidRPr="003F4EE1">
              <w:rPr>
                <w:b/>
                <w:bCs w:val="0"/>
                <w:sz w:val="16"/>
                <w:szCs w:val="16"/>
              </w:rPr>
              <w:t xml:space="preserve"> BI </w:t>
            </w:r>
            <w:r w:rsidR="003E0C1D" w:rsidRPr="003F4EE1">
              <w:rPr>
                <w:b/>
                <w:bCs w:val="0"/>
                <w:sz w:val="16"/>
                <w:szCs w:val="16"/>
              </w:rPr>
              <w:t>P</w:t>
            </w:r>
            <w:r w:rsidRPr="003F4EE1">
              <w:rPr>
                <w:b/>
                <w:bCs w:val="0"/>
                <w:sz w:val="16"/>
                <w:szCs w:val="16"/>
              </w:rPr>
              <w:t>ublisher reports</w:t>
            </w:r>
            <w:r w:rsidR="00390E52" w:rsidRPr="003F4EE1">
              <w:rPr>
                <w:sz w:val="16"/>
                <w:szCs w:val="16"/>
              </w:rPr>
              <w:t xml:space="preserve"> to extract data from various modules</w:t>
            </w:r>
            <w:r w:rsidR="007C78BD" w:rsidRPr="003F4EE1">
              <w:rPr>
                <w:sz w:val="16"/>
                <w:szCs w:val="16"/>
              </w:rPr>
              <w:t xml:space="preserve"> </w:t>
            </w:r>
            <w:r w:rsidR="00390E52" w:rsidRPr="003F4EE1">
              <w:rPr>
                <w:sz w:val="16"/>
                <w:szCs w:val="16"/>
              </w:rPr>
              <w:t>e.g., PTP, RTR, PTC, OTC, PTM</w:t>
            </w:r>
          </w:p>
          <w:p w14:paraId="191734FC" w14:textId="77777777" w:rsidR="00390E52" w:rsidRPr="003F4EE1" w:rsidRDefault="00390E52" w:rsidP="00390E52">
            <w:pPr>
              <w:pStyle w:val="ResExpSummaryVerdana"/>
              <w:jc w:val="both"/>
              <w:rPr>
                <w:sz w:val="16"/>
                <w:szCs w:val="16"/>
              </w:rPr>
            </w:pPr>
          </w:p>
          <w:p w14:paraId="451531D4" w14:textId="5265F1A3" w:rsidR="00390E52" w:rsidRPr="003F4EE1" w:rsidRDefault="00390E52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>Because of BI reports, Got great exposer to the functionalities of the</w:t>
            </w:r>
            <w:r w:rsidR="003E0C1D" w:rsidRPr="003F4EE1">
              <w:rPr>
                <w:sz w:val="16"/>
                <w:szCs w:val="16"/>
              </w:rPr>
              <w:t xml:space="preserve"> various</w:t>
            </w:r>
            <w:r w:rsidRPr="003F4EE1">
              <w:rPr>
                <w:sz w:val="16"/>
                <w:szCs w:val="16"/>
              </w:rPr>
              <w:t xml:space="preserve"> modules in Oracle Cloud Fusion e.g., </w:t>
            </w:r>
            <w:r w:rsidR="00EE5DEE" w:rsidRPr="003F4EE1">
              <w:rPr>
                <w:sz w:val="16"/>
                <w:szCs w:val="16"/>
              </w:rPr>
              <w:t>AP, AR, OM, Inventory, Product Hub, Projects etc.</w:t>
            </w:r>
          </w:p>
          <w:p w14:paraId="63CEB83F" w14:textId="77777777" w:rsidR="003E0C1D" w:rsidRPr="00295775" w:rsidRDefault="003E0C1D" w:rsidP="00295775">
            <w:pPr>
              <w:rPr>
                <w:sz w:val="16"/>
                <w:szCs w:val="16"/>
              </w:rPr>
            </w:pPr>
          </w:p>
          <w:p w14:paraId="2BF3D840" w14:textId="7EEBA206" w:rsidR="003E0C1D" w:rsidRPr="003F4EE1" w:rsidRDefault="003E0C1D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Paplesh has Led the BI Reporting Team and learnt management skills by helping </w:t>
            </w:r>
            <w:r w:rsidR="000D3559" w:rsidRPr="003F4EE1">
              <w:rPr>
                <w:sz w:val="16"/>
                <w:szCs w:val="16"/>
              </w:rPr>
              <w:t>4</w:t>
            </w:r>
            <w:r w:rsidRPr="003F4EE1">
              <w:rPr>
                <w:sz w:val="16"/>
                <w:szCs w:val="16"/>
              </w:rPr>
              <w:t xml:space="preserve"> analysts to start their BI learning and making them contribute to </w:t>
            </w:r>
            <w:r w:rsidR="003F4EE1" w:rsidRPr="003F4EE1">
              <w:rPr>
                <w:sz w:val="16"/>
                <w:szCs w:val="16"/>
              </w:rPr>
              <w:t xml:space="preserve">the </w:t>
            </w:r>
            <w:r w:rsidRPr="003F4EE1">
              <w:rPr>
                <w:sz w:val="16"/>
                <w:szCs w:val="16"/>
              </w:rPr>
              <w:t>project deliverables. He was responsible for QA, tracking weekly status and published them to leadership</w:t>
            </w:r>
          </w:p>
          <w:p w14:paraId="6EDD3ECF" w14:textId="77777777" w:rsidR="003E0C1D" w:rsidRPr="00295775" w:rsidRDefault="003E0C1D" w:rsidP="00295775">
            <w:pPr>
              <w:rPr>
                <w:sz w:val="16"/>
                <w:szCs w:val="16"/>
              </w:rPr>
            </w:pPr>
          </w:p>
          <w:p w14:paraId="678B8795" w14:textId="71F3374B" w:rsidR="003E0C1D" w:rsidRPr="003F4EE1" w:rsidRDefault="000D3559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>Within the product team got a chance to work on Angular UI development &amp; enhancements</w:t>
            </w:r>
          </w:p>
          <w:p w14:paraId="13B51432" w14:textId="77777777" w:rsidR="000D3559" w:rsidRPr="00295775" w:rsidRDefault="000D3559" w:rsidP="00295775">
            <w:pPr>
              <w:rPr>
                <w:sz w:val="16"/>
                <w:szCs w:val="16"/>
              </w:rPr>
            </w:pPr>
          </w:p>
          <w:p w14:paraId="76F73F67" w14:textId="351E1BFC" w:rsidR="00A9123B" w:rsidRDefault="000D3559" w:rsidP="00295775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Participated in various learning activities and training programs and GOT a chance to provide </w:t>
            </w:r>
            <w:r w:rsidR="003F4EE1" w:rsidRPr="003F4EE1">
              <w:rPr>
                <w:sz w:val="16"/>
                <w:szCs w:val="16"/>
              </w:rPr>
              <w:t xml:space="preserve">bootcamp </w:t>
            </w:r>
            <w:r w:rsidRPr="003F4EE1">
              <w:rPr>
                <w:sz w:val="16"/>
                <w:szCs w:val="16"/>
              </w:rPr>
              <w:t xml:space="preserve">training on </w:t>
            </w:r>
            <w:r w:rsidRPr="003F4EE1">
              <w:rPr>
                <w:b/>
                <w:bCs w:val="0"/>
                <w:sz w:val="16"/>
                <w:szCs w:val="16"/>
              </w:rPr>
              <w:t>APEX</w:t>
            </w:r>
            <w:r w:rsidR="003F4EE1" w:rsidRPr="003F4EE1">
              <w:rPr>
                <w:sz w:val="16"/>
                <w:szCs w:val="16"/>
              </w:rPr>
              <w:t xml:space="preserve"> for 4 days</w:t>
            </w:r>
            <w:r w:rsidRPr="003F4EE1">
              <w:rPr>
                <w:sz w:val="16"/>
                <w:szCs w:val="16"/>
              </w:rPr>
              <w:t xml:space="preserve"> to the folks</w:t>
            </w:r>
          </w:p>
          <w:p w14:paraId="5F246F9B" w14:textId="77777777" w:rsidR="00302415" w:rsidRPr="00302415" w:rsidRDefault="00302415" w:rsidP="00302415">
            <w:pPr>
              <w:pStyle w:val="ResExpSummaryVerdana"/>
              <w:jc w:val="both"/>
              <w:rPr>
                <w:sz w:val="16"/>
                <w:szCs w:val="16"/>
              </w:rPr>
            </w:pPr>
          </w:p>
          <w:p w14:paraId="4C69BE7C" w14:textId="4E775C3C" w:rsidR="00A9123B" w:rsidRDefault="003F4EE1" w:rsidP="00295775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Previously worked on </w:t>
            </w:r>
            <w:r w:rsidRPr="003F4EE1">
              <w:rPr>
                <w:b/>
                <w:bCs w:val="0"/>
                <w:sz w:val="16"/>
                <w:szCs w:val="16"/>
              </w:rPr>
              <w:t>Oracle EBS</w:t>
            </w:r>
            <w:r>
              <w:rPr>
                <w:sz w:val="16"/>
                <w:szCs w:val="16"/>
              </w:rPr>
              <w:t xml:space="preserve"> for </w:t>
            </w:r>
            <w:r w:rsidRPr="003F4EE1">
              <w:rPr>
                <w:b/>
                <w:bCs w:val="0"/>
                <w:sz w:val="16"/>
                <w:szCs w:val="16"/>
              </w:rPr>
              <w:t xml:space="preserve">4 </w:t>
            </w:r>
            <w:r>
              <w:rPr>
                <w:sz w:val="16"/>
                <w:szCs w:val="16"/>
              </w:rPr>
              <w:t xml:space="preserve">years in </w:t>
            </w:r>
            <w:r w:rsidRPr="003F4EE1">
              <w:rPr>
                <w:b/>
                <w:bCs w:val="0"/>
                <w:sz w:val="16"/>
                <w:szCs w:val="16"/>
              </w:rPr>
              <w:t>Cognizant</w:t>
            </w:r>
            <w:r w:rsidRPr="003F4EE1">
              <w:rPr>
                <w:sz w:val="16"/>
                <w:szCs w:val="16"/>
              </w:rPr>
              <w:t xml:space="preserve"> and got a chance to work on various modules and technologies</w:t>
            </w:r>
            <w:r w:rsidR="00A9123B">
              <w:rPr>
                <w:sz w:val="16"/>
                <w:szCs w:val="16"/>
              </w:rPr>
              <w:t xml:space="preserve"> for the </w:t>
            </w:r>
            <w:r w:rsidR="00A9123B" w:rsidRPr="00A9123B">
              <w:rPr>
                <w:b/>
                <w:bCs w:val="0"/>
                <w:sz w:val="16"/>
                <w:szCs w:val="16"/>
              </w:rPr>
              <w:t>Fiserv</w:t>
            </w:r>
            <w:r w:rsidR="00A9123B">
              <w:rPr>
                <w:sz w:val="16"/>
                <w:szCs w:val="16"/>
              </w:rPr>
              <w:t xml:space="preserve"> Client</w:t>
            </w:r>
          </w:p>
          <w:p w14:paraId="541A4CA0" w14:textId="77777777" w:rsidR="006575C8" w:rsidRPr="0056683F" w:rsidRDefault="006575C8" w:rsidP="006575C8">
            <w:pPr>
              <w:pStyle w:val="ResExpSummaryVerdana"/>
              <w:jc w:val="both"/>
              <w:rPr>
                <w:sz w:val="16"/>
                <w:szCs w:val="16"/>
              </w:rPr>
            </w:pPr>
          </w:p>
          <w:p w14:paraId="71376C2E" w14:textId="1C6E9CA8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>Application Object Libraries in EBS</w:t>
            </w:r>
          </w:p>
          <w:p w14:paraId="2BADAA53" w14:textId="779EF312" w:rsidR="00A9123B" w:rsidRPr="00675E24" w:rsidRDefault="00A9123B" w:rsidP="00675E24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Profile Options, </w:t>
            </w:r>
            <w:r w:rsidRPr="00A9123B">
              <w:rPr>
                <w:sz w:val="14"/>
                <w:szCs w:val="14"/>
              </w:rPr>
              <w:t>Concurrent Programs, Request Sets, Request Groups</w:t>
            </w:r>
            <w:r w:rsidR="00675E24">
              <w:rPr>
                <w:sz w:val="14"/>
                <w:szCs w:val="14"/>
              </w:rPr>
              <w:t xml:space="preserve">, </w:t>
            </w:r>
            <w:r w:rsidRPr="00675E24">
              <w:rPr>
                <w:sz w:val="14"/>
                <w:szCs w:val="14"/>
              </w:rPr>
              <w:t>Flex fields</w:t>
            </w:r>
          </w:p>
          <w:p w14:paraId="7D2C9D10" w14:textId="16222D2B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Forms, RDF &amp; XMLP Reports, Discoverer</w:t>
            </w:r>
          </w:p>
          <w:p w14:paraId="3818508E" w14:textId="5419599A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 xml:space="preserve">Interfaces, SQL Loader, Data import &amp; Validations </w:t>
            </w:r>
          </w:p>
          <w:p w14:paraId="1B724544" w14:textId="68F50142" w:rsid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>Lookups &amp; Value Sets</w:t>
            </w:r>
          </w:p>
          <w:p w14:paraId="1A3E1F04" w14:textId="50447EBD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O2C, Inventory &amp; Asset Management</w:t>
            </w:r>
          </w:p>
          <w:p w14:paraId="361FBFD9" w14:textId="0E8ABD90" w:rsidR="00CF534C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>JIRA</w:t>
            </w:r>
            <w:r>
              <w:rPr>
                <w:sz w:val="14"/>
                <w:szCs w:val="14"/>
              </w:rPr>
              <w:t>, Toad, PUTTY, UNIX</w:t>
            </w:r>
          </w:p>
        </w:tc>
      </w:tr>
      <w:tr w:rsidR="00CE46E9" w:rsidRPr="00E02B40" w14:paraId="4180ABD0" w14:textId="77777777" w:rsidTr="00086FE4">
        <w:trPr>
          <w:trHeight w:val="144"/>
        </w:trPr>
        <w:tc>
          <w:tcPr>
            <w:tcW w:w="9630" w:type="dxa"/>
            <w:shd w:val="clear" w:color="auto" w:fill="auto"/>
          </w:tcPr>
          <w:p w14:paraId="2D8424B3" w14:textId="77777777" w:rsidR="00CE46E9" w:rsidRPr="00E02B40" w:rsidRDefault="00CE46E9" w:rsidP="005E691A">
            <w:pPr>
              <w:pStyle w:val="ResSectionHeader"/>
              <w:rPr>
                <w:sz w:val="22"/>
                <w:szCs w:val="22"/>
              </w:rPr>
            </w:pPr>
            <w:r w:rsidRPr="002E5FE9">
              <w:lastRenderedPageBreak/>
              <w:t>Key Achievements</w:t>
            </w:r>
          </w:p>
        </w:tc>
      </w:tr>
      <w:tr w:rsidR="00CE46E9" w:rsidRPr="00E02B40" w14:paraId="749466F5" w14:textId="77777777" w:rsidTr="00086FE4">
        <w:trPr>
          <w:trHeight w:val="144"/>
        </w:trPr>
        <w:tc>
          <w:tcPr>
            <w:tcW w:w="9630" w:type="dxa"/>
            <w:shd w:val="clear" w:color="auto" w:fill="auto"/>
          </w:tcPr>
          <w:p w14:paraId="55022DF5" w14:textId="1B3132DD" w:rsidR="00086FE4" w:rsidRDefault="00086FE4" w:rsidP="002A60B9">
            <w:pPr>
              <w:pStyle w:val="ResExpSummaryVerdana"/>
              <w:numPr>
                <w:ilvl w:val="0"/>
                <w:numId w:val="2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GOT Applauds award in </w:t>
            </w:r>
            <w:r w:rsidRPr="00086FE4">
              <w:rPr>
                <w:b/>
                <w:bCs w:val="0"/>
                <w:sz w:val="16"/>
                <w:szCs w:val="16"/>
              </w:rPr>
              <w:t>Deloitte</w:t>
            </w:r>
          </w:p>
          <w:p w14:paraId="004C1AAA" w14:textId="28C1979E" w:rsidR="00332966" w:rsidRPr="00086FE4" w:rsidRDefault="00086FE4" w:rsidP="002A60B9">
            <w:pPr>
              <w:pStyle w:val="ResExpSummaryVerdana"/>
              <w:numPr>
                <w:ilvl w:val="0"/>
                <w:numId w:val="2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</w:t>
            </w:r>
            <w:r w:rsidRPr="00086FE4">
              <w:rPr>
                <w:b/>
                <w:bCs w:val="0"/>
                <w:sz w:val="16"/>
                <w:szCs w:val="16"/>
              </w:rPr>
              <w:t>Cognizant</w:t>
            </w:r>
            <w:r>
              <w:rPr>
                <w:sz w:val="16"/>
                <w:szCs w:val="16"/>
              </w:rPr>
              <w:t xml:space="preserve"> </w:t>
            </w:r>
            <w:r w:rsidR="00F0152A" w:rsidRPr="00086FE4">
              <w:rPr>
                <w:sz w:val="16"/>
                <w:szCs w:val="16"/>
              </w:rPr>
              <w:t xml:space="preserve">Paplesh </w:t>
            </w:r>
            <w:r w:rsidR="000C55D7" w:rsidRPr="00086FE4">
              <w:rPr>
                <w:sz w:val="16"/>
                <w:szCs w:val="16"/>
              </w:rPr>
              <w:t>h</w:t>
            </w:r>
            <w:r w:rsidR="00F0152A" w:rsidRPr="00086FE4">
              <w:rPr>
                <w:sz w:val="16"/>
                <w:szCs w:val="16"/>
              </w:rPr>
              <w:t>as</w:t>
            </w:r>
            <w:r w:rsidR="009F3823" w:rsidRPr="00086FE4">
              <w:rPr>
                <w:sz w:val="16"/>
                <w:szCs w:val="16"/>
              </w:rPr>
              <w:t xml:space="preserve"> </w:t>
            </w:r>
            <w:r w:rsidR="00C226DF" w:rsidRPr="00086FE4">
              <w:rPr>
                <w:sz w:val="16"/>
                <w:szCs w:val="16"/>
              </w:rPr>
              <w:t xml:space="preserve">proactively </w:t>
            </w:r>
            <w:r w:rsidR="009F3823" w:rsidRPr="00086FE4">
              <w:rPr>
                <w:sz w:val="16"/>
                <w:szCs w:val="16"/>
              </w:rPr>
              <w:t xml:space="preserve">handled </w:t>
            </w:r>
            <w:r w:rsidR="00FE3074" w:rsidRPr="00086FE4">
              <w:rPr>
                <w:sz w:val="16"/>
                <w:szCs w:val="16"/>
              </w:rPr>
              <w:t xml:space="preserve">all the important modules of the </w:t>
            </w:r>
            <w:r w:rsidR="009F3823" w:rsidRPr="00086FE4">
              <w:rPr>
                <w:sz w:val="16"/>
                <w:szCs w:val="16"/>
              </w:rPr>
              <w:t xml:space="preserve">project </w:t>
            </w:r>
            <w:r w:rsidR="00C226DF" w:rsidRPr="00086FE4">
              <w:rPr>
                <w:sz w:val="16"/>
                <w:szCs w:val="16"/>
              </w:rPr>
              <w:t xml:space="preserve">including </w:t>
            </w:r>
            <w:r w:rsidR="009F3823" w:rsidRPr="00086FE4">
              <w:rPr>
                <w:sz w:val="16"/>
                <w:szCs w:val="16"/>
              </w:rPr>
              <w:t>Design</w:t>
            </w:r>
            <w:r w:rsidR="00C226DF" w:rsidRPr="00086FE4">
              <w:rPr>
                <w:sz w:val="16"/>
                <w:szCs w:val="16"/>
              </w:rPr>
              <w:t>ing</w:t>
            </w:r>
            <w:r w:rsidR="009F3823" w:rsidRPr="00086FE4">
              <w:rPr>
                <w:sz w:val="16"/>
                <w:szCs w:val="16"/>
              </w:rPr>
              <w:t xml:space="preserve">, Development, Testing, Estimation, UAT and Production deployments, </w:t>
            </w:r>
            <w:r w:rsidR="00C226DF" w:rsidRPr="00086FE4">
              <w:rPr>
                <w:sz w:val="16"/>
                <w:szCs w:val="16"/>
              </w:rPr>
              <w:t>and</w:t>
            </w:r>
            <w:r w:rsidR="009F3823" w:rsidRPr="00086FE4">
              <w:rPr>
                <w:sz w:val="16"/>
                <w:szCs w:val="16"/>
              </w:rPr>
              <w:t xml:space="preserve"> C</w:t>
            </w:r>
            <w:r w:rsidR="00861D73" w:rsidRPr="00086FE4">
              <w:rPr>
                <w:sz w:val="16"/>
                <w:szCs w:val="16"/>
              </w:rPr>
              <w:t>lient meetings</w:t>
            </w:r>
            <w:r w:rsidR="00E650AC" w:rsidRPr="00086FE4">
              <w:rPr>
                <w:sz w:val="16"/>
                <w:szCs w:val="16"/>
              </w:rPr>
              <w:t xml:space="preserve"> for slightly more than</w:t>
            </w:r>
            <w:r w:rsidR="009F3823" w:rsidRPr="00086FE4">
              <w:rPr>
                <w:sz w:val="16"/>
                <w:szCs w:val="16"/>
              </w:rPr>
              <w:t xml:space="preserve"> </w:t>
            </w:r>
            <w:r w:rsidR="00861D73" w:rsidRPr="00086FE4">
              <w:rPr>
                <w:sz w:val="16"/>
                <w:szCs w:val="16"/>
              </w:rPr>
              <w:t>a</w:t>
            </w:r>
            <w:r w:rsidR="009F3823" w:rsidRPr="00086FE4">
              <w:rPr>
                <w:sz w:val="16"/>
                <w:szCs w:val="16"/>
              </w:rPr>
              <w:t xml:space="preserve"> year</w:t>
            </w:r>
            <w:r w:rsidR="00C226DF" w:rsidRPr="00086FE4">
              <w:rPr>
                <w:sz w:val="16"/>
                <w:szCs w:val="16"/>
              </w:rPr>
              <w:t xml:space="preserve"> (2019-2020)</w:t>
            </w:r>
            <w:r w:rsidR="009F3823" w:rsidRPr="00086FE4">
              <w:rPr>
                <w:sz w:val="16"/>
                <w:szCs w:val="16"/>
              </w:rPr>
              <w:t xml:space="preserve"> post two of the </w:t>
            </w:r>
            <w:r w:rsidR="00C226DF" w:rsidRPr="00086FE4">
              <w:rPr>
                <w:sz w:val="16"/>
                <w:szCs w:val="16"/>
              </w:rPr>
              <w:t xml:space="preserve">critical </w:t>
            </w:r>
            <w:r w:rsidR="009F3823" w:rsidRPr="00086FE4">
              <w:rPr>
                <w:sz w:val="16"/>
                <w:szCs w:val="16"/>
              </w:rPr>
              <w:t>senior developers moved away from the project team</w:t>
            </w:r>
          </w:p>
          <w:p w14:paraId="02A7A5E8" w14:textId="59D5ED68" w:rsidR="006F5A83" w:rsidRPr="00E02B40" w:rsidRDefault="00861D73" w:rsidP="002A60B9">
            <w:pPr>
              <w:pStyle w:val="ResExpSummaryVerdana"/>
              <w:numPr>
                <w:ilvl w:val="0"/>
                <w:numId w:val="26"/>
              </w:numPr>
              <w:jc w:val="both"/>
              <w:rPr>
                <w:b/>
              </w:rPr>
            </w:pPr>
            <w:r w:rsidRPr="00086FE4">
              <w:rPr>
                <w:sz w:val="16"/>
                <w:szCs w:val="16"/>
              </w:rPr>
              <w:t xml:space="preserve">Got </w:t>
            </w:r>
            <w:r w:rsidRPr="00086FE4">
              <w:rPr>
                <w:b/>
                <w:bCs w:val="0"/>
                <w:sz w:val="16"/>
                <w:szCs w:val="16"/>
              </w:rPr>
              <w:t>rank-1</w:t>
            </w:r>
            <w:r w:rsidRPr="00086FE4">
              <w:rPr>
                <w:sz w:val="16"/>
                <w:szCs w:val="16"/>
              </w:rPr>
              <w:t xml:space="preserve"> in programming assessment in </w:t>
            </w:r>
            <w:r w:rsidR="00086FE4">
              <w:rPr>
                <w:sz w:val="16"/>
                <w:szCs w:val="16"/>
              </w:rPr>
              <w:t>C</w:t>
            </w:r>
            <w:r w:rsidRPr="00086FE4">
              <w:rPr>
                <w:sz w:val="16"/>
                <w:szCs w:val="16"/>
              </w:rPr>
              <w:t xml:space="preserve">ognizant </w:t>
            </w:r>
            <w:r w:rsidR="00086FE4">
              <w:rPr>
                <w:sz w:val="16"/>
                <w:szCs w:val="16"/>
              </w:rPr>
              <w:t>A</w:t>
            </w:r>
            <w:r w:rsidRPr="00086FE4">
              <w:rPr>
                <w:sz w:val="16"/>
                <w:szCs w:val="16"/>
              </w:rPr>
              <w:t>cademy</w:t>
            </w:r>
          </w:p>
        </w:tc>
      </w:tr>
    </w:tbl>
    <w:p w14:paraId="65B26A5D" w14:textId="77777777" w:rsidR="00D44495" w:rsidRDefault="00D44495">
      <w:pPr>
        <w:rPr>
          <w:rFonts w:ascii="Verdana" w:hAnsi="Verdana"/>
        </w:rPr>
      </w:pPr>
    </w:p>
    <w:tbl>
      <w:tblPr>
        <w:tblStyle w:val="TableSimple2"/>
        <w:tblW w:w="9610" w:type="dxa"/>
        <w:tblLayout w:type="fixed"/>
        <w:tblLook w:val="0000" w:firstRow="0" w:lastRow="0" w:firstColumn="0" w:lastColumn="0" w:noHBand="0" w:noVBand="0"/>
      </w:tblPr>
      <w:tblGrid>
        <w:gridCol w:w="360"/>
        <w:gridCol w:w="9250"/>
      </w:tblGrid>
      <w:tr w:rsidR="006F3565" w:rsidRPr="00E02B40" w14:paraId="281A4D46" w14:textId="77777777" w:rsidTr="006F5BAE">
        <w:trPr>
          <w:trHeight w:val="144"/>
        </w:trPr>
        <w:tc>
          <w:tcPr>
            <w:tcW w:w="9610" w:type="dxa"/>
            <w:gridSpan w:val="2"/>
          </w:tcPr>
          <w:p w14:paraId="103FE546" w14:textId="77777777" w:rsidR="006F3565" w:rsidRPr="00CF7FEE" w:rsidRDefault="006F3565" w:rsidP="007D79CF">
            <w:pPr>
              <w:pStyle w:val="ResSectionHeader"/>
            </w:pPr>
            <w:r w:rsidRPr="00CF7FEE">
              <w:t>Education</w:t>
            </w:r>
          </w:p>
          <w:tbl>
            <w:tblPr>
              <w:tblStyle w:val="TableElegant"/>
              <w:tblW w:w="9407" w:type="dxa"/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070"/>
              <w:gridCol w:w="1762"/>
              <w:gridCol w:w="990"/>
              <w:gridCol w:w="1890"/>
            </w:tblGrid>
            <w:tr w:rsidR="00CE7EE6" w:rsidRPr="001E61A7" w14:paraId="1B96379C" w14:textId="2DEACC6A" w:rsidTr="007F05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695" w:type="dxa"/>
                </w:tcPr>
                <w:p w14:paraId="247CA0D1" w14:textId="2E33AA35" w:rsidR="00CE7EE6" w:rsidRPr="001E61A7" w:rsidRDefault="00CE7EE6" w:rsidP="007D79CF">
                  <w:pPr>
                    <w:pStyle w:val="ResSectionHeader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Cs/>
                      <w:sz w:val="16"/>
                      <w:szCs w:val="16"/>
                    </w:rPr>
                    <w:t>Course</w:t>
                  </w:r>
                </w:p>
              </w:tc>
              <w:tc>
                <w:tcPr>
                  <w:tcW w:w="2070" w:type="dxa"/>
                </w:tcPr>
                <w:p w14:paraId="5C324060" w14:textId="038FB898" w:rsidR="00CE7EE6" w:rsidRPr="001E61A7" w:rsidRDefault="00CE7EE6" w:rsidP="007D79CF">
                  <w:pPr>
                    <w:pStyle w:val="ResSectionHeader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Cs/>
                      <w:sz w:val="16"/>
                      <w:szCs w:val="16"/>
                    </w:rPr>
                    <w:t>Specialization</w:t>
                  </w:r>
                </w:p>
              </w:tc>
              <w:tc>
                <w:tcPr>
                  <w:tcW w:w="1762" w:type="dxa"/>
                </w:tcPr>
                <w:p w14:paraId="0EDC8389" w14:textId="3ECD37FA" w:rsidR="00CE7EE6" w:rsidRPr="001E61A7" w:rsidRDefault="00CE7EE6" w:rsidP="007D79CF">
                  <w:pPr>
                    <w:pStyle w:val="ResSectionHeader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Cs/>
                      <w:sz w:val="16"/>
                      <w:szCs w:val="16"/>
                    </w:rPr>
                    <w:t>University</w:t>
                  </w:r>
                </w:p>
              </w:tc>
              <w:tc>
                <w:tcPr>
                  <w:tcW w:w="990" w:type="dxa"/>
                </w:tcPr>
                <w:p w14:paraId="69579BBD" w14:textId="1FFC30D4" w:rsidR="00CE7EE6" w:rsidRPr="001E61A7" w:rsidRDefault="002476A1" w:rsidP="007D79CF">
                  <w:pPr>
                    <w:pStyle w:val="ResSectionHead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cs="Arial"/>
                      <w:bCs/>
                      <w:sz w:val="16"/>
                      <w:szCs w:val="16"/>
                    </w:rPr>
                    <w:t>Marks</w:t>
                  </w:r>
                </w:p>
              </w:tc>
              <w:tc>
                <w:tcPr>
                  <w:tcW w:w="1890" w:type="dxa"/>
                </w:tcPr>
                <w:p w14:paraId="3CAEDE62" w14:textId="41A568C1" w:rsidR="00CE7EE6" w:rsidRPr="001E61A7" w:rsidRDefault="00CE7EE6" w:rsidP="007D79CF">
                  <w:pPr>
                    <w:pStyle w:val="ResSectionHeader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Cs/>
                      <w:sz w:val="16"/>
                      <w:szCs w:val="16"/>
                    </w:rPr>
                    <w:t>Year</w:t>
                  </w:r>
                  <w:r w:rsidR="007F0570">
                    <w:rPr>
                      <w:rFonts w:cs="Arial"/>
                      <w:bCs/>
                      <w:sz w:val="16"/>
                      <w:szCs w:val="16"/>
                    </w:rPr>
                    <w:t xml:space="preserve"> of Passing</w:t>
                  </w:r>
                </w:p>
              </w:tc>
            </w:tr>
            <w:tr w:rsidR="00CE7EE6" w:rsidRPr="001E61A7" w14:paraId="769BA1C3" w14:textId="4DA5D6D6" w:rsidTr="007F0570">
              <w:tc>
                <w:tcPr>
                  <w:tcW w:w="2695" w:type="dxa"/>
                </w:tcPr>
                <w:p w14:paraId="7E4B6653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Bachelor of Engineering</w:t>
                  </w:r>
                </w:p>
              </w:tc>
              <w:tc>
                <w:tcPr>
                  <w:tcW w:w="2070" w:type="dxa"/>
                </w:tcPr>
                <w:p w14:paraId="2DA16B53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Computer Science</w:t>
                  </w:r>
                </w:p>
              </w:tc>
              <w:tc>
                <w:tcPr>
                  <w:tcW w:w="1762" w:type="dxa"/>
                </w:tcPr>
                <w:p w14:paraId="249F1BA8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R.G.P.V Bhopal</w:t>
                  </w:r>
                </w:p>
              </w:tc>
              <w:tc>
                <w:tcPr>
                  <w:tcW w:w="990" w:type="dxa"/>
                </w:tcPr>
                <w:p w14:paraId="20B76DF0" w14:textId="3CA51236" w:rsidR="00CE7EE6" w:rsidRPr="001E61A7" w:rsidRDefault="002476A1" w:rsidP="007D79CF">
                  <w:pPr>
                    <w:pStyle w:val="ResSectionHeader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69.6%</w:t>
                  </w:r>
                </w:p>
              </w:tc>
              <w:tc>
                <w:tcPr>
                  <w:tcW w:w="1890" w:type="dxa"/>
                </w:tcPr>
                <w:p w14:paraId="06F4C0F8" w14:textId="60FE8EC1" w:rsidR="00CE7EE6" w:rsidRPr="001E61A7" w:rsidRDefault="00CE7EE6" w:rsidP="007D79CF">
                  <w:pPr>
                    <w:pStyle w:val="ResSectionHeader"/>
                    <w:rPr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b w:val="0"/>
                      <w:bCs/>
                      <w:sz w:val="16"/>
                      <w:szCs w:val="16"/>
                    </w:rPr>
                    <w:t>2011-2015</w:t>
                  </w:r>
                </w:p>
              </w:tc>
            </w:tr>
            <w:tr w:rsidR="00CE7EE6" w:rsidRPr="001E61A7" w14:paraId="7B575055" w14:textId="389D275E" w:rsidTr="007F0570">
              <w:tc>
                <w:tcPr>
                  <w:tcW w:w="2695" w:type="dxa"/>
                </w:tcPr>
                <w:p w14:paraId="4B99B478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Higher Secondary</w:t>
                  </w:r>
                </w:p>
              </w:tc>
              <w:tc>
                <w:tcPr>
                  <w:tcW w:w="2070" w:type="dxa"/>
                </w:tcPr>
                <w:p w14:paraId="62AD3888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PCM</w:t>
                  </w:r>
                </w:p>
              </w:tc>
              <w:tc>
                <w:tcPr>
                  <w:tcW w:w="1762" w:type="dxa"/>
                </w:tcPr>
                <w:p w14:paraId="2A5EAA8D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M.P. Board</w:t>
                  </w:r>
                </w:p>
              </w:tc>
              <w:tc>
                <w:tcPr>
                  <w:tcW w:w="990" w:type="dxa"/>
                </w:tcPr>
                <w:p w14:paraId="25BE2937" w14:textId="361E611A" w:rsidR="00CE7EE6" w:rsidRPr="001E61A7" w:rsidRDefault="002476A1" w:rsidP="007D79CF">
                  <w:pPr>
                    <w:pStyle w:val="ResSectionHeader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64.6%</w:t>
                  </w:r>
                </w:p>
              </w:tc>
              <w:tc>
                <w:tcPr>
                  <w:tcW w:w="1890" w:type="dxa"/>
                </w:tcPr>
                <w:p w14:paraId="0CC1A157" w14:textId="38015246" w:rsidR="00CE7EE6" w:rsidRPr="001E61A7" w:rsidRDefault="00CE7EE6" w:rsidP="007D79CF">
                  <w:pPr>
                    <w:pStyle w:val="ResSectionHeader"/>
                    <w:rPr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b w:val="0"/>
                      <w:bCs/>
                      <w:sz w:val="16"/>
                      <w:szCs w:val="16"/>
                    </w:rPr>
                    <w:t>2009-2010</w:t>
                  </w:r>
                </w:p>
              </w:tc>
            </w:tr>
            <w:tr w:rsidR="00CE7EE6" w:rsidRPr="001E61A7" w14:paraId="6CFA15DC" w14:textId="0314CB13" w:rsidTr="007F0570">
              <w:tc>
                <w:tcPr>
                  <w:tcW w:w="2695" w:type="dxa"/>
                </w:tcPr>
                <w:p w14:paraId="5FB1C2E4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High School</w:t>
                  </w:r>
                </w:p>
              </w:tc>
              <w:tc>
                <w:tcPr>
                  <w:tcW w:w="2070" w:type="dxa"/>
                </w:tcPr>
                <w:p w14:paraId="418E81F7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All Subjects</w:t>
                  </w:r>
                </w:p>
              </w:tc>
              <w:tc>
                <w:tcPr>
                  <w:tcW w:w="1762" w:type="dxa"/>
                </w:tcPr>
                <w:p w14:paraId="131CB21B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M.P. Board</w:t>
                  </w:r>
                </w:p>
              </w:tc>
              <w:tc>
                <w:tcPr>
                  <w:tcW w:w="990" w:type="dxa"/>
                </w:tcPr>
                <w:p w14:paraId="2B4F7576" w14:textId="2562CF41" w:rsidR="00CE7EE6" w:rsidRPr="001E61A7" w:rsidRDefault="002476A1" w:rsidP="007D79CF">
                  <w:pPr>
                    <w:pStyle w:val="ResSectionHeader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78.6%</w:t>
                  </w:r>
                </w:p>
              </w:tc>
              <w:tc>
                <w:tcPr>
                  <w:tcW w:w="1890" w:type="dxa"/>
                </w:tcPr>
                <w:p w14:paraId="4EE97353" w14:textId="0B3FD809" w:rsidR="00CE7EE6" w:rsidRPr="001E61A7" w:rsidRDefault="00CE7EE6" w:rsidP="007D79CF">
                  <w:pPr>
                    <w:pStyle w:val="ResSectionHeader"/>
                    <w:rPr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b w:val="0"/>
                      <w:bCs/>
                      <w:sz w:val="16"/>
                      <w:szCs w:val="16"/>
                    </w:rPr>
                    <w:t>2007-2008</w:t>
                  </w:r>
                </w:p>
              </w:tc>
            </w:tr>
          </w:tbl>
          <w:p w14:paraId="5125898A" w14:textId="77777777" w:rsidR="009B239B" w:rsidRPr="00E02B40" w:rsidRDefault="009B239B" w:rsidP="007D79CF">
            <w:pPr>
              <w:pStyle w:val="ResSectionHeader"/>
              <w:rPr>
                <w:sz w:val="22"/>
                <w:szCs w:val="22"/>
              </w:rPr>
            </w:pPr>
          </w:p>
        </w:tc>
      </w:tr>
      <w:tr w:rsidR="00F43EFD" w:rsidRPr="00E02B40" w14:paraId="4AD0E089" w14:textId="77777777" w:rsidTr="006F5BAE">
        <w:trPr>
          <w:trHeight w:val="144"/>
        </w:trPr>
        <w:tc>
          <w:tcPr>
            <w:tcW w:w="9610" w:type="dxa"/>
            <w:gridSpan w:val="2"/>
          </w:tcPr>
          <w:p w14:paraId="09B05760" w14:textId="77777777" w:rsidR="00F43EFD" w:rsidRDefault="00F43EFD" w:rsidP="00F43EFD">
            <w:pPr>
              <w:pStyle w:val="ResSectionHeader"/>
              <w:rPr>
                <w:sz w:val="22"/>
                <w:szCs w:val="22"/>
              </w:rPr>
            </w:pPr>
          </w:p>
          <w:p w14:paraId="47EC2EEC" w14:textId="274E823F" w:rsidR="00F43EFD" w:rsidRPr="00E02B40" w:rsidRDefault="00F43EFD" w:rsidP="00F43EFD">
            <w:pPr>
              <w:pStyle w:val="ResSectionHeader"/>
              <w:rPr>
                <w:sz w:val="22"/>
                <w:szCs w:val="22"/>
              </w:rPr>
            </w:pPr>
            <w:r w:rsidRPr="002E5FE9">
              <w:t>Training &amp; Certifications</w:t>
            </w:r>
          </w:p>
        </w:tc>
      </w:tr>
      <w:tr w:rsidR="00F43EFD" w:rsidRPr="00E02B40" w14:paraId="0115C462" w14:textId="77777777" w:rsidTr="006F5BAE">
        <w:trPr>
          <w:trHeight w:val="144"/>
        </w:trPr>
        <w:tc>
          <w:tcPr>
            <w:tcW w:w="360" w:type="dxa"/>
            <w:shd w:val="clear" w:color="auto" w:fill="FFFFFF" w:themeFill="background1"/>
          </w:tcPr>
          <w:p w14:paraId="4A42C894" w14:textId="77777777" w:rsidR="00F43EFD" w:rsidRPr="00E02B40" w:rsidRDefault="00F43EFD" w:rsidP="00F43EFD">
            <w:pPr>
              <w:pStyle w:val="ResBodyText"/>
              <w:rPr>
                <w:rFonts w:ascii="Verdana" w:hAnsi="Verdana"/>
              </w:rPr>
            </w:pPr>
          </w:p>
        </w:tc>
        <w:tc>
          <w:tcPr>
            <w:tcW w:w="9250" w:type="dxa"/>
            <w:shd w:val="clear" w:color="auto" w:fill="FFFFFF" w:themeFill="background1"/>
          </w:tcPr>
          <w:p w14:paraId="598022A3" w14:textId="7D38455C" w:rsidR="00F43EFD" w:rsidRPr="001E61A7" w:rsidRDefault="00F43EFD" w:rsidP="00F43EFD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Oracle Integration Cloud Certification</w:t>
            </w:r>
          </w:p>
          <w:p w14:paraId="72C9DAC5" w14:textId="59EF5517" w:rsidR="00F43EFD" w:rsidRDefault="00F43EFD" w:rsidP="00F43EFD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Oracle APEX training and Internal Certification</w:t>
            </w:r>
          </w:p>
          <w:p w14:paraId="4DA02B78" w14:textId="14E7368B" w:rsidR="001E61A7" w:rsidRPr="001E61A7" w:rsidRDefault="001E61A7" w:rsidP="00F43EFD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Completed the following Courses in Online Learning Platforms e.g., Udemy</w:t>
            </w:r>
          </w:p>
          <w:p w14:paraId="4A525DE6" w14:textId="36C25D40" w:rsidR="00F43EFD" w:rsidRPr="0094578F" w:rsidRDefault="00F43EFD" w:rsidP="001E61A7">
            <w:pPr>
              <w:pStyle w:val="ResAdditionalInformation"/>
              <w:numPr>
                <w:ilvl w:val="1"/>
                <w:numId w:val="3"/>
              </w:numPr>
              <w:rPr>
                <w:rFonts w:ascii="Verdana" w:hAnsi="Verdana"/>
                <w:sz w:val="14"/>
                <w:szCs w:val="14"/>
              </w:rPr>
            </w:pPr>
            <w:r w:rsidRPr="0094578F">
              <w:rPr>
                <w:rFonts w:ascii="Verdana" w:hAnsi="Verdana"/>
                <w:sz w:val="14"/>
                <w:szCs w:val="14"/>
              </w:rPr>
              <w:t>“Blockchain and Bitcoin Fundamentals” (3 Hours - Udemy) – APR-2021</w:t>
            </w:r>
          </w:p>
          <w:p w14:paraId="22DEC8AA" w14:textId="4062253D" w:rsidR="00F43EFD" w:rsidRPr="0094578F" w:rsidRDefault="00F43EFD" w:rsidP="001E61A7">
            <w:pPr>
              <w:pStyle w:val="ResAdditionalInformation"/>
              <w:numPr>
                <w:ilvl w:val="1"/>
                <w:numId w:val="3"/>
              </w:numPr>
              <w:rPr>
                <w:rFonts w:ascii="Verdana" w:hAnsi="Verdana"/>
                <w:sz w:val="14"/>
                <w:szCs w:val="14"/>
              </w:rPr>
            </w:pPr>
            <w:r w:rsidRPr="0094578F">
              <w:rPr>
                <w:rFonts w:ascii="Verdana" w:hAnsi="Verdana"/>
                <w:sz w:val="14"/>
                <w:szCs w:val="14"/>
              </w:rPr>
              <w:t>“Angular &amp; NodeJS – The MEAN Stack Guide [2021 Edition]” (13 Hours - Udemy) – APR-2021</w:t>
            </w:r>
          </w:p>
          <w:p w14:paraId="0E040CED" w14:textId="1CCAD173" w:rsidR="00F43EFD" w:rsidRPr="0094578F" w:rsidRDefault="00F43EFD" w:rsidP="001E61A7">
            <w:pPr>
              <w:pStyle w:val="ResAdditionalInformation"/>
              <w:numPr>
                <w:ilvl w:val="1"/>
                <w:numId w:val="3"/>
              </w:numPr>
              <w:rPr>
                <w:rFonts w:ascii="Verdana" w:hAnsi="Verdana"/>
                <w:sz w:val="14"/>
                <w:szCs w:val="14"/>
              </w:rPr>
            </w:pPr>
            <w:r w:rsidRPr="0094578F">
              <w:rPr>
                <w:rFonts w:ascii="Verdana" w:hAnsi="Verdana"/>
                <w:sz w:val="14"/>
                <w:szCs w:val="14"/>
              </w:rPr>
              <w:t>“Build a Blockchain and a Cryptocurrency from Scratch” (6.5 Hours - Udemy) – APR-2021</w:t>
            </w:r>
          </w:p>
          <w:p w14:paraId="26AE2031" w14:textId="024C5210" w:rsidR="00F43EFD" w:rsidRPr="001E61A7" w:rsidRDefault="00F43EFD" w:rsidP="001E61A7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“Oracle Digital Assistant” 5 days’ workshop from oracle</w:t>
            </w:r>
          </w:p>
        </w:tc>
      </w:tr>
    </w:tbl>
    <w:p w14:paraId="3B1B8924" w14:textId="77777777" w:rsidR="00D40EBB" w:rsidRPr="00CD6FB0" w:rsidRDefault="00D40EBB">
      <w:pPr>
        <w:rPr>
          <w:rFonts w:ascii="Verdana" w:hAnsi="Verdana"/>
        </w:rPr>
      </w:pPr>
    </w:p>
    <w:p w14:paraId="2A6903FF" w14:textId="77777777" w:rsidR="0060589A" w:rsidRPr="009F2263" w:rsidRDefault="0060589A">
      <w:pPr>
        <w:rPr>
          <w:rFonts w:ascii="Verdana" w:hAnsi="Verdana"/>
        </w:rPr>
      </w:pPr>
    </w:p>
    <w:p w14:paraId="19CB0B61" w14:textId="77777777" w:rsidR="00D40EBB" w:rsidRPr="009F2263" w:rsidRDefault="00D40EBB">
      <w:pPr>
        <w:rPr>
          <w:rFonts w:ascii="Verdana" w:hAnsi="Verdana"/>
        </w:rPr>
      </w:pPr>
    </w:p>
    <w:p w14:paraId="1D80557E" w14:textId="77777777" w:rsidR="00155A22" w:rsidRPr="00CD6FB0" w:rsidRDefault="00155A22">
      <w:pPr>
        <w:rPr>
          <w:rFonts w:ascii="Verdana" w:hAnsi="Verdana"/>
        </w:rPr>
      </w:pPr>
    </w:p>
    <w:p w14:paraId="5F5C80AA" w14:textId="77777777" w:rsidR="00155A22" w:rsidRPr="00CD6FB0" w:rsidRDefault="00155A22">
      <w:pPr>
        <w:rPr>
          <w:rFonts w:ascii="Verdana" w:hAnsi="Verdana"/>
        </w:rPr>
      </w:pPr>
    </w:p>
    <w:sectPr w:rsidR="00155A22" w:rsidRPr="00CD6FB0" w:rsidSect="00D742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D31DB" w14:textId="77777777" w:rsidR="00C54CB3" w:rsidRDefault="00C54CB3">
      <w:r>
        <w:separator/>
      </w:r>
    </w:p>
  </w:endnote>
  <w:endnote w:type="continuationSeparator" w:id="0">
    <w:p w14:paraId="612E28F4" w14:textId="77777777" w:rsidR="00C54CB3" w:rsidRDefault="00C54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uli">
    <w:altName w:val="Calibri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B1F07" w14:textId="77777777" w:rsidR="00A9123B" w:rsidRDefault="00A91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43AB5" w14:textId="77777777" w:rsidR="00A9123B" w:rsidRDefault="00A912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EF197" w14:textId="77777777" w:rsidR="00A9123B" w:rsidRDefault="00A91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02B72" w14:textId="77777777" w:rsidR="00C54CB3" w:rsidRDefault="00C54CB3">
      <w:r>
        <w:separator/>
      </w:r>
    </w:p>
  </w:footnote>
  <w:footnote w:type="continuationSeparator" w:id="0">
    <w:p w14:paraId="70D99F89" w14:textId="77777777" w:rsidR="00C54CB3" w:rsidRDefault="00C54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2600C" w14:textId="77777777" w:rsidR="00A9123B" w:rsidRDefault="00A91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21803" w14:textId="2C74551A" w:rsidR="00A9123B" w:rsidRPr="00920489" w:rsidRDefault="00A9123B" w:rsidP="00D40EBB">
    <w:pPr>
      <w:pStyle w:val="Name"/>
      <w:spacing w:before="60"/>
      <w:rPr>
        <w:rFonts w:cs="Arial"/>
        <w:b w:val="0"/>
      </w:rPr>
    </w:pPr>
    <w:r w:rsidRPr="00920489">
      <w:rPr>
        <w:rFonts w:cs="Arial"/>
        <w:b w:val="0"/>
      </w:rPr>
      <w:t xml:space="preserve">Page </w:t>
    </w:r>
    <w:r w:rsidRPr="00920489">
      <w:rPr>
        <w:rFonts w:cs="Arial"/>
        <w:b w:val="0"/>
      </w:rPr>
      <w:fldChar w:fldCharType="begin"/>
    </w:r>
    <w:r w:rsidRPr="00920489">
      <w:rPr>
        <w:rFonts w:cs="Arial"/>
        <w:b w:val="0"/>
      </w:rPr>
      <w:instrText xml:space="preserve"> PAGE </w:instrText>
    </w:r>
    <w:r w:rsidRPr="00920489">
      <w:rPr>
        <w:rFonts w:cs="Arial"/>
        <w:b w:val="0"/>
      </w:rPr>
      <w:fldChar w:fldCharType="separate"/>
    </w:r>
    <w:r>
      <w:rPr>
        <w:rFonts w:cs="Arial"/>
        <w:b w:val="0"/>
        <w:noProof/>
      </w:rPr>
      <w:t>3</w:t>
    </w:r>
    <w:r w:rsidRPr="00920489">
      <w:rPr>
        <w:rFonts w:cs="Arial"/>
        <w:b w:val="0"/>
      </w:rPr>
      <w:fldChar w:fldCharType="end"/>
    </w:r>
    <w:r w:rsidRPr="00920489">
      <w:rPr>
        <w:rFonts w:cs="Arial"/>
        <w:b w:val="0"/>
      </w:rPr>
      <w:t xml:space="preserve"> of </w:t>
    </w:r>
    <w:r>
      <w:rPr>
        <w:rFonts w:cs="Arial"/>
        <w:b w:val="0"/>
      </w:rPr>
      <w:fldChar w:fldCharType="begin"/>
    </w:r>
    <w:r>
      <w:rPr>
        <w:rFonts w:cs="Arial"/>
        <w:b w:val="0"/>
      </w:rPr>
      <w:instrText xml:space="preserve"> SECTIONPAGES   \* MERGEFORMAT </w:instrText>
    </w:r>
    <w:r>
      <w:rPr>
        <w:rFonts w:cs="Arial"/>
        <w:b w:val="0"/>
      </w:rPr>
      <w:fldChar w:fldCharType="separate"/>
    </w:r>
    <w:r w:rsidR="00CF7FEE">
      <w:rPr>
        <w:rFonts w:cs="Arial"/>
        <w:b w:val="0"/>
        <w:noProof/>
      </w:rPr>
      <w:t>2</w:t>
    </w:r>
    <w:r>
      <w:rPr>
        <w:rFonts w:cs="Arial"/>
        <w:b w:val="0"/>
      </w:rPr>
      <w:fldChar w:fldCharType="end"/>
    </w:r>
  </w:p>
  <w:p w14:paraId="7CAFDEF0" w14:textId="77777777" w:rsidR="00A9123B" w:rsidRPr="006A3142" w:rsidRDefault="00A9123B" w:rsidP="00D40EBB">
    <w:pPr>
      <w:pBdr>
        <w:bottom w:val="single" w:sz="4" w:space="1" w:color="auto"/>
      </w:pBdr>
      <w:spacing w:line="80" w:lineRule="exact"/>
      <w:jc w:val="right"/>
      <w:rPr>
        <w:rFonts w:cs="Arial"/>
      </w:rPr>
    </w:pPr>
  </w:p>
  <w:p w14:paraId="02089D35" w14:textId="77777777" w:rsidR="00A9123B" w:rsidRDefault="00A91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91A7A" w14:textId="77777777" w:rsidR="00A9123B" w:rsidRDefault="00A91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F6C"/>
    <w:multiLevelType w:val="hybridMultilevel"/>
    <w:tmpl w:val="BA909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17EAE"/>
    <w:multiLevelType w:val="hybridMultilevel"/>
    <w:tmpl w:val="29E801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55"/>
        </w:tabs>
        <w:ind w:left="-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35"/>
        </w:tabs>
        <w:ind w:left="-7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5"/>
        </w:tabs>
        <w:ind w:left="-1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705"/>
        </w:tabs>
        <w:ind w:left="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25"/>
        </w:tabs>
        <w:ind w:left="1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45"/>
        </w:tabs>
        <w:ind w:left="2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65"/>
        </w:tabs>
        <w:ind w:left="2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85"/>
        </w:tabs>
        <w:ind w:left="3585" w:hanging="180"/>
      </w:pPr>
    </w:lvl>
  </w:abstractNum>
  <w:abstractNum w:abstractNumId="2" w15:restartNumberingAfterBreak="0">
    <w:nsid w:val="03836498"/>
    <w:multiLevelType w:val="hybridMultilevel"/>
    <w:tmpl w:val="D8E8F71E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8525B8A"/>
    <w:multiLevelType w:val="hybridMultilevel"/>
    <w:tmpl w:val="2B98E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B0ECB"/>
    <w:multiLevelType w:val="hybridMultilevel"/>
    <w:tmpl w:val="50EE2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C3F3D"/>
    <w:multiLevelType w:val="hybridMultilevel"/>
    <w:tmpl w:val="6C50A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55"/>
        </w:tabs>
        <w:ind w:left="-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35"/>
        </w:tabs>
        <w:ind w:left="-7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5"/>
        </w:tabs>
        <w:ind w:left="-15" w:hanging="360"/>
      </w:pPr>
    </w:lvl>
    <w:lvl w:ilvl="4" w:tplc="0409000D">
      <w:start w:val="1"/>
      <w:numFmt w:val="bullet"/>
      <w:lvlText w:val="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1425"/>
        </w:tabs>
        <w:ind w:left="1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45"/>
        </w:tabs>
        <w:ind w:left="2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65"/>
        </w:tabs>
        <w:ind w:left="2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85"/>
        </w:tabs>
        <w:ind w:left="3585" w:hanging="180"/>
      </w:pPr>
    </w:lvl>
  </w:abstractNum>
  <w:abstractNum w:abstractNumId="6" w15:restartNumberingAfterBreak="0">
    <w:nsid w:val="16131DDC"/>
    <w:multiLevelType w:val="hybridMultilevel"/>
    <w:tmpl w:val="6F64B620"/>
    <w:lvl w:ilvl="0" w:tplc="C6320D24">
      <w:start w:val="1"/>
      <w:numFmt w:val="decimal"/>
      <w:pStyle w:val="ResAdditionalInforma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905362"/>
    <w:multiLevelType w:val="hybridMultilevel"/>
    <w:tmpl w:val="268AD0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4079BA"/>
    <w:multiLevelType w:val="hybridMultilevel"/>
    <w:tmpl w:val="075C8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F417BF"/>
    <w:multiLevelType w:val="hybridMultilevel"/>
    <w:tmpl w:val="1610B4D0"/>
    <w:lvl w:ilvl="0" w:tplc="3DC4D1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1AA05F8"/>
    <w:multiLevelType w:val="hybridMultilevel"/>
    <w:tmpl w:val="3BC8F230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0F823AA"/>
    <w:multiLevelType w:val="hybridMultilevel"/>
    <w:tmpl w:val="6EAEA5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55"/>
        </w:tabs>
        <w:ind w:left="-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35"/>
        </w:tabs>
        <w:ind w:left="-7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5"/>
        </w:tabs>
        <w:ind w:left="-1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705"/>
        </w:tabs>
        <w:ind w:left="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25"/>
        </w:tabs>
        <w:ind w:left="1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45"/>
        </w:tabs>
        <w:ind w:left="2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65"/>
        </w:tabs>
        <w:ind w:left="2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85"/>
        </w:tabs>
        <w:ind w:left="3585" w:hanging="180"/>
      </w:pPr>
    </w:lvl>
  </w:abstractNum>
  <w:abstractNum w:abstractNumId="12" w15:restartNumberingAfterBreak="0">
    <w:nsid w:val="42B60628"/>
    <w:multiLevelType w:val="hybridMultilevel"/>
    <w:tmpl w:val="B798EE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3A454C"/>
    <w:multiLevelType w:val="hybridMultilevel"/>
    <w:tmpl w:val="53902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C400F2"/>
    <w:multiLevelType w:val="hybridMultilevel"/>
    <w:tmpl w:val="96F2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D4B26"/>
    <w:multiLevelType w:val="hybridMultilevel"/>
    <w:tmpl w:val="33604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CE1924"/>
    <w:multiLevelType w:val="hybridMultilevel"/>
    <w:tmpl w:val="6BCCF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5E21D6"/>
    <w:multiLevelType w:val="hybridMultilevel"/>
    <w:tmpl w:val="AEB61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F7CEA"/>
    <w:multiLevelType w:val="multilevel"/>
    <w:tmpl w:val="BD74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3F5633"/>
    <w:multiLevelType w:val="hybridMultilevel"/>
    <w:tmpl w:val="113EB5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D225C0"/>
    <w:multiLevelType w:val="hybridMultilevel"/>
    <w:tmpl w:val="BBB6B84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8522431"/>
    <w:multiLevelType w:val="hybridMultilevel"/>
    <w:tmpl w:val="6D9A45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841D03"/>
    <w:multiLevelType w:val="hybridMultilevel"/>
    <w:tmpl w:val="96F2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30804"/>
    <w:multiLevelType w:val="hybridMultilevel"/>
    <w:tmpl w:val="799001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CD1D2C"/>
    <w:multiLevelType w:val="hybridMultilevel"/>
    <w:tmpl w:val="9A1C8F26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ECC3BC2"/>
    <w:multiLevelType w:val="hybridMultilevel"/>
    <w:tmpl w:val="A50C44D8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0"/>
  </w:num>
  <w:num w:numId="4">
    <w:abstractNumId w:val="2"/>
  </w:num>
  <w:num w:numId="5">
    <w:abstractNumId w:val="25"/>
  </w:num>
  <w:num w:numId="6">
    <w:abstractNumId w:val="10"/>
  </w:num>
  <w:num w:numId="7">
    <w:abstractNumId w:val="18"/>
  </w:num>
  <w:num w:numId="8">
    <w:abstractNumId w:val="19"/>
  </w:num>
  <w:num w:numId="9">
    <w:abstractNumId w:val="8"/>
  </w:num>
  <w:num w:numId="10">
    <w:abstractNumId w:val="0"/>
  </w:num>
  <w:num w:numId="11">
    <w:abstractNumId w:val="15"/>
  </w:num>
  <w:num w:numId="12">
    <w:abstractNumId w:val="6"/>
  </w:num>
  <w:num w:numId="13">
    <w:abstractNumId w:val="16"/>
  </w:num>
  <w:num w:numId="14">
    <w:abstractNumId w:val="13"/>
  </w:num>
  <w:num w:numId="15">
    <w:abstractNumId w:val="21"/>
  </w:num>
  <w:num w:numId="16">
    <w:abstractNumId w:val="17"/>
  </w:num>
  <w:num w:numId="17">
    <w:abstractNumId w:val="23"/>
  </w:num>
  <w:num w:numId="18">
    <w:abstractNumId w:val="12"/>
  </w:num>
  <w:num w:numId="19">
    <w:abstractNumId w:val="7"/>
  </w:num>
  <w:num w:numId="20">
    <w:abstractNumId w:val="3"/>
  </w:num>
  <w:num w:numId="21">
    <w:abstractNumId w:val="4"/>
  </w:num>
  <w:num w:numId="22">
    <w:abstractNumId w:val="5"/>
  </w:num>
  <w:num w:numId="23">
    <w:abstractNumId w:val="14"/>
  </w:num>
  <w:num w:numId="24">
    <w:abstractNumId w:val="22"/>
  </w:num>
  <w:num w:numId="25">
    <w:abstractNumId w:val="1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ShadeFormData/>
  <w:noPunctuationKerning/>
  <w:characterSpacingControl w:val="doNotCompress"/>
  <w:hdrShapeDefaults>
    <o:shapedefaults v:ext="edit" spidmax="2049" fillcolor="white">
      <v:fill color="white" rotate="t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4"/>
    <w:rsid w:val="000016BC"/>
    <w:rsid w:val="00002101"/>
    <w:rsid w:val="00007ED7"/>
    <w:rsid w:val="00012361"/>
    <w:rsid w:val="0001346A"/>
    <w:rsid w:val="00013609"/>
    <w:rsid w:val="00031EB6"/>
    <w:rsid w:val="000434CB"/>
    <w:rsid w:val="00050118"/>
    <w:rsid w:val="000568EE"/>
    <w:rsid w:val="000600D3"/>
    <w:rsid w:val="00061D59"/>
    <w:rsid w:val="00062E83"/>
    <w:rsid w:val="00066194"/>
    <w:rsid w:val="00071F9D"/>
    <w:rsid w:val="00086FE4"/>
    <w:rsid w:val="0009031C"/>
    <w:rsid w:val="000918CC"/>
    <w:rsid w:val="0009346C"/>
    <w:rsid w:val="00095F5E"/>
    <w:rsid w:val="000A3F5F"/>
    <w:rsid w:val="000A57F1"/>
    <w:rsid w:val="000A60CF"/>
    <w:rsid w:val="000B2412"/>
    <w:rsid w:val="000B3337"/>
    <w:rsid w:val="000B68AA"/>
    <w:rsid w:val="000B787C"/>
    <w:rsid w:val="000C2158"/>
    <w:rsid w:val="000C34A9"/>
    <w:rsid w:val="000C55D7"/>
    <w:rsid w:val="000C5F3D"/>
    <w:rsid w:val="000C7B3A"/>
    <w:rsid w:val="000D16C3"/>
    <w:rsid w:val="000D2075"/>
    <w:rsid w:val="000D3559"/>
    <w:rsid w:val="000D4598"/>
    <w:rsid w:val="000D7B71"/>
    <w:rsid w:val="000E6003"/>
    <w:rsid w:val="000F06FE"/>
    <w:rsid w:val="000F4C2C"/>
    <w:rsid w:val="000F6E3B"/>
    <w:rsid w:val="00107CEB"/>
    <w:rsid w:val="00114E5F"/>
    <w:rsid w:val="001239D1"/>
    <w:rsid w:val="00131C7F"/>
    <w:rsid w:val="00135631"/>
    <w:rsid w:val="00141A9C"/>
    <w:rsid w:val="00141D78"/>
    <w:rsid w:val="0015375A"/>
    <w:rsid w:val="001541C6"/>
    <w:rsid w:val="00155A22"/>
    <w:rsid w:val="00160CE7"/>
    <w:rsid w:val="00175DDD"/>
    <w:rsid w:val="00177D34"/>
    <w:rsid w:val="001829A8"/>
    <w:rsid w:val="001857A0"/>
    <w:rsid w:val="001938C3"/>
    <w:rsid w:val="0019469A"/>
    <w:rsid w:val="00195497"/>
    <w:rsid w:val="001A00B1"/>
    <w:rsid w:val="001A784A"/>
    <w:rsid w:val="001B0D55"/>
    <w:rsid w:val="001B1765"/>
    <w:rsid w:val="001C06A7"/>
    <w:rsid w:val="001D07AB"/>
    <w:rsid w:val="001D0E66"/>
    <w:rsid w:val="001D2810"/>
    <w:rsid w:val="001D307C"/>
    <w:rsid w:val="001E1310"/>
    <w:rsid w:val="001E61A7"/>
    <w:rsid w:val="001F10BE"/>
    <w:rsid w:val="001F4740"/>
    <w:rsid w:val="001F7DD2"/>
    <w:rsid w:val="0020535F"/>
    <w:rsid w:val="00205E95"/>
    <w:rsid w:val="00206A55"/>
    <w:rsid w:val="00216FC1"/>
    <w:rsid w:val="00222725"/>
    <w:rsid w:val="002314E1"/>
    <w:rsid w:val="00231745"/>
    <w:rsid w:val="00231756"/>
    <w:rsid w:val="002338E4"/>
    <w:rsid w:val="00236D9D"/>
    <w:rsid w:val="00237210"/>
    <w:rsid w:val="00241727"/>
    <w:rsid w:val="002432FF"/>
    <w:rsid w:val="002476A1"/>
    <w:rsid w:val="00247E2E"/>
    <w:rsid w:val="0025319C"/>
    <w:rsid w:val="00253911"/>
    <w:rsid w:val="0026100A"/>
    <w:rsid w:val="002623E4"/>
    <w:rsid w:val="002646E7"/>
    <w:rsid w:val="0026560D"/>
    <w:rsid w:val="00265728"/>
    <w:rsid w:val="00277022"/>
    <w:rsid w:val="00280002"/>
    <w:rsid w:val="00280861"/>
    <w:rsid w:val="00281C7E"/>
    <w:rsid w:val="0028385E"/>
    <w:rsid w:val="00295775"/>
    <w:rsid w:val="00297BB5"/>
    <w:rsid w:val="002A0C4C"/>
    <w:rsid w:val="002A2E60"/>
    <w:rsid w:val="002A5044"/>
    <w:rsid w:val="002A60B9"/>
    <w:rsid w:val="002A6272"/>
    <w:rsid w:val="002A7913"/>
    <w:rsid w:val="002B20A1"/>
    <w:rsid w:val="002B740D"/>
    <w:rsid w:val="002C4B71"/>
    <w:rsid w:val="002D7192"/>
    <w:rsid w:val="002E0955"/>
    <w:rsid w:val="002E149D"/>
    <w:rsid w:val="002E1A6A"/>
    <w:rsid w:val="002E306B"/>
    <w:rsid w:val="002E5FE9"/>
    <w:rsid w:val="002E7ACB"/>
    <w:rsid w:val="002F3BC1"/>
    <w:rsid w:val="002F7245"/>
    <w:rsid w:val="00302415"/>
    <w:rsid w:val="00302E7A"/>
    <w:rsid w:val="00302EA0"/>
    <w:rsid w:val="00303DCB"/>
    <w:rsid w:val="0030703C"/>
    <w:rsid w:val="003110EF"/>
    <w:rsid w:val="00312542"/>
    <w:rsid w:val="00314529"/>
    <w:rsid w:val="00323AE2"/>
    <w:rsid w:val="0033233A"/>
    <w:rsid w:val="003324C1"/>
    <w:rsid w:val="00332966"/>
    <w:rsid w:val="003365EB"/>
    <w:rsid w:val="003407B9"/>
    <w:rsid w:val="00344B07"/>
    <w:rsid w:val="003451AC"/>
    <w:rsid w:val="00345C17"/>
    <w:rsid w:val="00351A5A"/>
    <w:rsid w:val="003575B6"/>
    <w:rsid w:val="003615D1"/>
    <w:rsid w:val="00364186"/>
    <w:rsid w:val="0036675E"/>
    <w:rsid w:val="00366E61"/>
    <w:rsid w:val="00370E9C"/>
    <w:rsid w:val="00374940"/>
    <w:rsid w:val="00374F7D"/>
    <w:rsid w:val="003773E3"/>
    <w:rsid w:val="00377558"/>
    <w:rsid w:val="00384ACC"/>
    <w:rsid w:val="00385D59"/>
    <w:rsid w:val="00387D61"/>
    <w:rsid w:val="00390E52"/>
    <w:rsid w:val="00393D02"/>
    <w:rsid w:val="003A1F63"/>
    <w:rsid w:val="003A28EC"/>
    <w:rsid w:val="003A7893"/>
    <w:rsid w:val="003A7BD4"/>
    <w:rsid w:val="003B62D6"/>
    <w:rsid w:val="003C2000"/>
    <w:rsid w:val="003C2264"/>
    <w:rsid w:val="003C45C8"/>
    <w:rsid w:val="003E0C1D"/>
    <w:rsid w:val="003E29B4"/>
    <w:rsid w:val="003E4A63"/>
    <w:rsid w:val="003F206A"/>
    <w:rsid w:val="003F4EE1"/>
    <w:rsid w:val="003F5E79"/>
    <w:rsid w:val="003F6C57"/>
    <w:rsid w:val="00401D1F"/>
    <w:rsid w:val="00406496"/>
    <w:rsid w:val="0041280B"/>
    <w:rsid w:val="00415159"/>
    <w:rsid w:val="00416054"/>
    <w:rsid w:val="004176E4"/>
    <w:rsid w:val="004219C0"/>
    <w:rsid w:val="004402E6"/>
    <w:rsid w:val="00443BDB"/>
    <w:rsid w:val="00446A28"/>
    <w:rsid w:val="004563DD"/>
    <w:rsid w:val="0046169D"/>
    <w:rsid w:val="00463F8F"/>
    <w:rsid w:val="00470746"/>
    <w:rsid w:val="00471E8B"/>
    <w:rsid w:val="004725AD"/>
    <w:rsid w:val="00472F50"/>
    <w:rsid w:val="004746F4"/>
    <w:rsid w:val="0047686D"/>
    <w:rsid w:val="0048656E"/>
    <w:rsid w:val="00495A64"/>
    <w:rsid w:val="004A0179"/>
    <w:rsid w:val="004A0722"/>
    <w:rsid w:val="004A107B"/>
    <w:rsid w:val="004A1831"/>
    <w:rsid w:val="004A1D0E"/>
    <w:rsid w:val="004A4AA9"/>
    <w:rsid w:val="004B41F0"/>
    <w:rsid w:val="004B5639"/>
    <w:rsid w:val="004C2110"/>
    <w:rsid w:val="004C35CD"/>
    <w:rsid w:val="004C7144"/>
    <w:rsid w:val="004D0AC7"/>
    <w:rsid w:val="004D108E"/>
    <w:rsid w:val="004E0549"/>
    <w:rsid w:val="004E789A"/>
    <w:rsid w:val="004F7CCA"/>
    <w:rsid w:val="0050089C"/>
    <w:rsid w:val="00506094"/>
    <w:rsid w:val="00516CFD"/>
    <w:rsid w:val="005207D3"/>
    <w:rsid w:val="0052390A"/>
    <w:rsid w:val="00543CDD"/>
    <w:rsid w:val="0055027F"/>
    <w:rsid w:val="005603D7"/>
    <w:rsid w:val="0056683F"/>
    <w:rsid w:val="00566C09"/>
    <w:rsid w:val="005717DF"/>
    <w:rsid w:val="00572E8B"/>
    <w:rsid w:val="0057609D"/>
    <w:rsid w:val="00584FC4"/>
    <w:rsid w:val="005859C2"/>
    <w:rsid w:val="00585FB4"/>
    <w:rsid w:val="00597D7D"/>
    <w:rsid w:val="005A1E7F"/>
    <w:rsid w:val="005A45DF"/>
    <w:rsid w:val="005A55FB"/>
    <w:rsid w:val="005B310B"/>
    <w:rsid w:val="005B3D7A"/>
    <w:rsid w:val="005B75D4"/>
    <w:rsid w:val="005C24C7"/>
    <w:rsid w:val="005C5B8B"/>
    <w:rsid w:val="005C776F"/>
    <w:rsid w:val="005D483C"/>
    <w:rsid w:val="005E369E"/>
    <w:rsid w:val="005E5A9B"/>
    <w:rsid w:val="005E691A"/>
    <w:rsid w:val="005F02A7"/>
    <w:rsid w:val="005F0CE0"/>
    <w:rsid w:val="005F3389"/>
    <w:rsid w:val="005F3D60"/>
    <w:rsid w:val="005F57D9"/>
    <w:rsid w:val="006035FA"/>
    <w:rsid w:val="0060589A"/>
    <w:rsid w:val="00610200"/>
    <w:rsid w:val="00610276"/>
    <w:rsid w:val="00615CAC"/>
    <w:rsid w:val="00615D82"/>
    <w:rsid w:val="006163F2"/>
    <w:rsid w:val="0061663A"/>
    <w:rsid w:val="00621247"/>
    <w:rsid w:val="006216A1"/>
    <w:rsid w:val="00622CCB"/>
    <w:rsid w:val="00627FD9"/>
    <w:rsid w:val="00640F1F"/>
    <w:rsid w:val="006473B2"/>
    <w:rsid w:val="00655759"/>
    <w:rsid w:val="00656632"/>
    <w:rsid w:val="006575C8"/>
    <w:rsid w:val="006612F8"/>
    <w:rsid w:val="00675E24"/>
    <w:rsid w:val="00693C01"/>
    <w:rsid w:val="00694F6C"/>
    <w:rsid w:val="00697212"/>
    <w:rsid w:val="006A2DB8"/>
    <w:rsid w:val="006A347F"/>
    <w:rsid w:val="006B0588"/>
    <w:rsid w:val="006B6DD7"/>
    <w:rsid w:val="006C4207"/>
    <w:rsid w:val="006C4598"/>
    <w:rsid w:val="006D2042"/>
    <w:rsid w:val="006E3D4A"/>
    <w:rsid w:val="006E4D65"/>
    <w:rsid w:val="006F3565"/>
    <w:rsid w:val="006F3B2E"/>
    <w:rsid w:val="006F5A83"/>
    <w:rsid w:val="006F5BAE"/>
    <w:rsid w:val="006F6930"/>
    <w:rsid w:val="0070305E"/>
    <w:rsid w:val="00704684"/>
    <w:rsid w:val="00705DA3"/>
    <w:rsid w:val="007063AD"/>
    <w:rsid w:val="0071181E"/>
    <w:rsid w:val="0071455D"/>
    <w:rsid w:val="007157D8"/>
    <w:rsid w:val="00724324"/>
    <w:rsid w:val="00730092"/>
    <w:rsid w:val="00730768"/>
    <w:rsid w:val="00740027"/>
    <w:rsid w:val="00741F64"/>
    <w:rsid w:val="00742817"/>
    <w:rsid w:val="00742841"/>
    <w:rsid w:val="00752C90"/>
    <w:rsid w:val="007547F8"/>
    <w:rsid w:val="00756BB9"/>
    <w:rsid w:val="007702EE"/>
    <w:rsid w:val="00770937"/>
    <w:rsid w:val="00773A0B"/>
    <w:rsid w:val="007742CD"/>
    <w:rsid w:val="00783DB0"/>
    <w:rsid w:val="0078424F"/>
    <w:rsid w:val="00785A36"/>
    <w:rsid w:val="007875D3"/>
    <w:rsid w:val="00792B77"/>
    <w:rsid w:val="00795E89"/>
    <w:rsid w:val="0079750A"/>
    <w:rsid w:val="007A1BC6"/>
    <w:rsid w:val="007A42A6"/>
    <w:rsid w:val="007A54E4"/>
    <w:rsid w:val="007B0D9F"/>
    <w:rsid w:val="007C2F09"/>
    <w:rsid w:val="007C3143"/>
    <w:rsid w:val="007C337E"/>
    <w:rsid w:val="007C3647"/>
    <w:rsid w:val="007C6740"/>
    <w:rsid w:val="007C78BD"/>
    <w:rsid w:val="007D219F"/>
    <w:rsid w:val="007D48D8"/>
    <w:rsid w:val="007D79CF"/>
    <w:rsid w:val="007E0096"/>
    <w:rsid w:val="007E128A"/>
    <w:rsid w:val="007E324F"/>
    <w:rsid w:val="007E5F60"/>
    <w:rsid w:val="007F0570"/>
    <w:rsid w:val="0080135C"/>
    <w:rsid w:val="008027EC"/>
    <w:rsid w:val="00813227"/>
    <w:rsid w:val="008208CF"/>
    <w:rsid w:val="00837D2E"/>
    <w:rsid w:val="00841B2F"/>
    <w:rsid w:val="0085333B"/>
    <w:rsid w:val="00854325"/>
    <w:rsid w:val="00860F47"/>
    <w:rsid w:val="00861D73"/>
    <w:rsid w:val="00863258"/>
    <w:rsid w:val="0087431B"/>
    <w:rsid w:val="008751B1"/>
    <w:rsid w:val="00884144"/>
    <w:rsid w:val="0089141F"/>
    <w:rsid w:val="008928FE"/>
    <w:rsid w:val="00893DB0"/>
    <w:rsid w:val="008940AD"/>
    <w:rsid w:val="00894F96"/>
    <w:rsid w:val="00896765"/>
    <w:rsid w:val="0089692D"/>
    <w:rsid w:val="008A16C9"/>
    <w:rsid w:val="008A26D4"/>
    <w:rsid w:val="008A2B39"/>
    <w:rsid w:val="008A7147"/>
    <w:rsid w:val="008B08F1"/>
    <w:rsid w:val="008B5099"/>
    <w:rsid w:val="008C364A"/>
    <w:rsid w:val="008D1B19"/>
    <w:rsid w:val="008D4476"/>
    <w:rsid w:val="008D533F"/>
    <w:rsid w:val="008E029C"/>
    <w:rsid w:val="008E2C92"/>
    <w:rsid w:val="008E7199"/>
    <w:rsid w:val="008F00CE"/>
    <w:rsid w:val="008F06DC"/>
    <w:rsid w:val="008F500B"/>
    <w:rsid w:val="0090031A"/>
    <w:rsid w:val="00912053"/>
    <w:rsid w:val="00922086"/>
    <w:rsid w:val="00923F5C"/>
    <w:rsid w:val="00927D9F"/>
    <w:rsid w:val="00927E6E"/>
    <w:rsid w:val="0093031A"/>
    <w:rsid w:val="00931536"/>
    <w:rsid w:val="00934924"/>
    <w:rsid w:val="0093565A"/>
    <w:rsid w:val="00936404"/>
    <w:rsid w:val="0094578F"/>
    <w:rsid w:val="0094757C"/>
    <w:rsid w:val="00952243"/>
    <w:rsid w:val="00953D2D"/>
    <w:rsid w:val="00962105"/>
    <w:rsid w:val="00963168"/>
    <w:rsid w:val="00965F0F"/>
    <w:rsid w:val="00970DBC"/>
    <w:rsid w:val="009713F2"/>
    <w:rsid w:val="009724CE"/>
    <w:rsid w:val="0097620F"/>
    <w:rsid w:val="00980067"/>
    <w:rsid w:val="0098021E"/>
    <w:rsid w:val="00996060"/>
    <w:rsid w:val="009A12B5"/>
    <w:rsid w:val="009A4FCB"/>
    <w:rsid w:val="009B239B"/>
    <w:rsid w:val="009C1713"/>
    <w:rsid w:val="009D1917"/>
    <w:rsid w:val="009D4AD8"/>
    <w:rsid w:val="009D710F"/>
    <w:rsid w:val="009E7C8B"/>
    <w:rsid w:val="009F2263"/>
    <w:rsid w:val="009F3823"/>
    <w:rsid w:val="009F5C0F"/>
    <w:rsid w:val="00A005D8"/>
    <w:rsid w:val="00A06584"/>
    <w:rsid w:val="00A1235C"/>
    <w:rsid w:val="00A15E67"/>
    <w:rsid w:val="00A17096"/>
    <w:rsid w:val="00A207A5"/>
    <w:rsid w:val="00A21742"/>
    <w:rsid w:val="00A2177C"/>
    <w:rsid w:val="00A21B8E"/>
    <w:rsid w:val="00A231DA"/>
    <w:rsid w:val="00A4139D"/>
    <w:rsid w:val="00A463FF"/>
    <w:rsid w:val="00A55356"/>
    <w:rsid w:val="00A57B7A"/>
    <w:rsid w:val="00A73263"/>
    <w:rsid w:val="00A823E1"/>
    <w:rsid w:val="00A871AB"/>
    <w:rsid w:val="00A910DA"/>
    <w:rsid w:val="00A9123B"/>
    <w:rsid w:val="00A91C9B"/>
    <w:rsid w:val="00A9261D"/>
    <w:rsid w:val="00A93815"/>
    <w:rsid w:val="00A9425E"/>
    <w:rsid w:val="00A94D0E"/>
    <w:rsid w:val="00A9571B"/>
    <w:rsid w:val="00A97FAD"/>
    <w:rsid w:val="00AA1113"/>
    <w:rsid w:val="00AA2AD4"/>
    <w:rsid w:val="00AB2EE1"/>
    <w:rsid w:val="00AB6CF3"/>
    <w:rsid w:val="00AB7119"/>
    <w:rsid w:val="00AC031D"/>
    <w:rsid w:val="00AC2747"/>
    <w:rsid w:val="00AC2920"/>
    <w:rsid w:val="00AD3F97"/>
    <w:rsid w:val="00AD413B"/>
    <w:rsid w:val="00AD7D47"/>
    <w:rsid w:val="00AE0680"/>
    <w:rsid w:val="00AE2E41"/>
    <w:rsid w:val="00AE5215"/>
    <w:rsid w:val="00AE7344"/>
    <w:rsid w:val="00AF1981"/>
    <w:rsid w:val="00AF23DF"/>
    <w:rsid w:val="00B039CA"/>
    <w:rsid w:val="00B03AFD"/>
    <w:rsid w:val="00B04900"/>
    <w:rsid w:val="00B05F01"/>
    <w:rsid w:val="00B07DD6"/>
    <w:rsid w:val="00B11419"/>
    <w:rsid w:val="00B134AD"/>
    <w:rsid w:val="00B13BD5"/>
    <w:rsid w:val="00B20F67"/>
    <w:rsid w:val="00B214B6"/>
    <w:rsid w:val="00B30A2C"/>
    <w:rsid w:val="00B36584"/>
    <w:rsid w:val="00B453A3"/>
    <w:rsid w:val="00B55812"/>
    <w:rsid w:val="00B5597B"/>
    <w:rsid w:val="00B57040"/>
    <w:rsid w:val="00B57099"/>
    <w:rsid w:val="00B60965"/>
    <w:rsid w:val="00B75136"/>
    <w:rsid w:val="00B878F9"/>
    <w:rsid w:val="00B90EBA"/>
    <w:rsid w:val="00B94CFE"/>
    <w:rsid w:val="00B961DB"/>
    <w:rsid w:val="00BA3080"/>
    <w:rsid w:val="00BA7405"/>
    <w:rsid w:val="00BA7B48"/>
    <w:rsid w:val="00BB12DD"/>
    <w:rsid w:val="00BB6332"/>
    <w:rsid w:val="00BB695E"/>
    <w:rsid w:val="00BB7670"/>
    <w:rsid w:val="00BB7AD3"/>
    <w:rsid w:val="00BC1C5D"/>
    <w:rsid w:val="00BC34CA"/>
    <w:rsid w:val="00BC52E4"/>
    <w:rsid w:val="00BD067E"/>
    <w:rsid w:val="00BD6BD5"/>
    <w:rsid w:val="00BE0976"/>
    <w:rsid w:val="00BE2471"/>
    <w:rsid w:val="00BE799C"/>
    <w:rsid w:val="00BF15B2"/>
    <w:rsid w:val="00BF1FC4"/>
    <w:rsid w:val="00C132C9"/>
    <w:rsid w:val="00C17EBE"/>
    <w:rsid w:val="00C226DF"/>
    <w:rsid w:val="00C32219"/>
    <w:rsid w:val="00C34456"/>
    <w:rsid w:val="00C367BB"/>
    <w:rsid w:val="00C4285C"/>
    <w:rsid w:val="00C4337E"/>
    <w:rsid w:val="00C529BD"/>
    <w:rsid w:val="00C534D4"/>
    <w:rsid w:val="00C54CB3"/>
    <w:rsid w:val="00C56BB9"/>
    <w:rsid w:val="00C573F6"/>
    <w:rsid w:val="00C65A94"/>
    <w:rsid w:val="00C66B55"/>
    <w:rsid w:val="00C84583"/>
    <w:rsid w:val="00C84CDD"/>
    <w:rsid w:val="00C85AD3"/>
    <w:rsid w:val="00C86D75"/>
    <w:rsid w:val="00C87847"/>
    <w:rsid w:val="00C9706B"/>
    <w:rsid w:val="00CA2D61"/>
    <w:rsid w:val="00CB0AD9"/>
    <w:rsid w:val="00CC210C"/>
    <w:rsid w:val="00CC4F59"/>
    <w:rsid w:val="00CC6866"/>
    <w:rsid w:val="00CC6F47"/>
    <w:rsid w:val="00CD2DA3"/>
    <w:rsid w:val="00CD669A"/>
    <w:rsid w:val="00CD6FB0"/>
    <w:rsid w:val="00CD7BA2"/>
    <w:rsid w:val="00CE04B3"/>
    <w:rsid w:val="00CE0F9B"/>
    <w:rsid w:val="00CE322B"/>
    <w:rsid w:val="00CE46E9"/>
    <w:rsid w:val="00CE7EE6"/>
    <w:rsid w:val="00CF534C"/>
    <w:rsid w:val="00CF67E6"/>
    <w:rsid w:val="00CF7FEE"/>
    <w:rsid w:val="00D04240"/>
    <w:rsid w:val="00D21926"/>
    <w:rsid w:val="00D24171"/>
    <w:rsid w:val="00D26A70"/>
    <w:rsid w:val="00D26DC5"/>
    <w:rsid w:val="00D31C4E"/>
    <w:rsid w:val="00D326BE"/>
    <w:rsid w:val="00D375B4"/>
    <w:rsid w:val="00D40EBB"/>
    <w:rsid w:val="00D437AD"/>
    <w:rsid w:val="00D44495"/>
    <w:rsid w:val="00D51122"/>
    <w:rsid w:val="00D51B9B"/>
    <w:rsid w:val="00D5260A"/>
    <w:rsid w:val="00D5465D"/>
    <w:rsid w:val="00D57EB6"/>
    <w:rsid w:val="00D630D9"/>
    <w:rsid w:val="00D633BD"/>
    <w:rsid w:val="00D64047"/>
    <w:rsid w:val="00D6473F"/>
    <w:rsid w:val="00D72EBB"/>
    <w:rsid w:val="00D74227"/>
    <w:rsid w:val="00D750F3"/>
    <w:rsid w:val="00D7645B"/>
    <w:rsid w:val="00D769E2"/>
    <w:rsid w:val="00D81BE6"/>
    <w:rsid w:val="00D8479F"/>
    <w:rsid w:val="00D942DD"/>
    <w:rsid w:val="00D9718E"/>
    <w:rsid w:val="00DA20F3"/>
    <w:rsid w:val="00DA2C66"/>
    <w:rsid w:val="00DA4330"/>
    <w:rsid w:val="00DA5827"/>
    <w:rsid w:val="00DB4C0A"/>
    <w:rsid w:val="00DB6C38"/>
    <w:rsid w:val="00DC07EF"/>
    <w:rsid w:val="00DC118A"/>
    <w:rsid w:val="00DD2E32"/>
    <w:rsid w:val="00DD4771"/>
    <w:rsid w:val="00DE15E2"/>
    <w:rsid w:val="00DE4799"/>
    <w:rsid w:val="00DF03FF"/>
    <w:rsid w:val="00DF1641"/>
    <w:rsid w:val="00DF24AE"/>
    <w:rsid w:val="00DF3E9D"/>
    <w:rsid w:val="00DF6A1E"/>
    <w:rsid w:val="00DF781C"/>
    <w:rsid w:val="00DF7C19"/>
    <w:rsid w:val="00E02B40"/>
    <w:rsid w:val="00E04391"/>
    <w:rsid w:val="00E06E50"/>
    <w:rsid w:val="00E1103F"/>
    <w:rsid w:val="00E26FCC"/>
    <w:rsid w:val="00E2770A"/>
    <w:rsid w:val="00E30A15"/>
    <w:rsid w:val="00E32536"/>
    <w:rsid w:val="00E40343"/>
    <w:rsid w:val="00E46B78"/>
    <w:rsid w:val="00E518DE"/>
    <w:rsid w:val="00E650AC"/>
    <w:rsid w:val="00E65144"/>
    <w:rsid w:val="00E75497"/>
    <w:rsid w:val="00E76D89"/>
    <w:rsid w:val="00E833DD"/>
    <w:rsid w:val="00E868BA"/>
    <w:rsid w:val="00E92101"/>
    <w:rsid w:val="00EA07C6"/>
    <w:rsid w:val="00EA19BA"/>
    <w:rsid w:val="00EA7FF4"/>
    <w:rsid w:val="00EC290B"/>
    <w:rsid w:val="00EC570A"/>
    <w:rsid w:val="00EC741C"/>
    <w:rsid w:val="00EC7718"/>
    <w:rsid w:val="00ED3A2C"/>
    <w:rsid w:val="00ED4F3B"/>
    <w:rsid w:val="00EE3020"/>
    <w:rsid w:val="00EE4715"/>
    <w:rsid w:val="00EE4AF7"/>
    <w:rsid w:val="00EE5DEE"/>
    <w:rsid w:val="00EF3DDF"/>
    <w:rsid w:val="00EF435D"/>
    <w:rsid w:val="00EF5353"/>
    <w:rsid w:val="00F0152A"/>
    <w:rsid w:val="00F061EE"/>
    <w:rsid w:val="00F0732A"/>
    <w:rsid w:val="00F11E17"/>
    <w:rsid w:val="00F12DF6"/>
    <w:rsid w:val="00F319DE"/>
    <w:rsid w:val="00F32E5E"/>
    <w:rsid w:val="00F43EFD"/>
    <w:rsid w:val="00F61467"/>
    <w:rsid w:val="00F65F55"/>
    <w:rsid w:val="00F66721"/>
    <w:rsid w:val="00F736FF"/>
    <w:rsid w:val="00F75C53"/>
    <w:rsid w:val="00F80933"/>
    <w:rsid w:val="00F80EAC"/>
    <w:rsid w:val="00F81D97"/>
    <w:rsid w:val="00F84440"/>
    <w:rsid w:val="00F92FE1"/>
    <w:rsid w:val="00F934A5"/>
    <w:rsid w:val="00F940DF"/>
    <w:rsid w:val="00F964DB"/>
    <w:rsid w:val="00FA60AB"/>
    <w:rsid w:val="00FA6868"/>
    <w:rsid w:val="00FC0B92"/>
    <w:rsid w:val="00FD0372"/>
    <w:rsid w:val="00FD5D2F"/>
    <w:rsid w:val="00FD6BFD"/>
    <w:rsid w:val="00FE16FC"/>
    <w:rsid w:val="00FE3074"/>
    <w:rsid w:val="00FE33BF"/>
    <w:rsid w:val="00FE4790"/>
    <w:rsid w:val="00FE7ADA"/>
    <w:rsid w:val="00FE7D6D"/>
    <w:rsid w:val="00FF58EC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rotate="t" type="frame"/>
    </o:shapedefaults>
    <o:shapelayout v:ext="edit">
      <o:idmap v:ext="edit" data="1"/>
    </o:shapelayout>
  </w:shapeDefaults>
  <w:decimalSymbol w:val="."/>
  <w:listSeparator w:val=","/>
  <w14:docId w14:val="3702DF85"/>
  <w15:chartTrackingRefBased/>
  <w15:docId w15:val="{A831EB19-FA43-483F-BB56-0E961E54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F964DB"/>
    <w:pPr>
      <w:pBdr>
        <w:bottom w:val="single" w:sz="4" w:space="1" w:color="auto"/>
      </w:pBdr>
      <w:spacing w:line="80" w:lineRule="exact"/>
      <w:jc w:val="right"/>
    </w:pPr>
    <w:rPr>
      <w:rFonts w:ascii="Verdana" w:hAnsi="Verdana"/>
    </w:rPr>
  </w:style>
  <w:style w:type="paragraph" w:customStyle="1" w:styleId="ResBodyText">
    <w:name w:val="Res Body Text"/>
    <w:rsid w:val="00F964DB"/>
    <w:rPr>
      <w:rFonts w:cs="Arial"/>
    </w:rPr>
  </w:style>
  <w:style w:type="paragraph" w:customStyle="1" w:styleId="ResHeadingInfoBold">
    <w:name w:val="Res Heading Info Bold"/>
    <w:basedOn w:val="Normal"/>
    <w:next w:val="Normal"/>
    <w:rsid w:val="00F964DB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F964DB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D40EBB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ResExpSummary">
    <w:name w:val="Res Exp Summary"/>
    <w:rsid w:val="00D40EBB"/>
    <w:pPr>
      <w:spacing w:before="60" w:after="60"/>
    </w:pPr>
    <w:rPr>
      <w:rFonts w:cs="Arial"/>
    </w:rPr>
  </w:style>
  <w:style w:type="paragraph" w:customStyle="1" w:styleId="ResHiddenText">
    <w:name w:val="Res Hidden Text"/>
    <w:rsid w:val="00D40EBB"/>
    <w:pPr>
      <w:ind w:right="-202"/>
    </w:pPr>
    <w:rPr>
      <w:rFonts w:ascii="Arial Narrow" w:hAnsi="Arial Narrow"/>
      <w:vanish/>
      <w:sz w:val="16"/>
    </w:rPr>
  </w:style>
  <w:style w:type="paragraph" w:customStyle="1" w:styleId="ResHeading1">
    <w:name w:val="Res Heading 1"/>
    <w:rsid w:val="00D40EBB"/>
    <w:pPr>
      <w:spacing w:before="60" w:after="60"/>
    </w:pPr>
    <w:rPr>
      <w:rFonts w:cs="Arial"/>
      <w:b/>
    </w:rPr>
  </w:style>
  <w:style w:type="paragraph" w:customStyle="1" w:styleId="ResDegree">
    <w:name w:val="Res Degree"/>
    <w:rsid w:val="00D40EBB"/>
    <w:pPr>
      <w:keepNext/>
    </w:pPr>
    <w:rPr>
      <w:rFonts w:cs="Arial"/>
      <w:b/>
      <w:bCs/>
      <w:iCs/>
    </w:rPr>
  </w:style>
  <w:style w:type="paragraph" w:customStyle="1" w:styleId="ResUniversity">
    <w:name w:val="Res University"/>
    <w:rsid w:val="00D40EBB"/>
    <w:pPr>
      <w:keepNext/>
    </w:pPr>
    <w:rPr>
      <w:rFonts w:cs="Arial"/>
    </w:rPr>
  </w:style>
  <w:style w:type="paragraph" w:customStyle="1" w:styleId="ResAdditionalInformation">
    <w:name w:val="Res Additional Information"/>
    <w:rsid w:val="00D40EBB"/>
    <w:pPr>
      <w:numPr>
        <w:numId w:val="12"/>
      </w:numPr>
    </w:pPr>
    <w:rPr>
      <w:rFonts w:cs="Arial"/>
    </w:rPr>
  </w:style>
  <w:style w:type="paragraph" w:styleId="Header">
    <w:name w:val="header"/>
    <w:basedOn w:val="Normal"/>
    <w:rsid w:val="00D40E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0EBB"/>
    <w:pPr>
      <w:tabs>
        <w:tab w:val="center" w:pos="4320"/>
        <w:tab w:val="right" w:pos="8640"/>
      </w:tabs>
    </w:pPr>
  </w:style>
  <w:style w:type="paragraph" w:customStyle="1" w:styleId="zDTLogo">
    <w:name w:val="z_D&amp;T_Logo"/>
    <w:rsid w:val="00D40EBB"/>
    <w:rPr>
      <w:sz w:val="16"/>
    </w:rPr>
  </w:style>
  <w:style w:type="paragraph" w:customStyle="1" w:styleId="Name">
    <w:name w:val="Name"/>
    <w:rsid w:val="00D40EBB"/>
    <w:pPr>
      <w:tabs>
        <w:tab w:val="left" w:pos="9318"/>
      </w:tabs>
      <w:jc w:val="right"/>
    </w:pPr>
    <w:rPr>
      <w:b/>
      <w:szCs w:val="24"/>
    </w:rPr>
  </w:style>
  <w:style w:type="character" w:styleId="CommentReference">
    <w:name w:val="annotation reference"/>
    <w:semiHidden/>
    <w:rsid w:val="00B214B6"/>
    <w:rPr>
      <w:sz w:val="16"/>
      <w:szCs w:val="16"/>
    </w:rPr>
  </w:style>
  <w:style w:type="paragraph" w:styleId="CommentText">
    <w:name w:val="annotation text"/>
    <w:basedOn w:val="Normal"/>
    <w:semiHidden/>
    <w:rsid w:val="00B214B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214B6"/>
    <w:rPr>
      <w:b/>
      <w:bCs/>
    </w:rPr>
  </w:style>
  <w:style w:type="paragraph" w:styleId="BalloonText">
    <w:name w:val="Balloon Text"/>
    <w:basedOn w:val="Normal"/>
    <w:semiHidden/>
    <w:rsid w:val="00B214B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D6BFD"/>
    <w:rPr>
      <w:rFonts w:ascii="Verdana" w:hAnsi="Verdana"/>
      <w:sz w:val="20"/>
      <w:szCs w:val="20"/>
    </w:rPr>
  </w:style>
  <w:style w:type="paragraph" w:styleId="BodyText2">
    <w:name w:val="Body Text 2"/>
    <w:basedOn w:val="Normal"/>
    <w:rsid w:val="00FD6BFD"/>
    <w:rPr>
      <w:rFonts w:ascii="Verdana" w:hAnsi="Verdana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32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ExpSummaryVerdana">
    <w:name w:val="Res Exp Summary + Verdana"/>
    <w:aliases w:val="Justified"/>
    <w:basedOn w:val="Normal"/>
    <w:rsid w:val="00CF534C"/>
    <w:rPr>
      <w:rFonts w:ascii="Verdana" w:hAnsi="Verdana"/>
      <w:bCs/>
      <w:sz w:val="20"/>
      <w:szCs w:val="20"/>
    </w:rPr>
  </w:style>
  <w:style w:type="character" w:styleId="Hyperlink">
    <w:name w:val="Hyperlink"/>
    <w:rsid w:val="00F073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314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Web1">
    <w:name w:val="Table Web 1"/>
    <w:basedOn w:val="TableNormal"/>
    <w:rsid w:val="00297BB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97BB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3">
    <w:name w:val="Table Classic 3"/>
    <w:basedOn w:val="TableNormal"/>
    <w:rsid w:val="005F0CE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F0C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F0CE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F0CE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5F0CE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5F0CE0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5F0CE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3">
    <w:name w:val="Plain Table 3"/>
    <w:basedOn w:val="TableNormal"/>
    <w:uiPriority w:val="43"/>
    <w:rsid w:val="005F0C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Contemporary">
    <w:name w:val="Table Contemporary"/>
    <w:basedOn w:val="TableNormal"/>
    <w:rsid w:val="009B239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319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31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3">
    <w:name w:val="Table Simple 3"/>
    <w:basedOn w:val="TableNormal"/>
    <w:rsid w:val="00E1103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36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plesh-gour-6856a710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paplesh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krishnaswamy\Local%20Settings\Temp\Deloitte%20Consulting%20R10%20Resume%20(DCIPL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Deloitte Consulting R10 Resume (DCIPL).dot</Template>
  <TotalTime>18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Practioner Name</vt:lpstr>
    </vt:vector>
  </TitlesOfParts>
  <Company>Deloitte &amp; Touche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Practioner Name</dc:title>
  <dc:subject/>
  <dc:creator>Krishnaswamy, Meghna</dc:creator>
  <cp:keywords/>
  <cp:lastModifiedBy>Gour, Paplesh Kumar</cp:lastModifiedBy>
  <cp:revision>316</cp:revision>
  <cp:lastPrinted>2022-04-13T12:08:00Z</cp:lastPrinted>
  <dcterms:created xsi:type="dcterms:W3CDTF">2022-04-13T11:54:00Z</dcterms:created>
  <dcterms:modified xsi:type="dcterms:W3CDTF">2022-04-13T12:10:00Z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189973148</vt:i4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2022-04-04T18:21:01Z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05a5430f-0fe7-44e6-943e-46bfd3a0dd2b</vt:lpwstr>
  </property>
  <property fmtid="{D5CDD505-2E9C-101B-9397-08002B2CF9AE}" pid="9" name="MSIP_Label_ea60d57e-af5b-4752-ac57-3e4f28ca11dc_ContentBits">
    <vt:lpwstr>0</vt:lpwstr>
  </property>
</Properties>
</file>