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5"/>
        <w:gridCol w:w="972"/>
        <w:gridCol w:w="2176"/>
      </w:tblGrid>
      <w:tr w:rsidR="00B36584" w14:paraId="2AAE072E" w14:textId="77777777" w:rsidTr="00C4337E">
        <w:tc>
          <w:tcPr>
            <w:tcW w:w="6338" w:type="dxa"/>
          </w:tcPr>
          <w:p w14:paraId="1C201DE5" w14:textId="77777777" w:rsidR="00B36584" w:rsidRPr="008A7147" w:rsidRDefault="00B36584" w:rsidP="00B36584">
            <w:pPr>
              <w:pStyle w:val="ResHeadingInfoBold"/>
              <w:ind w:left="-43"/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Paplesh Kumar Gour</w:t>
            </w:r>
          </w:p>
          <w:p w14:paraId="17279FCD" w14:textId="46AEB716" w:rsidR="00B36584" w:rsidRPr="00756BB9" w:rsidRDefault="0061663A" w:rsidP="00B36584">
            <w:pPr>
              <w:pStyle w:val="ResHeadingInfoBold"/>
              <w:ind w:left="-43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Oracle Certified </w:t>
            </w:r>
            <w:r w:rsidR="00B36584">
              <w:rPr>
                <w:rFonts w:ascii="Verdana" w:hAnsi="Verdana"/>
                <w:sz w:val="20"/>
              </w:rPr>
              <w:t>Consultant</w:t>
            </w:r>
          </w:p>
          <w:p w14:paraId="662A4B7E" w14:textId="77777777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bookmarkStart w:id="0" w:name="PracOffice"/>
            <w:bookmarkEnd w:id="0"/>
            <w:r w:rsidRPr="003F4EE1">
              <w:rPr>
                <w:rFonts w:ascii="Verdana" w:hAnsi="Verdana"/>
                <w:sz w:val="16"/>
                <w:szCs w:val="16"/>
              </w:rPr>
              <w:t>Deloitte Consulting India PVT LTD (Gurgaon)</w:t>
            </w:r>
          </w:p>
          <w:p w14:paraId="7F9F20AC" w14:textId="77777777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>Email:</w:t>
            </w:r>
            <w:r w:rsidRPr="003F4EE1">
              <w:rPr>
                <w:rFonts w:ascii="Verdana" w:hAnsi="Verdana"/>
                <w:sz w:val="16"/>
                <w:szCs w:val="16"/>
              </w:rPr>
              <w:tab/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  <w:maxLength w:val="30"/>
                    <w:format w:val="LOWERCASE"/>
                  </w:textInput>
                </w:ffData>
              </w:fldChar>
            </w:r>
            <w:r w:rsidRPr="003F4EE1">
              <w:rPr>
                <w:rFonts w:ascii="Verdana" w:hAnsi="Verdana"/>
                <w:sz w:val="16"/>
                <w:szCs w:val="16"/>
              </w:rPr>
              <w:instrText xml:space="preserve"> FORMTEXT </w:instrText>
            </w:r>
            <w:r w:rsidRPr="003F4EE1">
              <w:rPr>
                <w:rFonts w:ascii="Verdana" w:hAnsi="Verdana"/>
                <w:sz w:val="16"/>
                <w:szCs w:val="16"/>
              </w:rPr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3F4EE1">
              <w:rPr>
                <w:rFonts w:ascii="Verdana" w:hAnsi="Verdana"/>
                <w:noProof/>
                <w:sz w:val="16"/>
                <w:szCs w:val="16"/>
              </w:rPr>
              <w:t xml:space="preserve"> </w:t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end"/>
            </w:r>
            <w:hyperlink r:id="rId7" w:history="1">
              <w:r w:rsidRPr="003F4EE1">
                <w:rPr>
                  <w:rStyle w:val="Hyperlink"/>
                  <w:rFonts w:ascii="Verdana" w:hAnsi="Verdana"/>
                  <w:sz w:val="16"/>
                  <w:szCs w:val="16"/>
                </w:rPr>
                <w:t>gpaplesh@gmail.com</w:t>
              </w:r>
            </w:hyperlink>
          </w:p>
          <w:p w14:paraId="16B56903" w14:textId="77777777" w:rsidR="00B36584" w:rsidRPr="003F4EE1" w:rsidRDefault="00B36584" w:rsidP="00B36584">
            <w:pPr>
              <w:pStyle w:val="StyleResHeadingInfoJustifiedLeft-003"/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 xml:space="preserve">LinkedIn: </w:t>
            </w:r>
            <w:hyperlink r:id="rId8" w:history="1">
              <w:r w:rsidRPr="003F4EE1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https://www.linkedin.com/in/paplesh-gour-6856a7103</w:t>
              </w:r>
            </w:hyperlink>
          </w:p>
          <w:p w14:paraId="488A5BC0" w14:textId="18A985F6" w:rsidR="00B36584" w:rsidRPr="003F4EE1" w:rsidRDefault="00B36584" w:rsidP="00B36584">
            <w:pPr>
              <w:pStyle w:val="StyleResHeadingInfoJustifiedLeft-003"/>
              <w:rPr>
                <w:rFonts w:ascii="Verdana" w:hAnsi="Verdana"/>
                <w:sz w:val="16"/>
                <w:szCs w:val="16"/>
              </w:rPr>
            </w:pPr>
            <w:r w:rsidRPr="003F4EE1">
              <w:rPr>
                <w:rFonts w:ascii="Verdana" w:hAnsi="Verdana"/>
                <w:sz w:val="16"/>
                <w:szCs w:val="16"/>
              </w:rPr>
              <w:t xml:space="preserve">Mobile: </w:t>
            </w:r>
            <w:bookmarkStart w:id="1" w:name="Mobile"/>
            <w:r w:rsidRPr="003F4EE1">
              <w:rPr>
                <w:rFonts w:ascii="Verdana" w:hAnsi="Verdana"/>
                <w:sz w:val="16"/>
                <w:szCs w:val="16"/>
              </w:rPr>
              <w:fldChar w:fldCharType="begin">
                <w:ffData>
                  <w:name w:val="Mobile"/>
                  <w:enabled/>
                  <w:calcOnExit w:val="0"/>
                  <w:textInput>
                    <w:type w:val="number"/>
                    <w:default w:val="+00 0000000000"/>
                    <w:maxLength w:val="15"/>
                    <w:format w:val="+## ##########"/>
                  </w:textInput>
                </w:ffData>
              </w:fldChar>
            </w:r>
            <w:r w:rsidRPr="003F4EE1">
              <w:rPr>
                <w:rFonts w:ascii="Verdana" w:hAnsi="Verdana"/>
                <w:sz w:val="16"/>
                <w:szCs w:val="16"/>
              </w:rPr>
              <w:instrText xml:space="preserve"> FORMTEXT </w:instrText>
            </w:r>
            <w:r w:rsidRPr="003F4EE1">
              <w:rPr>
                <w:rFonts w:ascii="Verdana" w:hAnsi="Verdana"/>
                <w:sz w:val="16"/>
                <w:szCs w:val="16"/>
              </w:rPr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3F4EE1">
              <w:rPr>
                <w:rFonts w:ascii="Verdana" w:hAnsi="Verdana"/>
                <w:noProof/>
                <w:sz w:val="16"/>
                <w:szCs w:val="16"/>
              </w:rPr>
              <w:t xml:space="preserve">+91 </w:t>
            </w:r>
            <w:r w:rsidRPr="003F4EE1">
              <w:rPr>
                <w:rFonts w:ascii="Verdana" w:hAnsi="Verdana"/>
                <w:sz w:val="16"/>
                <w:szCs w:val="16"/>
              </w:rPr>
              <w:fldChar w:fldCharType="end"/>
            </w:r>
            <w:bookmarkEnd w:id="1"/>
            <w:r w:rsidRPr="003F4EE1">
              <w:rPr>
                <w:rFonts w:ascii="Verdana" w:hAnsi="Verdana"/>
                <w:sz w:val="16"/>
                <w:szCs w:val="16"/>
              </w:rPr>
              <w:t>9407596886</w:t>
            </w:r>
          </w:p>
          <w:p w14:paraId="0CBDF403" w14:textId="254D4E65" w:rsidR="00B36584" w:rsidRPr="00506094" w:rsidRDefault="005F57D9" w:rsidP="00506094">
            <w:pPr>
              <w:pStyle w:val="StyleResHeadingInfoJustifiedLeft-003"/>
              <w:rPr>
                <w:rFonts w:ascii="Verdana" w:hAnsi="Verdana"/>
                <w:b/>
                <w:bCs/>
                <w:sz w:val="21"/>
                <w:szCs w:val="21"/>
                <w:shd w:val="clear" w:color="auto" w:fill="FFFFFF"/>
              </w:rPr>
            </w:pPr>
            <w:r w:rsidRPr="003F4EE1">
              <w:rPr>
                <w:rFonts w:ascii="Verdana" w:hAnsi="Verdana"/>
                <w:sz w:val="16"/>
                <w:szCs w:val="16"/>
                <w:shd w:val="clear" w:color="auto" w:fill="FFFFFF"/>
              </w:rPr>
              <w:t xml:space="preserve">Total Experience: </w:t>
            </w:r>
            <w:r w:rsidR="0036675E" w:rsidRPr="003F4EE1">
              <w:rPr>
                <w:rFonts w:ascii="Verdana" w:hAnsi="Verdana"/>
                <w:b/>
                <w:sz w:val="16"/>
                <w:szCs w:val="16"/>
                <w:shd w:val="clear" w:color="auto" w:fill="FFFFFF"/>
              </w:rPr>
              <w:t>6</w:t>
            </w:r>
            <w:r w:rsidRPr="003F4EE1">
              <w:rPr>
                <w:rFonts w:ascii="Verdana" w:hAnsi="Verdana"/>
                <w:b/>
                <w:bCs/>
                <w:sz w:val="16"/>
                <w:szCs w:val="16"/>
                <w:shd w:val="clear" w:color="auto" w:fill="FFFFFF"/>
              </w:rPr>
              <w:t xml:space="preserve"> Years</w:t>
            </w:r>
          </w:p>
        </w:tc>
        <w:tc>
          <w:tcPr>
            <w:tcW w:w="990" w:type="dxa"/>
          </w:tcPr>
          <w:p w14:paraId="626FC97D" w14:textId="77777777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noProof/>
                <w:szCs w:val="22"/>
              </w:rPr>
            </w:pPr>
          </w:p>
        </w:tc>
        <w:tc>
          <w:tcPr>
            <w:tcW w:w="2065" w:type="dxa"/>
          </w:tcPr>
          <w:p w14:paraId="6E46BC2D" w14:textId="5FFF5BC0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1EE97FE4" wp14:editId="16E21205">
                  <wp:extent cx="1244600" cy="1275730"/>
                  <wp:effectExtent l="0" t="0" r="0" b="635"/>
                  <wp:docPr id="1" name="Picture 1" descr="A picture containing person, person, posing, m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_Im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163" cy="138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CD151" w14:textId="77777777" w:rsidR="00CF534C" w:rsidRPr="00CD6FB0" w:rsidRDefault="00CF534C" w:rsidP="00CF534C">
      <w:pPr>
        <w:pStyle w:val="ResLine"/>
        <w:ind w:left="-29"/>
      </w:pPr>
    </w:p>
    <w:p w14:paraId="29558192" w14:textId="2EBF5415" w:rsidR="002B740D" w:rsidRDefault="002B740D" w:rsidP="00CF534C">
      <w:pPr>
        <w:pStyle w:val="ResBodyText"/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2B740D" w:rsidRPr="00E02B40" w14:paraId="2BF61A0A" w14:textId="77777777" w:rsidTr="00A9123B">
        <w:trPr>
          <w:trHeight w:val="144"/>
        </w:trPr>
        <w:tc>
          <w:tcPr>
            <w:tcW w:w="9630" w:type="dxa"/>
          </w:tcPr>
          <w:p w14:paraId="6E0AB607" w14:textId="77777777" w:rsidR="002B740D" w:rsidRPr="00E02B40" w:rsidRDefault="002B740D" w:rsidP="00A9123B">
            <w:pPr>
              <w:pStyle w:val="ResSectionHeader"/>
              <w:rPr>
                <w:sz w:val="22"/>
                <w:szCs w:val="22"/>
              </w:rPr>
            </w:pPr>
            <w:r w:rsidRPr="00F43EFD">
              <w:rPr>
                <w:sz w:val="22"/>
                <w:szCs w:val="22"/>
              </w:rPr>
              <w:t>Skills</w:t>
            </w:r>
          </w:p>
        </w:tc>
      </w:tr>
      <w:tr w:rsidR="002B740D" w:rsidRPr="00E02B40" w14:paraId="09834908" w14:textId="77777777" w:rsidTr="00A9123B">
        <w:trPr>
          <w:trHeight w:val="144"/>
        </w:trPr>
        <w:tc>
          <w:tcPr>
            <w:tcW w:w="9630" w:type="dxa"/>
          </w:tcPr>
          <w:tbl>
            <w:tblPr>
              <w:tblStyle w:val="TableGrid"/>
              <w:tblW w:w="8978" w:type="dxa"/>
              <w:tblInd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</w:tblGrid>
            <w:tr w:rsidR="002B740D" w14:paraId="2C83338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1B51AFE7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956983" wp14:editId="5AFD8381">
                            <wp:simplePos x="0" y="0"/>
                            <wp:positionH relativeFrom="column">
                              <wp:posOffset>-164677</wp:posOffset>
                            </wp:positionH>
                            <wp:positionV relativeFrom="page">
                              <wp:posOffset>203412</wp:posOffset>
                            </wp:positionV>
                            <wp:extent cx="653143" cy="291993"/>
                            <wp:effectExtent l="0" t="0" r="0" b="0"/>
                            <wp:wrapNone/>
                            <wp:docPr id="2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3143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4EB15B" w14:textId="77777777" w:rsidR="00A9123B" w:rsidRPr="009D710F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D710F"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  <w:t>Expert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956983" id="Rounded Rectangle 110" o:spid="_x0000_s1026" style="position:absolute;margin-left:-12.95pt;margin-top:16pt;width:51.4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" filled="f" stroked="f" strokeweight="1pt">
                            <v:stroke joinstyle="miter"/>
                            <v:textbox inset="2mm,1mm,2mm,2mm">
                              <w:txbxContent>
                                <w:p w14:paraId="214EB15B" w14:textId="77777777" w:rsidR="00A9123B" w:rsidRPr="009D710F" w:rsidRDefault="00A9123B" w:rsidP="002B740D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D710F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Expert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7D5E23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546C1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68C4725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6383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BC0027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02AFE3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C67A1A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7EB07DE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DBA62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1B0377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405C0BA5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AAADF8D" wp14:editId="184F0F73">
                            <wp:simplePos x="0" y="0"/>
                            <wp:positionH relativeFrom="column">
                              <wp:posOffset>-164888</wp:posOffset>
                            </wp:positionH>
                            <wp:positionV relativeFrom="page">
                              <wp:posOffset>197697</wp:posOffset>
                            </wp:positionV>
                            <wp:extent cx="891348" cy="291993"/>
                            <wp:effectExtent l="0" t="0" r="0" b="0"/>
                            <wp:wrapNone/>
                            <wp:docPr id="3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1348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988627" w14:textId="77777777" w:rsidR="00A9123B" w:rsidRPr="009D710F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D710F"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  <w:t>Advanced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AADF8D" id="_x0000_s1027" style="position:absolute;margin-left:-13pt;margin-top:15.55pt;width:70.2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2E988627" w14:textId="77777777" w:rsidR="00A9123B" w:rsidRPr="009D710F" w:rsidRDefault="00A9123B" w:rsidP="002B740D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D710F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Advanced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63797B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DC48BC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833C0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7406E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39225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4E6F7F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BC467F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8D584B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521303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21F60AC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604C1D0E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C105F7B" wp14:editId="0B2BCE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ge">
                              <wp:posOffset>182456</wp:posOffset>
                            </wp:positionV>
                            <wp:extent cx="775970" cy="318135"/>
                            <wp:effectExtent l="0" t="0" r="0" b="0"/>
                            <wp:wrapNone/>
                            <wp:docPr id="4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970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26E794" w14:textId="77777777" w:rsidR="00A9123B" w:rsidRPr="009D710F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D710F"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  <w:t>Moderate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C105F7B" id="_x0000_s1028" style="position:absolute;margin-left:-13.8pt;margin-top:14.35pt;width:61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6126E794" w14:textId="77777777" w:rsidR="00A9123B" w:rsidRPr="009D710F" w:rsidRDefault="00A9123B" w:rsidP="002B740D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D710F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Moderate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03799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75CFFC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5CD78A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69A156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032EFF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D2DE79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551AA9E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AF3F9A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CBD382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3B7EAEA6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8CC64C1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2A8D60F5" wp14:editId="0CCD575F">
                            <wp:simplePos x="0" y="0"/>
                            <wp:positionH relativeFrom="column">
                              <wp:posOffset>-174250</wp:posOffset>
                            </wp:positionH>
                            <wp:positionV relativeFrom="page">
                              <wp:posOffset>193468</wp:posOffset>
                            </wp:positionV>
                            <wp:extent cx="726928" cy="318135"/>
                            <wp:effectExtent l="0" t="0" r="0" b="0"/>
                            <wp:wrapNone/>
                            <wp:docPr id="5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6928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876D3F" w14:textId="77777777" w:rsidR="00A9123B" w:rsidRPr="009D710F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D710F">
                                          <w:rPr>
                                            <w:rFonts w:ascii="Verdana" w:hAnsi="Verdana"/>
                                            <w:sz w:val="20"/>
                                            <w:szCs w:val="20"/>
                                          </w:rPr>
                                          <w:t>Beginner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8D60F5" id="_x0000_s1029" style="position:absolute;margin-left:-13.7pt;margin-top:15.25pt;width:57.2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" filled="f" stroked="f" strokeweight="1pt">
                            <v:stroke joinstyle="miter"/>
                            <v:textbox inset="2mm,1mm,2mm,2mm">
                              <w:txbxContent>
                                <w:p w14:paraId="06876D3F" w14:textId="77777777" w:rsidR="00A9123B" w:rsidRPr="009D710F" w:rsidRDefault="00A9123B" w:rsidP="002B740D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D710F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Beginner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441F16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0D77446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9466E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C9D8C1D" wp14:editId="0314FBA5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-342264</wp:posOffset>
                            </wp:positionV>
                            <wp:extent cx="182880" cy="1018328"/>
                            <wp:effectExtent l="0" t="0" r="7620" b="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1832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71637A7" id="Rectangle: Rounded Corners 6" o:spid="_x0000_s1026" style="position:absolute;margin-left:52pt;margin-top:-26.95pt;width:14.4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06AAE1" wp14:editId="35D64D96">
                            <wp:simplePos x="0" y="0"/>
                            <wp:positionH relativeFrom="column">
                              <wp:posOffset>3461173</wp:posOffset>
                            </wp:positionH>
                            <wp:positionV relativeFrom="paragraph">
                              <wp:posOffset>-330049</wp:posOffset>
                            </wp:positionV>
                            <wp:extent cx="182880" cy="1005054"/>
                            <wp:effectExtent l="0" t="0" r="7620" b="5080"/>
                            <wp:wrapNone/>
                            <wp:docPr id="9" name="Rectangle: Rounded Corner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050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55A9386" id="Rectangle: Rounded Corners 9" o:spid="_x0000_s1026" style="position:absolute;margin-left:272.55pt;margin-top:-26pt;width:14.4pt;height:7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96B47C9" wp14:editId="23ADD11F">
                            <wp:simplePos x="0" y="0"/>
                            <wp:positionH relativeFrom="column">
                              <wp:posOffset>2898987</wp:posOffset>
                            </wp:positionH>
                            <wp:positionV relativeFrom="paragraph">
                              <wp:posOffset>-13758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0" name="Rectangle: Rounded Corner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3AEBF48" id="Rectangle: Rounded Corners 10" o:spid="_x0000_s1026" style="position:absolute;margin-left:228.25pt;margin-top:-1.1pt;width:14.4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E3C69B4" wp14:editId="4EAFF741">
                            <wp:simplePos x="0" y="0"/>
                            <wp:positionH relativeFrom="column">
                              <wp:posOffset>2340187</wp:posOffset>
                            </wp:positionH>
                            <wp:positionV relativeFrom="paragraph">
                              <wp:posOffset>-6984</wp:posOffset>
                            </wp:positionV>
                            <wp:extent cx="182880" cy="683472"/>
                            <wp:effectExtent l="0" t="0" r="7620" b="2540"/>
                            <wp:wrapNone/>
                            <wp:docPr id="11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8347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BB209CA" id="Rectangle: Rounded Corners 11" o:spid="_x0000_s1026" style="position:absolute;margin-left:184.25pt;margin-top:-.55pt;width:14.4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4FpgIAAJw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FAD62C9" wp14:editId="49B3A19F">
                            <wp:simplePos x="0" y="0"/>
                            <wp:positionH relativeFrom="column">
                              <wp:posOffset>1780540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9907"/>
                            <wp:effectExtent l="0" t="0" r="7620" b="1905"/>
                            <wp:wrapNone/>
                            <wp:docPr id="12" name="Rectangle: Rounded Corner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9907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0FFDE2A" id="Rectangle: Rounded Corners 12" o:spid="_x0000_s1026" style="position:absolute;margin-left:140.2pt;margin-top:-54.4pt;width:14.4pt;height:10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B4C1A1F" wp14:editId="0192C413">
                            <wp:simplePos x="0" y="0"/>
                            <wp:positionH relativeFrom="column">
                              <wp:posOffset>1220470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6944"/>
                            <wp:effectExtent l="0" t="0" r="7620" b="5080"/>
                            <wp:wrapNone/>
                            <wp:docPr id="13" name="Rectangle: Rounded Corner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694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D08E9CD" id="Rectangle: Rounded Corners 13" o:spid="_x0000_s1026" style="position:absolute;margin-left:96.1pt;margin-top:-54.4pt;width:14.4pt;height:10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678B1D7" wp14:editId="0F4B7401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5039"/>
                            <wp:effectExtent l="0" t="0" r="7620" b="6985"/>
                            <wp:wrapNone/>
                            <wp:docPr id="14" name="Rectangle: Rounded Corner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503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DF4C50C" id="Rectangle: Rounded Corners 14" o:spid="_x0000_s1026" style="position:absolute;margin-left:7.9pt;margin-top:-54.4pt;width:14.4pt;height:10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CAE02C8" wp14:editId="1AADAA3F">
                            <wp:simplePos x="0" y="0"/>
                            <wp:positionH relativeFrom="column">
                              <wp:posOffset>-459105</wp:posOffset>
                            </wp:positionH>
                            <wp:positionV relativeFrom="paragraph">
                              <wp:posOffset>-687705</wp:posOffset>
                            </wp:positionV>
                            <wp:extent cx="182880" cy="1364615"/>
                            <wp:effectExtent l="0" t="0" r="7620" b="6985"/>
                            <wp:wrapNone/>
                            <wp:docPr id="15" name="Rectangle: Rounded Corner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461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1510B87" id="Rectangle: Rounded Corners 15" o:spid="_x0000_s1026" style="position:absolute;margin-left:-36.15pt;margin-top:-54.15pt;width:14.4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q7qAIAAJ0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368E278" wp14:editId="39C4D62F">
                            <wp:simplePos x="0" y="0"/>
                            <wp:positionH relativeFrom="column">
                              <wp:posOffset>-1019175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6" name="Rectangle: Rounded Corner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240EED2" id="Rectangle: Rounded Corners 16" o:spid="_x0000_s1026" style="position:absolute;margin-left:-80.25pt;margin-top:-1.05pt;width:14.4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C3D6AD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B38F9B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3D17CD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6AFDC6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A795E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F2F0FD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786868F0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5FEFB76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2019996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26DE06A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C4722F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101448A0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7532EA2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D4CE32F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9B44AD4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4A78F2B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B2C2A87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</w:tr>
            <w:tr w:rsidR="002B740D" w14:paraId="02197FA7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588EAE9B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CD4E0A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DBA</w:t>
                  </w:r>
                </w:p>
              </w:tc>
              <w:tc>
                <w:tcPr>
                  <w:tcW w:w="882" w:type="dxa"/>
                  <w:vAlign w:val="bottom"/>
                </w:tcPr>
                <w:p w14:paraId="0337DEC1" w14:textId="77777777" w:rsidR="002B740D" w:rsidRPr="009D710F" w:rsidRDefault="002B740D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SQL/</w:t>
                  </w:r>
                </w:p>
                <w:p w14:paraId="1169552D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PLSQL</w:t>
                  </w:r>
                </w:p>
              </w:tc>
              <w:tc>
                <w:tcPr>
                  <w:tcW w:w="882" w:type="dxa"/>
                  <w:vAlign w:val="bottom"/>
                </w:tcPr>
                <w:p w14:paraId="10F568A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BIP Reports</w:t>
                  </w:r>
                </w:p>
              </w:tc>
              <w:tc>
                <w:tcPr>
                  <w:tcW w:w="882" w:type="dxa"/>
                  <w:vAlign w:val="bottom"/>
                </w:tcPr>
                <w:p w14:paraId="31BBCBB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APEX</w:t>
                  </w:r>
                </w:p>
              </w:tc>
              <w:tc>
                <w:tcPr>
                  <w:tcW w:w="882" w:type="dxa"/>
                  <w:vAlign w:val="bottom"/>
                </w:tcPr>
                <w:p w14:paraId="0C82320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RESTful APIs</w:t>
                  </w:r>
                </w:p>
              </w:tc>
              <w:tc>
                <w:tcPr>
                  <w:tcW w:w="882" w:type="dxa"/>
                  <w:vAlign w:val="bottom"/>
                </w:tcPr>
                <w:p w14:paraId="79C5D928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SCM</w:t>
                  </w:r>
                </w:p>
              </w:tc>
              <w:tc>
                <w:tcPr>
                  <w:tcW w:w="882" w:type="dxa"/>
                  <w:vAlign w:val="bottom"/>
                </w:tcPr>
                <w:p w14:paraId="3628D09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OIC</w:t>
                  </w:r>
                </w:p>
              </w:tc>
              <w:tc>
                <w:tcPr>
                  <w:tcW w:w="882" w:type="dxa"/>
                  <w:vAlign w:val="bottom"/>
                </w:tcPr>
                <w:p w14:paraId="56D6EA79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Angular</w:t>
                  </w:r>
                </w:p>
              </w:tc>
              <w:tc>
                <w:tcPr>
                  <w:tcW w:w="882" w:type="dxa"/>
                  <w:vAlign w:val="bottom"/>
                </w:tcPr>
                <w:p w14:paraId="0DEE17F3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ODA</w:t>
                  </w:r>
                </w:p>
              </w:tc>
            </w:tr>
            <w:tr w:rsidR="00C66B55" w14:paraId="11AD08EE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63F9E9D1" w14:textId="77777777" w:rsidR="00C66B55" w:rsidRPr="00D34D0C" w:rsidRDefault="00C66B55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058BDF74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2082786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DE13D55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FAD72B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61D7F09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449F6432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31D3A988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201B984E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DAEB044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4847E75A" w14:textId="38E64332" w:rsidR="002B740D" w:rsidRPr="00E02B40" w:rsidRDefault="002B740D" w:rsidP="00A9123B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CF534C" w:rsidRPr="00E02B40" w14:paraId="153CD348" w14:textId="77777777" w:rsidTr="00D630D9">
        <w:trPr>
          <w:trHeight w:val="144"/>
        </w:trPr>
        <w:tc>
          <w:tcPr>
            <w:tcW w:w="9630" w:type="dxa"/>
          </w:tcPr>
          <w:p w14:paraId="6551FBFC" w14:textId="77777777" w:rsidR="00CF534C" w:rsidRPr="00E02B40" w:rsidRDefault="00CF534C" w:rsidP="00BF15B2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Summary of Experience</w:t>
            </w:r>
          </w:p>
        </w:tc>
      </w:tr>
      <w:tr w:rsidR="00CF534C" w:rsidRPr="00E02B40" w14:paraId="7B0FC4AA" w14:textId="77777777" w:rsidTr="00A9123B">
        <w:trPr>
          <w:trHeight w:val="144"/>
        </w:trPr>
        <w:tc>
          <w:tcPr>
            <w:tcW w:w="9630" w:type="dxa"/>
            <w:shd w:val="clear" w:color="auto" w:fill="auto"/>
          </w:tcPr>
          <w:p w14:paraId="598237BD" w14:textId="6A834C1F" w:rsidR="00050118" w:rsidRPr="003F4EE1" w:rsidRDefault="00390E52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bookmarkStart w:id="2" w:name="PracSummary"/>
            <w:bookmarkEnd w:id="2"/>
            <w:r w:rsidRPr="003F4EE1">
              <w:rPr>
                <w:sz w:val="16"/>
                <w:szCs w:val="16"/>
              </w:rPr>
              <w:t>Working</w:t>
            </w:r>
            <w:r w:rsidR="003E0C1D" w:rsidRPr="003F4EE1">
              <w:rPr>
                <w:sz w:val="16"/>
                <w:szCs w:val="16"/>
              </w:rPr>
              <w:t xml:space="preserve"> in</w:t>
            </w:r>
            <w:r w:rsidR="00EE5DEE" w:rsidRPr="003F4EE1">
              <w:rPr>
                <w:sz w:val="16"/>
                <w:szCs w:val="16"/>
              </w:rPr>
              <w:t xml:space="preserve"> </w:t>
            </w:r>
            <w:r w:rsidR="003E0C1D" w:rsidRPr="003F4EE1">
              <w:rPr>
                <w:sz w:val="16"/>
                <w:szCs w:val="16"/>
              </w:rPr>
              <w:t xml:space="preserve">product team in </w:t>
            </w:r>
            <w:r w:rsidR="003E0C1D" w:rsidRPr="003F4EE1">
              <w:rPr>
                <w:b/>
                <w:bCs w:val="0"/>
                <w:sz w:val="16"/>
                <w:szCs w:val="16"/>
              </w:rPr>
              <w:t>Deloitte</w:t>
            </w:r>
            <w:r w:rsidR="003E0C1D" w:rsidRPr="003F4EE1">
              <w:rPr>
                <w:sz w:val="16"/>
                <w:szCs w:val="16"/>
              </w:rPr>
              <w:t xml:space="preserve"> for more the </w:t>
            </w:r>
            <w:r w:rsidR="003E0C1D" w:rsidRPr="003F4EE1">
              <w:rPr>
                <w:b/>
                <w:bCs w:val="0"/>
                <w:sz w:val="16"/>
                <w:szCs w:val="16"/>
              </w:rPr>
              <w:t>1.5 Years</w:t>
            </w:r>
            <w:r w:rsidR="003E0C1D" w:rsidRPr="003F4EE1">
              <w:rPr>
                <w:sz w:val="16"/>
                <w:szCs w:val="16"/>
              </w:rPr>
              <w:t xml:space="preserve"> and worked on one of the </w:t>
            </w:r>
            <w:r w:rsidR="00EE5DEE" w:rsidRPr="003F4EE1">
              <w:rPr>
                <w:sz w:val="16"/>
                <w:szCs w:val="16"/>
              </w:rPr>
              <w:t xml:space="preserve">most important Tools of </w:t>
            </w:r>
            <w:r w:rsidRPr="003F4EE1">
              <w:rPr>
                <w:sz w:val="16"/>
                <w:szCs w:val="16"/>
              </w:rPr>
              <w:t xml:space="preserve">Deloitte </w:t>
            </w:r>
            <w:r w:rsidR="00EE5DEE" w:rsidRPr="003F4EE1">
              <w:rPr>
                <w:sz w:val="16"/>
                <w:szCs w:val="16"/>
              </w:rPr>
              <w:t xml:space="preserve">called “DTEST” </w:t>
            </w:r>
          </w:p>
          <w:p w14:paraId="6A1F9085" w14:textId="1AF6A946" w:rsidR="00EE5DEE" w:rsidRPr="003F4EE1" w:rsidRDefault="00EE5DEE" w:rsidP="00EE5DEE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03C8A26C" w14:textId="74D23A43" w:rsidR="00EE5DEE" w:rsidRPr="003F4EE1" w:rsidRDefault="00EE5DEE" w:rsidP="00EE5DEE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DTEST facilitates E2E automated testing which increases test coverage, accelerates testing for the clients. Paplesh has worked on important enhancement called "Touchless Testing"</w:t>
            </w:r>
          </w:p>
          <w:p w14:paraId="734CCC79" w14:textId="77777777" w:rsidR="00EE5DEE" w:rsidRPr="003F4EE1" w:rsidRDefault="00EE5DEE" w:rsidP="00EE5DEE">
            <w:pPr>
              <w:pStyle w:val="ListParagraph"/>
              <w:rPr>
                <w:sz w:val="16"/>
                <w:szCs w:val="16"/>
              </w:rPr>
            </w:pPr>
          </w:p>
          <w:p w14:paraId="481546E0" w14:textId="700CFF60" w:rsidR="00EE5DEE" w:rsidRPr="003F4EE1" w:rsidRDefault="00EE5DEE" w:rsidP="00EE5DEE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developed more than </w:t>
            </w:r>
            <w:r w:rsidRPr="003F4EE1">
              <w:rPr>
                <w:b/>
                <w:bCs w:val="0"/>
                <w:sz w:val="16"/>
                <w:szCs w:val="16"/>
              </w:rPr>
              <w:t>25 R</w:t>
            </w:r>
            <w:r w:rsidR="003E0C1D" w:rsidRPr="003F4EE1">
              <w:rPr>
                <w:b/>
                <w:bCs w:val="0"/>
                <w:sz w:val="16"/>
                <w:szCs w:val="16"/>
              </w:rPr>
              <w:t>EST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APIs</w:t>
            </w:r>
            <w:r w:rsidRPr="003F4EE1">
              <w:rPr>
                <w:sz w:val="16"/>
                <w:szCs w:val="16"/>
              </w:rPr>
              <w:t xml:space="preserve"> and worked on more than </w:t>
            </w:r>
            <w:r w:rsidRPr="003F4EE1">
              <w:rPr>
                <w:b/>
                <w:bCs w:val="0"/>
                <w:sz w:val="16"/>
                <w:szCs w:val="16"/>
              </w:rPr>
              <w:t>50 SQL Scripts</w:t>
            </w:r>
            <w:r w:rsidRPr="003F4EE1">
              <w:rPr>
                <w:sz w:val="16"/>
                <w:szCs w:val="16"/>
              </w:rPr>
              <w:t xml:space="preserve"> &amp; </w:t>
            </w:r>
            <w:r w:rsidR="003F4EE1" w:rsidRPr="003F4EE1">
              <w:rPr>
                <w:sz w:val="16"/>
                <w:szCs w:val="16"/>
              </w:rPr>
              <w:t>around 10-15</w:t>
            </w:r>
            <w:r w:rsidRPr="003F4EE1">
              <w:rPr>
                <w:sz w:val="16"/>
                <w:szCs w:val="16"/>
              </w:rPr>
              <w:t xml:space="preserve"> Project Document</w:t>
            </w:r>
            <w:r w:rsidR="003E0C1D" w:rsidRPr="003F4EE1">
              <w:rPr>
                <w:sz w:val="16"/>
                <w:szCs w:val="16"/>
              </w:rPr>
              <w:t>ations</w:t>
            </w:r>
            <w:r w:rsidRPr="003F4EE1">
              <w:rPr>
                <w:sz w:val="16"/>
                <w:szCs w:val="16"/>
              </w:rPr>
              <w:t>, over a period of 1.5 Years</w:t>
            </w:r>
          </w:p>
          <w:p w14:paraId="182D009F" w14:textId="77777777" w:rsidR="00390E52" w:rsidRPr="003F4EE1" w:rsidRDefault="00390E52" w:rsidP="00390E52">
            <w:pPr>
              <w:pStyle w:val="ResExpSummaryVerdana"/>
              <w:ind w:left="360"/>
              <w:jc w:val="both"/>
              <w:rPr>
                <w:sz w:val="16"/>
                <w:szCs w:val="16"/>
              </w:rPr>
            </w:pPr>
          </w:p>
          <w:p w14:paraId="73A12B8B" w14:textId="5F38AF8B" w:rsidR="00C86D75" w:rsidRPr="003F4EE1" w:rsidRDefault="00C86D75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Worked on </w:t>
            </w:r>
            <w:r w:rsidR="00390E52" w:rsidRPr="003F4EE1">
              <w:rPr>
                <w:sz w:val="16"/>
                <w:szCs w:val="16"/>
              </w:rPr>
              <w:t xml:space="preserve">more than </w:t>
            </w:r>
            <w:r w:rsidR="00390E52" w:rsidRPr="003F4EE1">
              <w:rPr>
                <w:b/>
                <w:bCs w:val="0"/>
                <w:sz w:val="16"/>
                <w:szCs w:val="16"/>
              </w:rPr>
              <w:t>100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BI </w:t>
            </w:r>
            <w:r w:rsidR="003E0C1D" w:rsidRPr="003F4EE1">
              <w:rPr>
                <w:b/>
                <w:bCs w:val="0"/>
                <w:sz w:val="16"/>
                <w:szCs w:val="16"/>
              </w:rPr>
              <w:t>P</w:t>
            </w:r>
            <w:r w:rsidRPr="003F4EE1">
              <w:rPr>
                <w:b/>
                <w:bCs w:val="0"/>
                <w:sz w:val="16"/>
                <w:szCs w:val="16"/>
              </w:rPr>
              <w:t>ublisher reports</w:t>
            </w:r>
            <w:r w:rsidR="00390E52" w:rsidRPr="003F4EE1">
              <w:rPr>
                <w:sz w:val="16"/>
                <w:szCs w:val="16"/>
              </w:rPr>
              <w:t xml:space="preserve"> to extract data from various modules</w:t>
            </w:r>
            <w:r w:rsidR="007C78BD" w:rsidRPr="003F4EE1">
              <w:rPr>
                <w:sz w:val="16"/>
                <w:szCs w:val="16"/>
              </w:rPr>
              <w:t xml:space="preserve"> </w:t>
            </w:r>
            <w:r w:rsidR="00390E52" w:rsidRPr="003F4EE1">
              <w:rPr>
                <w:sz w:val="16"/>
                <w:szCs w:val="16"/>
              </w:rPr>
              <w:t>e.g., PTP, RTR, PTC, OTC, PTM</w:t>
            </w:r>
          </w:p>
          <w:p w14:paraId="191734FC" w14:textId="77777777" w:rsidR="00390E52" w:rsidRPr="003F4EE1" w:rsidRDefault="00390E52" w:rsidP="00390E52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451531D4" w14:textId="5265F1A3" w:rsidR="00390E52" w:rsidRPr="003F4EE1" w:rsidRDefault="00390E52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Because of BI reports, Got great exposer to the functionalities of the</w:t>
            </w:r>
            <w:r w:rsidR="003E0C1D" w:rsidRPr="003F4EE1">
              <w:rPr>
                <w:sz w:val="16"/>
                <w:szCs w:val="16"/>
              </w:rPr>
              <w:t xml:space="preserve"> various</w:t>
            </w:r>
            <w:r w:rsidRPr="003F4EE1">
              <w:rPr>
                <w:sz w:val="16"/>
                <w:szCs w:val="16"/>
              </w:rPr>
              <w:t xml:space="preserve"> modules in Oracle Cloud Fusion e.g., </w:t>
            </w:r>
            <w:r w:rsidR="00EE5DEE" w:rsidRPr="003F4EE1">
              <w:rPr>
                <w:sz w:val="16"/>
                <w:szCs w:val="16"/>
              </w:rPr>
              <w:t>AP, AR, OM, Inventory, Product Hub, Projects etc.</w:t>
            </w:r>
          </w:p>
          <w:p w14:paraId="63CEB83F" w14:textId="77777777" w:rsidR="003E0C1D" w:rsidRPr="003F4EE1" w:rsidRDefault="003E0C1D" w:rsidP="003E0C1D">
            <w:pPr>
              <w:pStyle w:val="ListParagraph"/>
              <w:rPr>
                <w:sz w:val="16"/>
                <w:szCs w:val="16"/>
              </w:rPr>
            </w:pPr>
          </w:p>
          <w:p w14:paraId="2BF3D840" w14:textId="7EEBA206" w:rsidR="003E0C1D" w:rsidRPr="003F4EE1" w:rsidRDefault="003E0C1D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Led the BI Reporting Team and learnt management skills by helping </w:t>
            </w:r>
            <w:r w:rsidR="000D3559" w:rsidRPr="003F4EE1">
              <w:rPr>
                <w:sz w:val="16"/>
                <w:szCs w:val="16"/>
              </w:rPr>
              <w:t>4</w:t>
            </w:r>
            <w:r w:rsidRPr="003F4EE1">
              <w:rPr>
                <w:sz w:val="16"/>
                <w:szCs w:val="16"/>
              </w:rPr>
              <w:t xml:space="preserve"> analysts to start their BI learning and making them contribute to </w:t>
            </w:r>
            <w:r w:rsidR="003F4EE1" w:rsidRPr="003F4EE1">
              <w:rPr>
                <w:sz w:val="16"/>
                <w:szCs w:val="16"/>
              </w:rPr>
              <w:t xml:space="preserve">the </w:t>
            </w:r>
            <w:r w:rsidRPr="003F4EE1">
              <w:rPr>
                <w:sz w:val="16"/>
                <w:szCs w:val="16"/>
              </w:rPr>
              <w:t>project deliverables. He was responsible for QA, tracking weekly status and published them to leadership</w:t>
            </w:r>
          </w:p>
          <w:p w14:paraId="6EDD3ECF" w14:textId="77777777" w:rsidR="003E0C1D" w:rsidRPr="003F4EE1" w:rsidRDefault="003E0C1D" w:rsidP="003E0C1D">
            <w:pPr>
              <w:pStyle w:val="ListParagraph"/>
              <w:rPr>
                <w:sz w:val="16"/>
                <w:szCs w:val="16"/>
              </w:rPr>
            </w:pPr>
          </w:p>
          <w:p w14:paraId="678B8795" w14:textId="71F3374B" w:rsidR="003E0C1D" w:rsidRPr="003F4EE1" w:rsidRDefault="000D3559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Within the product team got a chance to work on Angular UI development &amp; enhancements</w:t>
            </w:r>
          </w:p>
          <w:p w14:paraId="13B51432" w14:textId="77777777" w:rsidR="000D3559" w:rsidRPr="003F4EE1" w:rsidRDefault="000D3559" w:rsidP="000D3559">
            <w:pPr>
              <w:pStyle w:val="ListParagraph"/>
              <w:rPr>
                <w:sz w:val="16"/>
                <w:szCs w:val="16"/>
              </w:rPr>
            </w:pPr>
          </w:p>
          <w:p w14:paraId="0078D3AB" w14:textId="429574BE" w:rsidR="000D3559" w:rsidRPr="003F4EE1" w:rsidRDefault="000D3559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Participated in various learning activities and training programs and GOT a chance to provide </w:t>
            </w:r>
            <w:r w:rsidR="003F4EE1" w:rsidRPr="003F4EE1">
              <w:rPr>
                <w:sz w:val="16"/>
                <w:szCs w:val="16"/>
              </w:rPr>
              <w:t xml:space="preserve">bootcamp </w:t>
            </w:r>
            <w:r w:rsidRPr="003F4EE1">
              <w:rPr>
                <w:sz w:val="16"/>
                <w:szCs w:val="16"/>
              </w:rPr>
              <w:t xml:space="preserve">training on </w:t>
            </w:r>
            <w:r w:rsidRPr="003F4EE1">
              <w:rPr>
                <w:b/>
                <w:bCs w:val="0"/>
                <w:sz w:val="16"/>
                <w:szCs w:val="16"/>
              </w:rPr>
              <w:t>APEX</w:t>
            </w:r>
            <w:r w:rsidR="003F4EE1" w:rsidRPr="003F4EE1">
              <w:rPr>
                <w:sz w:val="16"/>
                <w:szCs w:val="16"/>
              </w:rPr>
              <w:t xml:space="preserve"> for 4 days</w:t>
            </w:r>
            <w:r w:rsidRPr="003F4EE1">
              <w:rPr>
                <w:sz w:val="16"/>
                <w:szCs w:val="16"/>
              </w:rPr>
              <w:t xml:space="preserve"> to the folks</w:t>
            </w:r>
          </w:p>
          <w:p w14:paraId="42499069" w14:textId="53598264" w:rsidR="003F4EE1" w:rsidRDefault="003F4EE1" w:rsidP="003F4EE1">
            <w:pPr>
              <w:pStyle w:val="ListParagraph"/>
            </w:pPr>
          </w:p>
          <w:p w14:paraId="2BEC0C46" w14:textId="1FAE2612" w:rsidR="00A9123B" w:rsidRDefault="00A9123B" w:rsidP="003F4EE1">
            <w:pPr>
              <w:pStyle w:val="ListParagraph"/>
            </w:pPr>
          </w:p>
          <w:p w14:paraId="76F73F67" w14:textId="77777777" w:rsidR="00A9123B" w:rsidRDefault="00A9123B" w:rsidP="003F4EE1">
            <w:pPr>
              <w:pStyle w:val="ListParagraph"/>
            </w:pPr>
          </w:p>
          <w:p w14:paraId="596BE8A8" w14:textId="055F49F4" w:rsidR="003F4EE1" w:rsidRDefault="003F4EE1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lastRenderedPageBreak/>
              <w:t xml:space="preserve">Previously worked on </w:t>
            </w:r>
            <w:r w:rsidRPr="003F4EE1">
              <w:rPr>
                <w:b/>
                <w:bCs w:val="0"/>
                <w:sz w:val="16"/>
                <w:szCs w:val="16"/>
              </w:rPr>
              <w:t>Oracle EBS</w:t>
            </w:r>
            <w:r>
              <w:rPr>
                <w:sz w:val="16"/>
                <w:szCs w:val="16"/>
              </w:rPr>
              <w:t xml:space="preserve"> for 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 xml:space="preserve">years in </w:t>
            </w:r>
            <w:r w:rsidRPr="003F4EE1">
              <w:rPr>
                <w:b/>
                <w:bCs w:val="0"/>
                <w:sz w:val="16"/>
                <w:szCs w:val="16"/>
              </w:rPr>
              <w:t>Cognizant</w:t>
            </w:r>
            <w:r w:rsidRPr="003F4EE1">
              <w:rPr>
                <w:sz w:val="16"/>
                <w:szCs w:val="16"/>
              </w:rPr>
              <w:t xml:space="preserve"> and got a chance to work on various modules and technologies</w:t>
            </w:r>
            <w:r w:rsidR="00A9123B">
              <w:rPr>
                <w:sz w:val="16"/>
                <w:szCs w:val="16"/>
              </w:rPr>
              <w:t xml:space="preserve"> for the </w:t>
            </w:r>
            <w:r w:rsidR="00A9123B" w:rsidRPr="00A9123B">
              <w:rPr>
                <w:b/>
                <w:bCs w:val="0"/>
                <w:sz w:val="16"/>
                <w:szCs w:val="16"/>
              </w:rPr>
              <w:t>Fiserv</w:t>
            </w:r>
            <w:r w:rsidR="00A9123B">
              <w:rPr>
                <w:sz w:val="16"/>
                <w:szCs w:val="16"/>
              </w:rPr>
              <w:t xml:space="preserve"> Client</w:t>
            </w:r>
          </w:p>
          <w:p w14:paraId="4C69BE7C" w14:textId="77777777" w:rsidR="00A9123B" w:rsidRDefault="00A9123B" w:rsidP="00A9123B">
            <w:pPr>
              <w:pStyle w:val="ListParagraph"/>
              <w:rPr>
                <w:sz w:val="16"/>
                <w:szCs w:val="16"/>
              </w:rPr>
            </w:pPr>
          </w:p>
          <w:p w14:paraId="71376C2E" w14:textId="1C6E9CA8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Application Object Libraries in EBS</w:t>
            </w:r>
          </w:p>
          <w:p w14:paraId="71BA7377" w14:textId="2972943D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Profile Options, </w:t>
            </w:r>
            <w:r w:rsidRPr="00A9123B">
              <w:rPr>
                <w:sz w:val="14"/>
                <w:szCs w:val="14"/>
              </w:rPr>
              <w:t>Concurrent Programs, Request Sets, Request Groups</w:t>
            </w:r>
          </w:p>
          <w:p w14:paraId="2BADAA53" w14:textId="5AE42357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Flex fields</w:t>
            </w:r>
          </w:p>
          <w:p w14:paraId="7D2C9D10" w14:textId="16222D2B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Forms, RDF &amp; XMLP Reports, Discoverer</w:t>
            </w:r>
          </w:p>
          <w:p w14:paraId="3818508E" w14:textId="5419599A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 xml:space="preserve">Interfaces, SQL Loader, Data import &amp; Validations </w:t>
            </w:r>
          </w:p>
          <w:p w14:paraId="1B724544" w14:textId="68F50142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Lookups &amp; Value Sets</w:t>
            </w:r>
          </w:p>
          <w:p w14:paraId="1A3E1F04" w14:textId="50447EBD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O2C, Inventory &amp; Asset Management</w:t>
            </w:r>
          </w:p>
          <w:p w14:paraId="361FBFD9" w14:textId="0E8ABD90" w:rsidR="00CF534C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JIRA</w:t>
            </w:r>
            <w:r>
              <w:rPr>
                <w:sz w:val="14"/>
                <w:szCs w:val="14"/>
              </w:rPr>
              <w:t>, Toad, PUTTY, UNIX</w:t>
            </w:r>
          </w:p>
        </w:tc>
      </w:tr>
    </w:tbl>
    <w:p w14:paraId="57015526" w14:textId="77777777" w:rsidR="00A9123B" w:rsidRDefault="00A9123B" w:rsidP="00D326BE">
      <w:pPr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CE46E9" w:rsidRPr="00E02B40" w14:paraId="4180ABD0" w14:textId="77777777" w:rsidTr="00086FE4">
        <w:trPr>
          <w:trHeight w:val="144"/>
        </w:trPr>
        <w:tc>
          <w:tcPr>
            <w:tcW w:w="9630" w:type="dxa"/>
            <w:shd w:val="clear" w:color="auto" w:fill="auto"/>
          </w:tcPr>
          <w:p w14:paraId="2D8424B3" w14:textId="77777777" w:rsidR="00CE46E9" w:rsidRPr="00E02B40" w:rsidRDefault="00CE46E9" w:rsidP="005E691A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Key Achievements</w:t>
            </w:r>
          </w:p>
        </w:tc>
      </w:tr>
      <w:tr w:rsidR="00CE46E9" w:rsidRPr="00E02B40" w14:paraId="749466F5" w14:textId="77777777" w:rsidTr="00086FE4">
        <w:trPr>
          <w:trHeight w:val="144"/>
        </w:trPr>
        <w:tc>
          <w:tcPr>
            <w:tcW w:w="9630" w:type="dxa"/>
            <w:shd w:val="clear" w:color="auto" w:fill="auto"/>
          </w:tcPr>
          <w:p w14:paraId="55022DF5" w14:textId="1B3132DD" w:rsidR="00086FE4" w:rsidRDefault="00086FE4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GOT Applauds award in </w:t>
            </w:r>
            <w:r w:rsidRPr="00086FE4">
              <w:rPr>
                <w:b/>
                <w:bCs w:val="0"/>
                <w:sz w:val="16"/>
                <w:szCs w:val="16"/>
              </w:rPr>
              <w:t>Deloitte</w:t>
            </w:r>
          </w:p>
          <w:p w14:paraId="004C1AAA" w14:textId="28C1979E" w:rsidR="00332966" w:rsidRPr="00086FE4" w:rsidRDefault="00086FE4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</w:t>
            </w:r>
            <w:r w:rsidRPr="00086FE4">
              <w:rPr>
                <w:b/>
                <w:bCs w:val="0"/>
                <w:sz w:val="16"/>
                <w:szCs w:val="16"/>
              </w:rPr>
              <w:t>Cognizant</w:t>
            </w:r>
            <w:r>
              <w:rPr>
                <w:sz w:val="16"/>
                <w:szCs w:val="16"/>
              </w:rPr>
              <w:t xml:space="preserve"> </w:t>
            </w:r>
            <w:r w:rsidR="00F0152A" w:rsidRPr="00086FE4">
              <w:rPr>
                <w:sz w:val="16"/>
                <w:szCs w:val="16"/>
              </w:rPr>
              <w:t xml:space="preserve">Paplesh </w:t>
            </w:r>
            <w:r w:rsidR="000C55D7" w:rsidRPr="00086FE4">
              <w:rPr>
                <w:sz w:val="16"/>
                <w:szCs w:val="16"/>
              </w:rPr>
              <w:t>h</w:t>
            </w:r>
            <w:r w:rsidR="00F0152A" w:rsidRPr="00086FE4">
              <w:rPr>
                <w:sz w:val="16"/>
                <w:szCs w:val="16"/>
              </w:rPr>
              <w:t>as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C226DF" w:rsidRPr="00086FE4">
              <w:rPr>
                <w:sz w:val="16"/>
                <w:szCs w:val="16"/>
              </w:rPr>
              <w:t xml:space="preserve">proactively </w:t>
            </w:r>
            <w:r w:rsidR="009F3823" w:rsidRPr="00086FE4">
              <w:rPr>
                <w:sz w:val="16"/>
                <w:szCs w:val="16"/>
              </w:rPr>
              <w:t xml:space="preserve">handled </w:t>
            </w:r>
            <w:r w:rsidR="00FE3074" w:rsidRPr="00086FE4">
              <w:rPr>
                <w:sz w:val="16"/>
                <w:szCs w:val="16"/>
              </w:rPr>
              <w:t xml:space="preserve">all the important modules of the </w:t>
            </w:r>
            <w:r w:rsidR="009F3823" w:rsidRPr="00086FE4">
              <w:rPr>
                <w:sz w:val="16"/>
                <w:szCs w:val="16"/>
              </w:rPr>
              <w:t xml:space="preserve">project </w:t>
            </w:r>
            <w:r w:rsidR="00C226DF" w:rsidRPr="00086FE4">
              <w:rPr>
                <w:sz w:val="16"/>
                <w:szCs w:val="16"/>
              </w:rPr>
              <w:t xml:space="preserve">including </w:t>
            </w:r>
            <w:r w:rsidR="009F3823" w:rsidRPr="00086FE4">
              <w:rPr>
                <w:sz w:val="16"/>
                <w:szCs w:val="16"/>
              </w:rPr>
              <w:t>Design</w:t>
            </w:r>
            <w:r w:rsidR="00C226DF" w:rsidRPr="00086FE4">
              <w:rPr>
                <w:sz w:val="16"/>
                <w:szCs w:val="16"/>
              </w:rPr>
              <w:t>ing</w:t>
            </w:r>
            <w:r w:rsidR="009F3823" w:rsidRPr="00086FE4">
              <w:rPr>
                <w:sz w:val="16"/>
                <w:szCs w:val="16"/>
              </w:rPr>
              <w:t xml:space="preserve">, Development, Testing, Estimation, UAT and Production deployments, </w:t>
            </w:r>
            <w:r w:rsidR="00C226DF" w:rsidRPr="00086FE4">
              <w:rPr>
                <w:sz w:val="16"/>
                <w:szCs w:val="16"/>
              </w:rPr>
              <w:t>and</w:t>
            </w:r>
            <w:r w:rsidR="009F3823" w:rsidRPr="00086FE4">
              <w:rPr>
                <w:sz w:val="16"/>
                <w:szCs w:val="16"/>
              </w:rPr>
              <w:t xml:space="preserve"> C</w:t>
            </w:r>
            <w:r w:rsidR="00861D73" w:rsidRPr="00086FE4">
              <w:rPr>
                <w:sz w:val="16"/>
                <w:szCs w:val="16"/>
              </w:rPr>
              <w:t>lient meetings</w:t>
            </w:r>
            <w:r w:rsidR="00E650AC" w:rsidRPr="00086FE4">
              <w:rPr>
                <w:sz w:val="16"/>
                <w:szCs w:val="16"/>
              </w:rPr>
              <w:t xml:space="preserve"> for slightly more than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861D73" w:rsidRPr="00086FE4">
              <w:rPr>
                <w:sz w:val="16"/>
                <w:szCs w:val="16"/>
              </w:rPr>
              <w:t>a</w:t>
            </w:r>
            <w:r w:rsidR="009F3823" w:rsidRPr="00086FE4">
              <w:rPr>
                <w:sz w:val="16"/>
                <w:szCs w:val="16"/>
              </w:rPr>
              <w:t xml:space="preserve"> year</w:t>
            </w:r>
            <w:r w:rsidR="00C226DF" w:rsidRPr="00086FE4">
              <w:rPr>
                <w:sz w:val="16"/>
                <w:szCs w:val="16"/>
              </w:rPr>
              <w:t xml:space="preserve"> (2019-2020)</w:t>
            </w:r>
            <w:r w:rsidR="009F3823" w:rsidRPr="00086FE4">
              <w:rPr>
                <w:sz w:val="16"/>
                <w:szCs w:val="16"/>
              </w:rPr>
              <w:t xml:space="preserve"> post two of the </w:t>
            </w:r>
            <w:r w:rsidR="00C226DF" w:rsidRPr="00086FE4">
              <w:rPr>
                <w:sz w:val="16"/>
                <w:szCs w:val="16"/>
              </w:rPr>
              <w:t xml:space="preserve">critical </w:t>
            </w:r>
            <w:r w:rsidR="009F3823" w:rsidRPr="00086FE4">
              <w:rPr>
                <w:sz w:val="16"/>
                <w:szCs w:val="16"/>
              </w:rPr>
              <w:t>senior developers moved away from the project team</w:t>
            </w:r>
          </w:p>
          <w:p w14:paraId="02A7A5E8" w14:textId="59D5ED68" w:rsidR="006F5A83" w:rsidRPr="00E02B40" w:rsidRDefault="00861D73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b/>
              </w:rPr>
            </w:pPr>
            <w:r w:rsidRPr="00086FE4">
              <w:rPr>
                <w:sz w:val="16"/>
                <w:szCs w:val="16"/>
              </w:rPr>
              <w:t xml:space="preserve">Got </w:t>
            </w:r>
            <w:r w:rsidRPr="00086FE4">
              <w:rPr>
                <w:b/>
                <w:bCs w:val="0"/>
                <w:sz w:val="16"/>
                <w:szCs w:val="16"/>
              </w:rPr>
              <w:t>rank-1</w:t>
            </w:r>
            <w:r w:rsidRPr="00086FE4">
              <w:rPr>
                <w:sz w:val="16"/>
                <w:szCs w:val="16"/>
              </w:rPr>
              <w:t xml:space="preserve"> in programming assessment in </w:t>
            </w:r>
            <w:r w:rsidR="00086FE4">
              <w:rPr>
                <w:sz w:val="16"/>
                <w:szCs w:val="16"/>
              </w:rPr>
              <w:t>C</w:t>
            </w:r>
            <w:r w:rsidRPr="00086FE4">
              <w:rPr>
                <w:sz w:val="16"/>
                <w:szCs w:val="16"/>
              </w:rPr>
              <w:t xml:space="preserve">ognizant </w:t>
            </w:r>
            <w:r w:rsidR="00086FE4">
              <w:rPr>
                <w:sz w:val="16"/>
                <w:szCs w:val="16"/>
              </w:rPr>
              <w:t>A</w:t>
            </w:r>
            <w:r w:rsidRPr="00086FE4">
              <w:rPr>
                <w:sz w:val="16"/>
                <w:szCs w:val="16"/>
              </w:rPr>
              <w:t>cademy</w:t>
            </w:r>
          </w:p>
        </w:tc>
      </w:tr>
    </w:tbl>
    <w:p w14:paraId="65B26A5D" w14:textId="77777777" w:rsidR="00D44495" w:rsidRDefault="00D44495">
      <w:pPr>
        <w:rPr>
          <w:rFonts w:ascii="Verdana" w:hAnsi="Verdana"/>
        </w:rPr>
      </w:pPr>
    </w:p>
    <w:tbl>
      <w:tblPr>
        <w:tblStyle w:val="TableSimple2"/>
        <w:tblW w:w="9610" w:type="dxa"/>
        <w:tblLayout w:type="fixed"/>
        <w:tblLook w:val="0000" w:firstRow="0" w:lastRow="0" w:firstColumn="0" w:lastColumn="0" w:noHBand="0" w:noVBand="0"/>
      </w:tblPr>
      <w:tblGrid>
        <w:gridCol w:w="360"/>
        <w:gridCol w:w="9250"/>
      </w:tblGrid>
      <w:tr w:rsidR="006F3565" w:rsidRPr="00E02B40" w14:paraId="281A4D46" w14:textId="77777777" w:rsidTr="006F5BAE">
        <w:trPr>
          <w:trHeight w:val="144"/>
        </w:trPr>
        <w:tc>
          <w:tcPr>
            <w:tcW w:w="9610" w:type="dxa"/>
            <w:gridSpan w:val="2"/>
          </w:tcPr>
          <w:p w14:paraId="103FE546" w14:textId="77777777" w:rsidR="006F3565" w:rsidRPr="00E02B40" w:rsidRDefault="006F3565" w:rsidP="007D79CF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Education</w:t>
            </w:r>
          </w:p>
          <w:tbl>
            <w:tblPr>
              <w:tblStyle w:val="TableElegant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070"/>
              <w:gridCol w:w="1762"/>
              <w:gridCol w:w="990"/>
              <w:gridCol w:w="1890"/>
            </w:tblGrid>
            <w:tr w:rsidR="00CE7EE6" w:rsidRPr="001E61A7" w14:paraId="1B96379C" w14:textId="2DEACC6A" w:rsidTr="007F05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95" w:type="dxa"/>
                </w:tcPr>
                <w:p w14:paraId="247CA0D1" w14:textId="2E33AA35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2070" w:type="dxa"/>
                </w:tcPr>
                <w:p w14:paraId="5C324060" w14:textId="038FB898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Specialization</w:t>
                  </w:r>
                </w:p>
              </w:tc>
              <w:tc>
                <w:tcPr>
                  <w:tcW w:w="1762" w:type="dxa"/>
                </w:tcPr>
                <w:p w14:paraId="0EDC8389" w14:textId="3ECD37FA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990" w:type="dxa"/>
                </w:tcPr>
                <w:p w14:paraId="69579BBD" w14:textId="1FFC30D4" w:rsidR="00CE7EE6" w:rsidRPr="001E61A7" w:rsidRDefault="002476A1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Cs/>
                      <w:sz w:val="16"/>
                      <w:szCs w:val="16"/>
                    </w:rPr>
                    <w:t>Marks</w:t>
                  </w:r>
                </w:p>
              </w:tc>
              <w:tc>
                <w:tcPr>
                  <w:tcW w:w="1890" w:type="dxa"/>
                </w:tcPr>
                <w:p w14:paraId="3CAEDE62" w14:textId="41A568C1" w:rsidR="00CE7EE6" w:rsidRPr="001E61A7" w:rsidRDefault="00CE7EE6" w:rsidP="007D79CF">
                  <w:pPr>
                    <w:pStyle w:val="ResSectionHeader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Cs/>
                      <w:sz w:val="16"/>
                      <w:szCs w:val="16"/>
                    </w:rPr>
                    <w:t>Year</w:t>
                  </w:r>
                  <w:r w:rsidR="007F0570">
                    <w:rPr>
                      <w:rFonts w:cs="Arial"/>
                      <w:bCs/>
                      <w:sz w:val="16"/>
                      <w:szCs w:val="16"/>
                    </w:rPr>
                    <w:t xml:space="preserve"> of Passing</w:t>
                  </w:r>
                </w:p>
              </w:tc>
            </w:tr>
            <w:tr w:rsidR="00CE7EE6" w:rsidRPr="001E61A7" w14:paraId="769BA1C3" w14:textId="4DA5D6D6" w:rsidTr="007F0570">
              <w:tc>
                <w:tcPr>
                  <w:tcW w:w="2695" w:type="dxa"/>
                </w:tcPr>
                <w:p w14:paraId="7E4B6653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Bachelor of Engineering</w:t>
                  </w:r>
                </w:p>
              </w:tc>
              <w:tc>
                <w:tcPr>
                  <w:tcW w:w="2070" w:type="dxa"/>
                </w:tcPr>
                <w:p w14:paraId="2DA16B53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Computer Science</w:t>
                  </w:r>
                </w:p>
              </w:tc>
              <w:tc>
                <w:tcPr>
                  <w:tcW w:w="1762" w:type="dxa"/>
                </w:tcPr>
                <w:p w14:paraId="249F1BA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R.G.P.V Bhopal</w:t>
                  </w:r>
                </w:p>
              </w:tc>
              <w:tc>
                <w:tcPr>
                  <w:tcW w:w="990" w:type="dxa"/>
                </w:tcPr>
                <w:p w14:paraId="20B76DF0" w14:textId="3CA51236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69.6%</w:t>
                  </w:r>
                </w:p>
              </w:tc>
              <w:tc>
                <w:tcPr>
                  <w:tcW w:w="1890" w:type="dxa"/>
                </w:tcPr>
                <w:p w14:paraId="06F4C0F8" w14:textId="60FE8EC1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2011-2015</w:t>
                  </w:r>
                </w:p>
              </w:tc>
            </w:tr>
            <w:tr w:rsidR="00CE7EE6" w:rsidRPr="001E61A7" w14:paraId="7B575055" w14:textId="389D275E" w:rsidTr="007F0570">
              <w:tc>
                <w:tcPr>
                  <w:tcW w:w="2695" w:type="dxa"/>
                </w:tcPr>
                <w:p w14:paraId="4B99B47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Higher Secondary</w:t>
                  </w:r>
                </w:p>
              </w:tc>
              <w:tc>
                <w:tcPr>
                  <w:tcW w:w="2070" w:type="dxa"/>
                </w:tcPr>
                <w:p w14:paraId="62AD3888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PCM</w:t>
                  </w:r>
                </w:p>
              </w:tc>
              <w:tc>
                <w:tcPr>
                  <w:tcW w:w="1762" w:type="dxa"/>
                </w:tcPr>
                <w:p w14:paraId="2A5EAA8D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25BE2937" w14:textId="361E611A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64.6%</w:t>
                  </w:r>
                </w:p>
              </w:tc>
              <w:tc>
                <w:tcPr>
                  <w:tcW w:w="1890" w:type="dxa"/>
                </w:tcPr>
                <w:p w14:paraId="0CC1A157" w14:textId="38015246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2009-2010</w:t>
                  </w:r>
                </w:p>
              </w:tc>
            </w:tr>
            <w:tr w:rsidR="00CE7EE6" w:rsidRPr="001E61A7" w14:paraId="6CFA15DC" w14:textId="0314CB13" w:rsidTr="007F0570">
              <w:tc>
                <w:tcPr>
                  <w:tcW w:w="2695" w:type="dxa"/>
                </w:tcPr>
                <w:p w14:paraId="5FB1C2E4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High School</w:t>
                  </w:r>
                </w:p>
              </w:tc>
              <w:tc>
                <w:tcPr>
                  <w:tcW w:w="2070" w:type="dxa"/>
                </w:tcPr>
                <w:p w14:paraId="418E81F7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All Subjects</w:t>
                  </w:r>
                </w:p>
              </w:tc>
              <w:tc>
                <w:tcPr>
                  <w:tcW w:w="1762" w:type="dxa"/>
                </w:tcPr>
                <w:p w14:paraId="131CB21B" w14:textId="77777777" w:rsidR="00CE7EE6" w:rsidRPr="001E61A7" w:rsidRDefault="00CE7EE6" w:rsidP="007D79CF">
                  <w:pPr>
                    <w:pStyle w:val="ResSectionHeader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2B4F7576" w14:textId="2562CF41" w:rsidR="00CE7EE6" w:rsidRPr="001E61A7" w:rsidRDefault="002476A1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78.6%</w:t>
                  </w:r>
                </w:p>
              </w:tc>
              <w:tc>
                <w:tcPr>
                  <w:tcW w:w="1890" w:type="dxa"/>
                </w:tcPr>
                <w:p w14:paraId="4EE97353" w14:textId="0B3FD809" w:rsidR="00CE7EE6" w:rsidRPr="001E61A7" w:rsidRDefault="00CE7EE6" w:rsidP="007D79CF">
                  <w:pPr>
                    <w:pStyle w:val="ResSectionHeader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2007-2008</w:t>
                  </w:r>
                </w:p>
              </w:tc>
            </w:tr>
          </w:tbl>
          <w:p w14:paraId="5125898A" w14:textId="77777777" w:rsidR="009B239B" w:rsidRPr="00E02B40" w:rsidRDefault="009B239B" w:rsidP="007D79CF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F43EFD" w:rsidRPr="00E02B40" w14:paraId="4AD0E089" w14:textId="77777777" w:rsidTr="006F5BAE">
        <w:trPr>
          <w:trHeight w:val="144"/>
        </w:trPr>
        <w:tc>
          <w:tcPr>
            <w:tcW w:w="9610" w:type="dxa"/>
            <w:gridSpan w:val="2"/>
          </w:tcPr>
          <w:p w14:paraId="09B05760" w14:textId="77777777" w:rsidR="00F43EFD" w:rsidRDefault="00F43EFD" w:rsidP="00F43EFD">
            <w:pPr>
              <w:pStyle w:val="ResSectionHeader"/>
              <w:rPr>
                <w:sz w:val="22"/>
                <w:szCs w:val="22"/>
              </w:rPr>
            </w:pPr>
          </w:p>
          <w:p w14:paraId="47EC2EEC" w14:textId="274E823F" w:rsidR="00F43EFD" w:rsidRPr="00E02B40" w:rsidRDefault="00F43EFD" w:rsidP="00F43EFD">
            <w:pPr>
              <w:pStyle w:val="ResSection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&amp; Certifications</w:t>
            </w:r>
          </w:p>
        </w:tc>
      </w:tr>
      <w:tr w:rsidR="00F43EFD" w:rsidRPr="00E02B40" w14:paraId="0115C462" w14:textId="77777777" w:rsidTr="006F5BAE">
        <w:trPr>
          <w:trHeight w:val="144"/>
        </w:trPr>
        <w:tc>
          <w:tcPr>
            <w:tcW w:w="360" w:type="dxa"/>
            <w:shd w:val="clear" w:color="auto" w:fill="FFFFFF" w:themeFill="background1"/>
          </w:tcPr>
          <w:p w14:paraId="4A42C894" w14:textId="77777777" w:rsidR="00F43EFD" w:rsidRPr="00E02B40" w:rsidRDefault="00F43EFD" w:rsidP="00F43EFD">
            <w:pPr>
              <w:pStyle w:val="ResBodyText"/>
              <w:rPr>
                <w:rFonts w:ascii="Verdana" w:hAnsi="Verdana"/>
              </w:rPr>
            </w:pPr>
          </w:p>
        </w:tc>
        <w:tc>
          <w:tcPr>
            <w:tcW w:w="9250" w:type="dxa"/>
            <w:shd w:val="clear" w:color="auto" w:fill="FFFFFF" w:themeFill="background1"/>
          </w:tcPr>
          <w:p w14:paraId="598022A3" w14:textId="7D38455C" w:rsidR="00F43EFD" w:rsidRPr="001E61A7" w:rsidRDefault="00F43EFD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Integration Cloud Certification</w:t>
            </w:r>
          </w:p>
          <w:p w14:paraId="72C9DAC5" w14:textId="59EF5517" w:rsidR="00F43EFD" w:rsidRDefault="00F43EFD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APEX training and Internal Certification</w:t>
            </w:r>
          </w:p>
          <w:p w14:paraId="4DA02B78" w14:textId="14E7368B" w:rsidR="001E61A7" w:rsidRPr="001E61A7" w:rsidRDefault="001E61A7" w:rsidP="00F43EFD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Completed the following Courses in Online Learning Platforms e.g., Udemy</w:t>
            </w:r>
          </w:p>
          <w:p w14:paraId="4A525DE6" w14:textId="36C25D40" w:rsidR="00F43EFD" w:rsidRPr="001E61A7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“Blockchain and Bitcoin Fundamentals” (3 Hours - Udemy) – APR-2021</w:t>
            </w:r>
          </w:p>
          <w:p w14:paraId="22DEC8AA" w14:textId="4062253D" w:rsidR="00F43EFD" w:rsidRPr="001E61A7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“Angular &amp; NodeJS – The MEAN Stack Guide [2021 Edition]” (13 Hours - Udemy) – APR-2021</w:t>
            </w:r>
          </w:p>
          <w:p w14:paraId="0E040CED" w14:textId="1CCAD173" w:rsidR="00F43EFD" w:rsidRPr="001E61A7" w:rsidRDefault="00F43EFD" w:rsidP="001E61A7">
            <w:pPr>
              <w:pStyle w:val="ResAdditionalInformation"/>
              <w:numPr>
                <w:ilvl w:val="1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“Build a Blockchain and a Cryptocurrency from Scratch” (6.5 Hours - Udemy) – APR-2021</w:t>
            </w:r>
          </w:p>
          <w:p w14:paraId="26AE2031" w14:textId="024C5210" w:rsidR="00F43EFD" w:rsidRPr="001E61A7" w:rsidRDefault="00F43EFD" w:rsidP="001E61A7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“Oracle Digital Assistant” 5 days’ workshop from oracle</w:t>
            </w:r>
          </w:p>
        </w:tc>
      </w:tr>
    </w:tbl>
    <w:p w14:paraId="3B1B8924" w14:textId="77777777" w:rsidR="00D40EBB" w:rsidRPr="00CD6FB0" w:rsidRDefault="00D40EBB">
      <w:pPr>
        <w:rPr>
          <w:rFonts w:ascii="Verdana" w:hAnsi="Verdana"/>
        </w:rPr>
      </w:pPr>
    </w:p>
    <w:p w14:paraId="2A6903FF" w14:textId="77777777" w:rsidR="0060589A" w:rsidRPr="009F2263" w:rsidRDefault="0060589A">
      <w:pPr>
        <w:rPr>
          <w:rFonts w:ascii="Verdana" w:hAnsi="Verdana"/>
        </w:rPr>
      </w:pPr>
    </w:p>
    <w:p w14:paraId="19CB0B61" w14:textId="77777777" w:rsidR="00D40EBB" w:rsidRPr="009F2263" w:rsidRDefault="00D40EBB">
      <w:pPr>
        <w:rPr>
          <w:rFonts w:ascii="Verdana" w:hAnsi="Verdana"/>
        </w:rPr>
      </w:pPr>
    </w:p>
    <w:p w14:paraId="1D80557E" w14:textId="77777777" w:rsidR="00155A22" w:rsidRPr="00CD6FB0" w:rsidRDefault="00155A22">
      <w:pPr>
        <w:rPr>
          <w:rFonts w:ascii="Verdana" w:hAnsi="Verdana"/>
        </w:rPr>
      </w:pPr>
    </w:p>
    <w:p w14:paraId="5F5C80AA" w14:textId="77777777" w:rsidR="00155A22" w:rsidRPr="00CD6FB0" w:rsidRDefault="00155A22">
      <w:pPr>
        <w:rPr>
          <w:rFonts w:ascii="Verdana" w:hAnsi="Verdana"/>
        </w:rPr>
      </w:pPr>
    </w:p>
    <w:sectPr w:rsidR="00155A22" w:rsidRPr="00CD6FB0" w:rsidSect="00D742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CDA32" w14:textId="77777777" w:rsidR="0079187D" w:rsidRDefault="0079187D">
      <w:r>
        <w:separator/>
      </w:r>
    </w:p>
  </w:endnote>
  <w:endnote w:type="continuationSeparator" w:id="0">
    <w:p w14:paraId="093C5C6C" w14:textId="77777777" w:rsidR="0079187D" w:rsidRDefault="0079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B1F07" w14:textId="77777777" w:rsidR="00A9123B" w:rsidRDefault="00A91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43AB5" w14:textId="77777777" w:rsidR="00A9123B" w:rsidRDefault="00A912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EF197" w14:textId="77777777" w:rsidR="00A9123B" w:rsidRDefault="00A9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67013" w14:textId="77777777" w:rsidR="0079187D" w:rsidRDefault="0079187D">
      <w:r>
        <w:separator/>
      </w:r>
    </w:p>
  </w:footnote>
  <w:footnote w:type="continuationSeparator" w:id="0">
    <w:p w14:paraId="7F82642D" w14:textId="77777777" w:rsidR="0079187D" w:rsidRDefault="0079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600C" w14:textId="77777777" w:rsidR="00A9123B" w:rsidRDefault="00A91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1803" w14:textId="56B595DE" w:rsidR="00A9123B" w:rsidRPr="00920489" w:rsidRDefault="00A9123B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3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7F0570">
      <w:rPr>
        <w:rFonts w:cs="Arial"/>
        <w:b w:val="0"/>
        <w:noProof/>
      </w:rPr>
      <w:t>2</w:t>
    </w:r>
    <w:r>
      <w:rPr>
        <w:rFonts w:cs="Arial"/>
        <w:b w:val="0"/>
      </w:rPr>
      <w:fldChar w:fldCharType="end"/>
    </w:r>
  </w:p>
  <w:p w14:paraId="7CAFDEF0" w14:textId="77777777" w:rsidR="00A9123B" w:rsidRPr="006A3142" w:rsidRDefault="00A9123B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02089D35" w14:textId="77777777" w:rsidR="00A9123B" w:rsidRDefault="00A91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91A7A" w14:textId="77777777" w:rsidR="00A9123B" w:rsidRDefault="00A91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F6C"/>
    <w:multiLevelType w:val="hybridMultilevel"/>
    <w:tmpl w:val="BA90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36498"/>
    <w:multiLevelType w:val="hybridMultilevel"/>
    <w:tmpl w:val="D8E8F71E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525B8A"/>
    <w:multiLevelType w:val="hybridMultilevel"/>
    <w:tmpl w:val="2B98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0ECB"/>
    <w:multiLevelType w:val="hybridMultilevel"/>
    <w:tmpl w:val="50EE2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3F3D"/>
    <w:multiLevelType w:val="hybridMultilevel"/>
    <w:tmpl w:val="B206F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5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905362"/>
    <w:multiLevelType w:val="hybridMultilevel"/>
    <w:tmpl w:val="268AD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079BA"/>
    <w:multiLevelType w:val="hybridMultilevel"/>
    <w:tmpl w:val="075C8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F417BF"/>
    <w:multiLevelType w:val="hybridMultilevel"/>
    <w:tmpl w:val="1610B4D0"/>
    <w:lvl w:ilvl="0" w:tplc="3DC4D1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2B60628"/>
    <w:multiLevelType w:val="hybridMultilevel"/>
    <w:tmpl w:val="B798E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3A454C"/>
    <w:multiLevelType w:val="hybridMultilevel"/>
    <w:tmpl w:val="5390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C400F2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D4B26"/>
    <w:multiLevelType w:val="hybridMultilevel"/>
    <w:tmpl w:val="33604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E1924"/>
    <w:multiLevelType w:val="hybridMultilevel"/>
    <w:tmpl w:val="6BCCF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5E21D6"/>
    <w:multiLevelType w:val="hybridMultilevel"/>
    <w:tmpl w:val="AEB61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F7CEA"/>
    <w:multiLevelType w:val="multilevel"/>
    <w:tmpl w:val="BD7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F5633"/>
    <w:multiLevelType w:val="hybridMultilevel"/>
    <w:tmpl w:val="113EB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D225C0"/>
    <w:multiLevelType w:val="hybridMultilevel"/>
    <w:tmpl w:val="C82008AC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522431"/>
    <w:multiLevelType w:val="hybridMultilevel"/>
    <w:tmpl w:val="6D9A4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41D03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30804"/>
    <w:multiLevelType w:val="hybridMultilevel"/>
    <w:tmpl w:val="79900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1"/>
  </w:num>
  <w:num w:numId="5">
    <w:abstractNumId w:val="23"/>
  </w:num>
  <w:num w:numId="6">
    <w:abstractNumId w:val="9"/>
  </w:num>
  <w:num w:numId="7">
    <w:abstractNumId w:val="16"/>
  </w:num>
  <w:num w:numId="8">
    <w:abstractNumId w:val="17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19"/>
  </w:num>
  <w:num w:numId="16">
    <w:abstractNumId w:val="15"/>
  </w:num>
  <w:num w:numId="17">
    <w:abstractNumId w:val="21"/>
  </w:num>
  <w:num w:numId="18">
    <w:abstractNumId w:val="10"/>
  </w:num>
  <w:num w:numId="19">
    <w:abstractNumId w:val="6"/>
  </w:num>
  <w:num w:numId="20">
    <w:abstractNumId w:val="2"/>
  </w:num>
  <w:num w:numId="21">
    <w:abstractNumId w:val="3"/>
  </w:num>
  <w:num w:numId="22">
    <w:abstractNumId w:val="4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noPunctuationKerning/>
  <w:characterSpacingControl w:val="doNotCompress"/>
  <w:hdrShapeDefaults>
    <o:shapedefaults v:ext="edit" spidmax="2049" fillcolor="white">
      <v:fill color="white" rotate="t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4"/>
    <w:rsid w:val="000016BC"/>
    <w:rsid w:val="00002101"/>
    <w:rsid w:val="00007ED7"/>
    <w:rsid w:val="00012361"/>
    <w:rsid w:val="0001346A"/>
    <w:rsid w:val="00013609"/>
    <w:rsid w:val="00031EB6"/>
    <w:rsid w:val="000434CB"/>
    <w:rsid w:val="00050118"/>
    <w:rsid w:val="000568EE"/>
    <w:rsid w:val="000600D3"/>
    <w:rsid w:val="00061D59"/>
    <w:rsid w:val="00062E83"/>
    <w:rsid w:val="00066194"/>
    <w:rsid w:val="00071F9D"/>
    <w:rsid w:val="00086FE4"/>
    <w:rsid w:val="0009031C"/>
    <w:rsid w:val="000918CC"/>
    <w:rsid w:val="0009346C"/>
    <w:rsid w:val="00095F5E"/>
    <w:rsid w:val="000A3F5F"/>
    <w:rsid w:val="000A57F1"/>
    <w:rsid w:val="000A60CF"/>
    <w:rsid w:val="000B2412"/>
    <w:rsid w:val="000B3337"/>
    <w:rsid w:val="000B68AA"/>
    <w:rsid w:val="000B787C"/>
    <w:rsid w:val="000C2158"/>
    <w:rsid w:val="000C34A9"/>
    <w:rsid w:val="000C55D7"/>
    <w:rsid w:val="000C5F3D"/>
    <w:rsid w:val="000C7B3A"/>
    <w:rsid w:val="000D16C3"/>
    <w:rsid w:val="000D2075"/>
    <w:rsid w:val="000D3559"/>
    <w:rsid w:val="000D4598"/>
    <w:rsid w:val="000D7B71"/>
    <w:rsid w:val="000E6003"/>
    <w:rsid w:val="000F06FE"/>
    <w:rsid w:val="000F4C2C"/>
    <w:rsid w:val="000F6E3B"/>
    <w:rsid w:val="00107CEB"/>
    <w:rsid w:val="00114E5F"/>
    <w:rsid w:val="001239D1"/>
    <w:rsid w:val="00131C7F"/>
    <w:rsid w:val="00135631"/>
    <w:rsid w:val="00141A9C"/>
    <w:rsid w:val="00141D78"/>
    <w:rsid w:val="0015375A"/>
    <w:rsid w:val="001541C6"/>
    <w:rsid w:val="00155A22"/>
    <w:rsid w:val="00160CE7"/>
    <w:rsid w:val="00177D34"/>
    <w:rsid w:val="001829A8"/>
    <w:rsid w:val="001857A0"/>
    <w:rsid w:val="001938C3"/>
    <w:rsid w:val="0019469A"/>
    <w:rsid w:val="00195497"/>
    <w:rsid w:val="001A00B1"/>
    <w:rsid w:val="001A784A"/>
    <w:rsid w:val="001B0D55"/>
    <w:rsid w:val="001B1765"/>
    <w:rsid w:val="001C06A7"/>
    <w:rsid w:val="001D0E66"/>
    <w:rsid w:val="001D2810"/>
    <w:rsid w:val="001D307C"/>
    <w:rsid w:val="001E1310"/>
    <w:rsid w:val="001E61A7"/>
    <w:rsid w:val="001F10BE"/>
    <w:rsid w:val="001F4740"/>
    <w:rsid w:val="001F7DD2"/>
    <w:rsid w:val="0020535F"/>
    <w:rsid w:val="00205E95"/>
    <w:rsid w:val="00206A55"/>
    <w:rsid w:val="00216FC1"/>
    <w:rsid w:val="00222725"/>
    <w:rsid w:val="002314E1"/>
    <w:rsid w:val="00231745"/>
    <w:rsid w:val="00231756"/>
    <w:rsid w:val="002338E4"/>
    <w:rsid w:val="00236D9D"/>
    <w:rsid w:val="00237210"/>
    <w:rsid w:val="00241727"/>
    <w:rsid w:val="002432FF"/>
    <w:rsid w:val="002476A1"/>
    <w:rsid w:val="00247E2E"/>
    <w:rsid w:val="0025319C"/>
    <w:rsid w:val="00253911"/>
    <w:rsid w:val="0026100A"/>
    <w:rsid w:val="002623E4"/>
    <w:rsid w:val="0026560D"/>
    <w:rsid w:val="00265728"/>
    <w:rsid w:val="00280002"/>
    <w:rsid w:val="00280861"/>
    <w:rsid w:val="00281C7E"/>
    <w:rsid w:val="0028385E"/>
    <w:rsid w:val="00297BB5"/>
    <w:rsid w:val="002A2E60"/>
    <w:rsid w:val="002A5044"/>
    <w:rsid w:val="002A6272"/>
    <w:rsid w:val="002A7913"/>
    <w:rsid w:val="002B20A1"/>
    <w:rsid w:val="002B740D"/>
    <w:rsid w:val="002C4B71"/>
    <w:rsid w:val="002D7192"/>
    <w:rsid w:val="002E0955"/>
    <w:rsid w:val="002E149D"/>
    <w:rsid w:val="002E1A6A"/>
    <w:rsid w:val="002E306B"/>
    <w:rsid w:val="002E7ACB"/>
    <w:rsid w:val="002F3BC1"/>
    <w:rsid w:val="002F7245"/>
    <w:rsid w:val="00302E7A"/>
    <w:rsid w:val="00302EA0"/>
    <w:rsid w:val="00303DCB"/>
    <w:rsid w:val="0030703C"/>
    <w:rsid w:val="003110EF"/>
    <w:rsid w:val="00312542"/>
    <w:rsid w:val="00314529"/>
    <w:rsid w:val="00323AE2"/>
    <w:rsid w:val="0033233A"/>
    <w:rsid w:val="003324C1"/>
    <w:rsid w:val="00332966"/>
    <w:rsid w:val="003365EB"/>
    <w:rsid w:val="003407B9"/>
    <w:rsid w:val="00344B07"/>
    <w:rsid w:val="003451AC"/>
    <w:rsid w:val="00345C17"/>
    <w:rsid w:val="00351A5A"/>
    <w:rsid w:val="003575B6"/>
    <w:rsid w:val="003615D1"/>
    <w:rsid w:val="00364186"/>
    <w:rsid w:val="0036675E"/>
    <w:rsid w:val="00366E61"/>
    <w:rsid w:val="00370E9C"/>
    <w:rsid w:val="00374940"/>
    <w:rsid w:val="00374F7D"/>
    <w:rsid w:val="003773E3"/>
    <w:rsid w:val="00377558"/>
    <w:rsid w:val="00384ACC"/>
    <w:rsid w:val="00385D59"/>
    <w:rsid w:val="00387D61"/>
    <w:rsid w:val="00390E52"/>
    <w:rsid w:val="00393D02"/>
    <w:rsid w:val="003A1F63"/>
    <w:rsid w:val="003A28EC"/>
    <w:rsid w:val="003A7893"/>
    <w:rsid w:val="003A7BD4"/>
    <w:rsid w:val="003B62D6"/>
    <w:rsid w:val="003C2000"/>
    <w:rsid w:val="003C2264"/>
    <w:rsid w:val="003C45C8"/>
    <w:rsid w:val="003E0C1D"/>
    <w:rsid w:val="003E29B4"/>
    <w:rsid w:val="003E4A63"/>
    <w:rsid w:val="003F206A"/>
    <w:rsid w:val="003F4EE1"/>
    <w:rsid w:val="003F5E79"/>
    <w:rsid w:val="003F6C57"/>
    <w:rsid w:val="00401D1F"/>
    <w:rsid w:val="0041280B"/>
    <w:rsid w:val="00415159"/>
    <w:rsid w:val="00416054"/>
    <w:rsid w:val="004176E4"/>
    <w:rsid w:val="004219C0"/>
    <w:rsid w:val="004402E6"/>
    <w:rsid w:val="00443BDB"/>
    <w:rsid w:val="00446A28"/>
    <w:rsid w:val="004563DD"/>
    <w:rsid w:val="0046169D"/>
    <w:rsid w:val="00463F8F"/>
    <w:rsid w:val="00470746"/>
    <w:rsid w:val="00471E8B"/>
    <w:rsid w:val="00472F50"/>
    <w:rsid w:val="004746F4"/>
    <w:rsid w:val="0047686D"/>
    <w:rsid w:val="0048656E"/>
    <w:rsid w:val="00495A64"/>
    <w:rsid w:val="004A0179"/>
    <w:rsid w:val="004A0722"/>
    <w:rsid w:val="004A107B"/>
    <w:rsid w:val="004A1D0E"/>
    <w:rsid w:val="004A4AA9"/>
    <w:rsid w:val="004B41F0"/>
    <w:rsid w:val="004B5639"/>
    <w:rsid w:val="004C2110"/>
    <w:rsid w:val="004C35CD"/>
    <w:rsid w:val="004C7144"/>
    <w:rsid w:val="004D0AC7"/>
    <w:rsid w:val="004D108E"/>
    <w:rsid w:val="004E0549"/>
    <w:rsid w:val="004E789A"/>
    <w:rsid w:val="004F7CCA"/>
    <w:rsid w:val="0050089C"/>
    <w:rsid w:val="00506094"/>
    <w:rsid w:val="00516CFD"/>
    <w:rsid w:val="005207D3"/>
    <w:rsid w:val="0052390A"/>
    <w:rsid w:val="00543CDD"/>
    <w:rsid w:val="0055027F"/>
    <w:rsid w:val="005603D7"/>
    <w:rsid w:val="00566C09"/>
    <w:rsid w:val="005717DF"/>
    <w:rsid w:val="00572E8B"/>
    <w:rsid w:val="0057609D"/>
    <w:rsid w:val="00584FC4"/>
    <w:rsid w:val="005859C2"/>
    <w:rsid w:val="00585FB4"/>
    <w:rsid w:val="00597D7D"/>
    <w:rsid w:val="005A1E7F"/>
    <w:rsid w:val="005A45DF"/>
    <w:rsid w:val="005A55FB"/>
    <w:rsid w:val="005B310B"/>
    <w:rsid w:val="005B3D7A"/>
    <w:rsid w:val="005B75D4"/>
    <w:rsid w:val="005C24C7"/>
    <w:rsid w:val="005C5B8B"/>
    <w:rsid w:val="005C776F"/>
    <w:rsid w:val="005D483C"/>
    <w:rsid w:val="005E369E"/>
    <w:rsid w:val="005E5A9B"/>
    <w:rsid w:val="005E691A"/>
    <w:rsid w:val="005F02A7"/>
    <w:rsid w:val="005F0CE0"/>
    <w:rsid w:val="005F3389"/>
    <w:rsid w:val="005F3D60"/>
    <w:rsid w:val="005F57D9"/>
    <w:rsid w:val="006035FA"/>
    <w:rsid w:val="0060589A"/>
    <w:rsid w:val="00610200"/>
    <w:rsid w:val="00610276"/>
    <w:rsid w:val="00615CAC"/>
    <w:rsid w:val="00615D82"/>
    <w:rsid w:val="006163F2"/>
    <w:rsid w:val="0061663A"/>
    <w:rsid w:val="00621247"/>
    <w:rsid w:val="006216A1"/>
    <w:rsid w:val="00622CCB"/>
    <w:rsid w:val="00627FD9"/>
    <w:rsid w:val="00640F1F"/>
    <w:rsid w:val="006473B2"/>
    <w:rsid w:val="00656632"/>
    <w:rsid w:val="006612F8"/>
    <w:rsid w:val="00693C01"/>
    <w:rsid w:val="00694F6C"/>
    <w:rsid w:val="00697212"/>
    <w:rsid w:val="006A2DB8"/>
    <w:rsid w:val="006A347F"/>
    <w:rsid w:val="006B0588"/>
    <w:rsid w:val="006B6DD7"/>
    <w:rsid w:val="006C4207"/>
    <w:rsid w:val="006C4598"/>
    <w:rsid w:val="006D2042"/>
    <w:rsid w:val="006E3D4A"/>
    <w:rsid w:val="006E4D65"/>
    <w:rsid w:val="006F3565"/>
    <w:rsid w:val="006F3B2E"/>
    <w:rsid w:val="006F5A83"/>
    <w:rsid w:val="006F5BAE"/>
    <w:rsid w:val="006F6930"/>
    <w:rsid w:val="0070305E"/>
    <w:rsid w:val="00704684"/>
    <w:rsid w:val="00705DA3"/>
    <w:rsid w:val="007063AD"/>
    <w:rsid w:val="0071181E"/>
    <w:rsid w:val="0071455D"/>
    <w:rsid w:val="007157D8"/>
    <w:rsid w:val="00724324"/>
    <w:rsid w:val="00730092"/>
    <w:rsid w:val="00730768"/>
    <w:rsid w:val="00740027"/>
    <w:rsid w:val="00741F64"/>
    <w:rsid w:val="00742817"/>
    <w:rsid w:val="00742841"/>
    <w:rsid w:val="00752C90"/>
    <w:rsid w:val="007547F8"/>
    <w:rsid w:val="00756BB9"/>
    <w:rsid w:val="007702EE"/>
    <w:rsid w:val="00770937"/>
    <w:rsid w:val="00773A0B"/>
    <w:rsid w:val="007742CD"/>
    <w:rsid w:val="00783DB0"/>
    <w:rsid w:val="0078424F"/>
    <w:rsid w:val="00785A36"/>
    <w:rsid w:val="007875D3"/>
    <w:rsid w:val="0079187D"/>
    <w:rsid w:val="00792B77"/>
    <w:rsid w:val="00795E89"/>
    <w:rsid w:val="0079750A"/>
    <w:rsid w:val="007A1BC6"/>
    <w:rsid w:val="007A42A6"/>
    <w:rsid w:val="007A54E4"/>
    <w:rsid w:val="007B0D9F"/>
    <w:rsid w:val="007C2F09"/>
    <w:rsid w:val="007C3143"/>
    <w:rsid w:val="007C337E"/>
    <w:rsid w:val="007C3647"/>
    <w:rsid w:val="007C6740"/>
    <w:rsid w:val="007C78BD"/>
    <w:rsid w:val="007D48D8"/>
    <w:rsid w:val="007D79CF"/>
    <w:rsid w:val="007E0096"/>
    <w:rsid w:val="007E128A"/>
    <w:rsid w:val="007E324F"/>
    <w:rsid w:val="007E5F60"/>
    <w:rsid w:val="007F0570"/>
    <w:rsid w:val="0080135C"/>
    <w:rsid w:val="008027EC"/>
    <w:rsid w:val="00813227"/>
    <w:rsid w:val="008208CF"/>
    <w:rsid w:val="00837D2E"/>
    <w:rsid w:val="00841B2F"/>
    <w:rsid w:val="0085333B"/>
    <w:rsid w:val="00854325"/>
    <w:rsid w:val="00860F47"/>
    <w:rsid w:val="00861D73"/>
    <w:rsid w:val="00863258"/>
    <w:rsid w:val="0087431B"/>
    <w:rsid w:val="008751B1"/>
    <w:rsid w:val="00884144"/>
    <w:rsid w:val="0089141F"/>
    <w:rsid w:val="008928FE"/>
    <w:rsid w:val="00893DB0"/>
    <w:rsid w:val="008940AD"/>
    <w:rsid w:val="00894F96"/>
    <w:rsid w:val="00896765"/>
    <w:rsid w:val="0089692D"/>
    <w:rsid w:val="008A16C9"/>
    <w:rsid w:val="008A26D4"/>
    <w:rsid w:val="008A2B39"/>
    <w:rsid w:val="008A7147"/>
    <w:rsid w:val="008B08F1"/>
    <w:rsid w:val="008B5099"/>
    <w:rsid w:val="008C364A"/>
    <w:rsid w:val="008D1B19"/>
    <w:rsid w:val="008D4476"/>
    <w:rsid w:val="008D533F"/>
    <w:rsid w:val="008E029C"/>
    <w:rsid w:val="008E2C92"/>
    <w:rsid w:val="008E7199"/>
    <w:rsid w:val="008F00CE"/>
    <w:rsid w:val="008F06DC"/>
    <w:rsid w:val="008F500B"/>
    <w:rsid w:val="0090031A"/>
    <w:rsid w:val="00912053"/>
    <w:rsid w:val="00922086"/>
    <w:rsid w:val="00923F5C"/>
    <w:rsid w:val="00927D9F"/>
    <w:rsid w:val="00927E6E"/>
    <w:rsid w:val="0093031A"/>
    <w:rsid w:val="00931536"/>
    <w:rsid w:val="00934924"/>
    <w:rsid w:val="0093565A"/>
    <w:rsid w:val="00936404"/>
    <w:rsid w:val="0094757C"/>
    <w:rsid w:val="00952243"/>
    <w:rsid w:val="00953D2D"/>
    <w:rsid w:val="00962105"/>
    <w:rsid w:val="00963168"/>
    <w:rsid w:val="00965F0F"/>
    <w:rsid w:val="00970DBC"/>
    <w:rsid w:val="009713F2"/>
    <w:rsid w:val="009724CE"/>
    <w:rsid w:val="0097620F"/>
    <w:rsid w:val="00980067"/>
    <w:rsid w:val="0098021E"/>
    <w:rsid w:val="00996060"/>
    <w:rsid w:val="009A12B5"/>
    <w:rsid w:val="009A4FCB"/>
    <w:rsid w:val="009B239B"/>
    <w:rsid w:val="009C1713"/>
    <w:rsid w:val="009D1917"/>
    <w:rsid w:val="009D4AD8"/>
    <w:rsid w:val="009D710F"/>
    <w:rsid w:val="009E7C8B"/>
    <w:rsid w:val="009F2263"/>
    <w:rsid w:val="009F3823"/>
    <w:rsid w:val="009F5C0F"/>
    <w:rsid w:val="00A005D8"/>
    <w:rsid w:val="00A06584"/>
    <w:rsid w:val="00A1235C"/>
    <w:rsid w:val="00A15E67"/>
    <w:rsid w:val="00A17096"/>
    <w:rsid w:val="00A207A5"/>
    <w:rsid w:val="00A21742"/>
    <w:rsid w:val="00A2177C"/>
    <w:rsid w:val="00A21B8E"/>
    <w:rsid w:val="00A231DA"/>
    <w:rsid w:val="00A4139D"/>
    <w:rsid w:val="00A463FF"/>
    <w:rsid w:val="00A55356"/>
    <w:rsid w:val="00A57B7A"/>
    <w:rsid w:val="00A73263"/>
    <w:rsid w:val="00A823E1"/>
    <w:rsid w:val="00A871AB"/>
    <w:rsid w:val="00A910DA"/>
    <w:rsid w:val="00A9123B"/>
    <w:rsid w:val="00A91C9B"/>
    <w:rsid w:val="00A9261D"/>
    <w:rsid w:val="00A93815"/>
    <w:rsid w:val="00A9425E"/>
    <w:rsid w:val="00A94D0E"/>
    <w:rsid w:val="00A9571B"/>
    <w:rsid w:val="00A97FAD"/>
    <w:rsid w:val="00AA1113"/>
    <w:rsid w:val="00AA2AD4"/>
    <w:rsid w:val="00AB2EE1"/>
    <w:rsid w:val="00AB6CF3"/>
    <w:rsid w:val="00AB7119"/>
    <w:rsid w:val="00AC031D"/>
    <w:rsid w:val="00AC2747"/>
    <w:rsid w:val="00AC2920"/>
    <w:rsid w:val="00AD3F97"/>
    <w:rsid w:val="00AD413B"/>
    <w:rsid w:val="00AD7D47"/>
    <w:rsid w:val="00AE0680"/>
    <w:rsid w:val="00AE2E41"/>
    <w:rsid w:val="00AE5215"/>
    <w:rsid w:val="00AE7344"/>
    <w:rsid w:val="00AF1981"/>
    <w:rsid w:val="00AF23DF"/>
    <w:rsid w:val="00B039CA"/>
    <w:rsid w:val="00B03AFD"/>
    <w:rsid w:val="00B04900"/>
    <w:rsid w:val="00B05F01"/>
    <w:rsid w:val="00B07DD6"/>
    <w:rsid w:val="00B11419"/>
    <w:rsid w:val="00B134AD"/>
    <w:rsid w:val="00B13BD5"/>
    <w:rsid w:val="00B20F67"/>
    <w:rsid w:val="00B214B6"/>
    <w:rsid w:val="00B30A2C"/>
    <w:rsid w:val="00B36584"/>
    <w:rsid w:val="00B453A3"/>
    <w:rsid w:val="00B55812"/>
    <w:rsid w:val="00B5597B"/>
    <w:rsid w:val="00B57040"/>
    <w:rsid w:val="00B57099"/>
    <w:rsid w:val="00B60965"/>
    <w:rsid w:val="00B75136"/>
    <w:rsid w:val="00B878F9"/>
    <w:rsid w:val="00B90EBA"/>
    <w:rsid w:val="00B94CFE"/>
    <w:rsid w:val="00BA7405"/>
    <w:rsid w:val="00BA7B48"/>
    <w:rsid w:val="00BB12DD"/>
    <w:rsid w:val="00BB6332"/>
    <w:rsid w:val="00BB695E"/>
    <w:rsid w:val="00BB7670"/>
    <w:rsid w:val="00BB7AD3"/>
    <w:rsid w:val="00BC1C5D"/>
    <w:rsid w:val="00BC34CA"/>
    <w:rsid w:val="00BC52E4"/>
    <w:rsid w:val="00BD067E"/>
    <w:rsid w:val="00BD6BD5"/>
    <w:rsid w:val="00BE2471"/>
    <w:rsid w:val="00BE799C"/>
    <w:rsid w:val="00BF15B2"/>
    <w:rsid w:val="00BF1FC4"/>
    <w:rsid w:val="00C132C9"/>
    <w:rsid w:val="00C17EBE"/>
    <w:rsid w:val="00C226DF"/>
    <w:rsid w:val="00C32219"/>
    <w:rsid w:val="00C34456"/>
    <w:rsid w:val="00C367BB"/>
    <w:rsid w:val="00C4285C"/>
    <w:rsid w:val="00C4337E"/>
    <w:rsid w:val="00C529BD"/>
    <w:rsid w:val="00C534D4"/>
    <w:rsid w:val="00C56BB9"/>
    <w:rsid w:val="00C573F6"/>
    <w:rsid w:val="00C65A94"/>
    <w:rsid w:val="00C66B55"/>
    <w:rsid w:val="00C84583"/>
    <w:rsid w:val="00C84CDD"/>
    <w:rsid w:val="00C85AD3"/>
    <w:rsid w:val="00C86D75"/>
    <w:rsid w:val="00C87847"/>
    <w:rsid w:val="00C9706B"/>
    <w:rsid w:val="00CA2D61"/>
    <w:rsid w:val="00CB0AD9"/>
    <w:rsid w:val="00CC210C"/>
    <w:rsid w:val="00CC4F59"/>
    <w:rsid w:val="00CC6866"/>
    <w:rsid w:val="00CC6F47"/>
    <w:rsid w:val="00CD2DA3"/>
    <w:rsid w:val="00CD669A"/>
    <w:rsid w:val="00CD6FB0"/>
    <w:rsid w:val="00CE04B3"/>
    <w:rsid w:val="00CE0F9B"/>
    <w:rsid w:val="00CE322B"/>
    <w:rsid w:val="00CE46E9"/>
    <w:rsid w:val="00CE7EE6"/>
    <w:rsid w:val="00CF534C"/>
    <w:rsid w:val="00CF67E6"/>
    <w:rsid w:val="00D04240"/>
    <w:rsid w:val="00D21926"/>
    <w:rsid w:val="00D24171"/>
    <w:rsid w:val="00D26A70"/>
    <w:rsid w:val="00D26DC5"/>
    <w:rsid w:val="00D31C4E"/>
    <w:rsid w:val="00D326BE"/>
    <w:rsid w:val="00D375B4"/>
    <w:rsid w:val="00D40EBB"/>
    <w:rsid w:val="00D437AD"/>
    <w:rsid w:val="00D44495"/>
    <w:rsid w:val="00D51122"/>
    <w:rsid w:val="00D51B9B"/>
    <w:rsid w:val="00D5260A"/>
    <w:rsid w:val="00D5465D"/>
    <w:rsid w:val="00D57EB6"/>
    <w:rsid w:val="00D630D9"/>
    <w:rsid w:val="00D633BD"/>
    <w:rsid w:val="00D64047"/>
    <w:rsid w:val="00D6473F"/>
    <w:rsid w:val="00D72EBB"/>
    <w:rsid w:val="00D74227"/>
    <w:rsid w:val="00D750F3"/>
    <w:rsid w:val="00D7645B"/>
    <w:rsid w:val="00D769E2"/>
    <w:rsid w:val="00D81BE6"/>
    <w:rsid w:val="00D8479F"/>
    <w:rsid w:val="00D942DD"/>
    <w:rsid w:val="00D9718E"/>
    <w:rsid w:val="00DA20F3"/>
    <w:rsid w:val="00DA2C66"/>
    <w:rsid w:val="00DA4330"/>
    <w:rsid w:val="00DA5827"/>
    <w:rsid w:val="00DB4C0A"/>
    <w:rsid w:val="00DB6C38"/>
    <w:rsid w:val="00DC07EF"/>
    <w:rsid w:val="00DC118A"/>
    <w:rsid w:val="00DD2E32"/>
    <w:rsid w:val="00DD4771"/>
    <w:rsid w:val="00DE15E2"/>
    <w:rsid w:val="00DE4799"/>
    <w:rsid w:val="00DF03FF"/>
    <w:rsid w:val="00DF1641"/>
    <w:rsid w:val="00DF24AE"/>
    <w:rsid w:val="00DF3E9D"/>
    <w:rsid w:val="00DF6A1E"/>
    <w:rsid w:val="00DF781C"/>
    <w:rsid w:val="00DF7C19"/>
    <w:rsid w:val="00E02B40"/>
    <w:rsid w:val="00E04391"/>
    <w:rsid w:val="00E06E50"/>
    <w:rsid w:val="00E1103F"/>
    <w:rsid w:val="00E26FCC"/>
    <w:rsid w:val="00E2770A"/>
    <w:rsid w:val="00E30A15"/>
    <w:rsid w:val="00E32536"/>
    <w:rsid w:val="00E40343"/>
    <w:rsid w:val="00E46B78"/>
    <w:rsid w:val="00E518DE"/>
    <w:rsid w:val="00E650AC"/>
    <w:rsid w:val="00E65144"/>
    <w:rsid w:val="00E75497"/>
    <w:rsid w:val="00E76D89"/>
    <w:rsid w:val="00E833DD"/>
    <w:rsid w:val="00E868BA"/>
    <w:rsid w:val="00E92101"/>
    <w:rsid w:val="00EA07C6"/>
    <w:rsid w:val="00EA19BA"/>
    <w:rsid w:val="00EA7FF4"/>
    <w:rsid w:val="00EC290B"/>
    <w:rsid w:val="00EC570A"/>
    <w:rsid w:val="00EC741C"/>
    <w:rsid w:val="00EC7718"/>
    <w:rsid w:val="00ED3A2C"/>
    <w:rsid w:val="00ED4F3B"/>
    <w:rsid w:val="00EE3020"/>
    <w:rsid w:val="00EE4715"/>
    <w:rsid w:val="00EE4AF7"/>
    <w:rsid w:val="00EE5DEE"/>
    <w:rsid w:val="00EF3DDF"/>
    <w:rsid w:val="00EF435D"/>
    <w:rsid w:val="00EF5353"/>
    <w:rsid w:val="00F0152A"/>
    <w:rsid w:val="00F061EE"/>
    <w:rsid w:val="00F0732A"/>
    <w:rsid w:val="00F11E17"/>
    <w:rsid w:val="00F12DF6"/>
    <w:rsid w:val="00F319DE"/>
    <w:rsid w:val="00F32E5E"/>
    <w:rsid w:val="00F43EFD"/>
    <w:rsid w:val="00F61467"/>
    <w:rsid w:val="00F66721"/>
    <w:rsid w:val="00F736FF"/>
    <w:rsid w:val="00F75C53"/>
    <w:rsid w:val="00F80933"/>
    <w:rsid w:val="00F80EAC"/>
    <w:rsid w:val="00F81D97"/>
    <w:rsid w:val="00F84440"/>
    <w:rsid w:val="00F92FE1"/>
    <w:rsid w:val="00F934A5"/>
    <w:rsid w:val="00F940DF"/>
    <w:rsid w:val="00F964DB"/>
    <w:rsid w:val="00FA60AB"/>
    <w:rsid w:val="00FA6868"/>
    <w:rsid w:val="00FC0B92"/>
    <w:rsid w:val="00FD0372"/>
    <w:rsid w:val="00FD5D2F"/>
    <w:rsid w:val="00FD6BFD"/>
    <w:rsid w:val="00FE16FC"/>
    <w:rsid w:val="00FE3074"/>
    <w:rsid w:val="00FE33BF"/>
    <w:rsid w:val="00FE4790"/>
    <w:rsid w:val="00FE7ADA"/>
    <w:rsid w:val="00FE7D6D"/>
    <w:rsid w:val="00FF58E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rotate="t" type="frame"/>
    </o:shapedefaults>
    <o:shapelayout v:ext="edit">
      <o:idmap v:ext="edit" data="1"/>
    </o:shapelayout>
  </w:shapeDefaults>
  <w:decimalSymbol w:val="."/>
  <w:listSeparator w:val=","/>
  <w14:docId w14:val="3702DF85"/>
  <w15:chartTrackingRefBased/>
  <w15:docId w15:val="{A831EB19-FA43-483F-BB56-0E961E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BodyText">
    <w:name w:val="Res Body Text"/>
    <w:rsid w:val="00F964DB"/>
    <w:rPr>
      <w:rFonts w:cs="Arial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D40EBB"/>
    <w:pPr>
      <w:spacing w:before="60" w:after="60"/>
    </w:pPr>
    <w:rPr>
      <w:rFonts w:cs="Arial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</w:rPr>
  </w:style>
  <w:style w:type="paragraph" w:customStyle="1" w:styleId="ResUniversity">
    <w:name w:val="Res University"/>
    <w:rsid w:val="00D40EBB"/>
    <w:pPr>
      <w:keepNext/>
    </w:pPr>
    <w:rPr>
      <w:rFonts w:cs="Arial"/>
    </w:rPr>
  </w:style>
  <w:style w:type="paragraph" w:customStyle="1" w:styleId="ResAdditionalInformation">
    <w:name w:val="Res Additional Information"/>
    <w:rsid w:val="00D40EBB"/>
    <w:pPr>
      <w:numPr>
        <w:numId w:val="12"/>
      </w:numPr>
    </w:pPr>
    <w:rPr>
      <w:rFonts w:cs="Arial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Verdana">
    <w:name w:val="Res Exp Summary + Verdana"/>
    <w:aliases w:val="Justified"/>
    <w:basedOn w:val="Normal"/>
    <w:rsid w:val="00CF534C"/>
    <w:rPr>
      <w:rFonts w:ascii="Verdana" w:hAnsi="Verdana"/>
      <w:bCs/>
      <w:sz w:val="20"/>
      <w:szCs w:val="20"/>
    </w:rPr>
  </w:style>
  <w:style w:type="character" w:styleId="Hyperlink">
    <w:name w:val="Hyperlink"/>
    <w:rsid w:val="00F07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1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Web1">
    <w:name w:val="Table Web 1"/>
    <w:basedOn w:val="TableNormal"/>
    <w:rsid w:val="00297BB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97BB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5F0CE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0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0CE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0CE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F0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F0CE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5F0CE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3">
    <w:name w:val="Plain Table 3"/>
    <w:basedOn w:val="TableNormal"/>
    <w:uiPriority w:val="43"/>
    <w:rsid w:val="005F0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B23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9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E1103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3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plesh-gour-6856a710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paples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rishnaswamy\Local%20Settings\Temp\Deloitte%20Consulting%20R10%20Resume%20(DCIPL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Deloitte Consulting R10 Resume (DCIPL).dot</Template>
  <TotalTime>174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>Deloitte &amp; Touche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Krishnaswamy, Meghna</dc:creator>
  <cp:keywords/>
  <cp:lastModifiedBy>Gour, Paplesh Kumar</cp:lastModifiedBy>
  <cp:revision>552</cp:revision>
  <cp:lastPrinted>2021-02-24T10:34:00Z</cp:lastPrinted>
  <dcterms:created xsi:type="dcterms:W3CDTF">2021-04-21T08:36:00Z</dcterms:created>
  <dcterms:modified xsi:type="dcterms:W3CDTF">2022-04-13T11:46:00Z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189973148</vt:i4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2022-04-04T18:21:01Z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05a5430f-0fe7-44e6-943e-46bfd3a0dd2b</vt:lpwstr>
  </property>
  <property fmtid="{D5CDD505-2E9C-101B-9397-08002B2CF9AE}" pid="9" name="MSIP_Label_ea60d57e-af5b-4752-ac57-3e4f28ca11dc_ContentBits">
    <vt:lpwstr>0</vt:lpwstr>
  </property>
</Properties>
</file>