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C5955" w14:textId="3979C708" w:rsidR="00CF534C" w:rsidRPr="008A7147" w:rsidRDefault="00A43A31" w:rsidP="00CF534C">
      <w:pPr>
        <w:pStyle w:val="ResHeadingInfoBold"/>
        <w:ind w:left="-43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Pradeep Dhakad</w:t>
      </w:r>
    </w:p>
    <w:p w14:paraId="293BEA25" w14:textId="6EF5A5D7" w:rsidR="00CF534C" w:rsidRPr="00756BB9" w:rsidRDefault="00A43A31" w:rsidP="00CF534C">
      <w:pPr>
        <w:pStyle w:val="ResHeadingInfoBold"/>
        <w:ind w:left="-4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Business Development Associate</w:t>
      </w:r>
    </w:p>
    <w:p w14:paraId="5D68C8A3" w14:textId="3BF00587" w:rsidR="00CF534C" w:rsidRDefault="00A43A31" w:rsidP="0079750A">
      <w:pPr>
        <w:pStyle w:val="StyleResHeadingInfoJustifiedLeft-003"/>
        <w:rPr>
          <w:rFonts w:ascii="Verdana" w:hAnsi="Verdana"/>
          <w:sz w:val="20"/>
        </w:rPr>
      </w:pPr>
      <w:bookmarkStart w:id="0" w:name="PracOffice"/>
      <w:bookmarkEnd w:id="0"/>
      <w:r w:rsidRPr="00A43A31">
        <w:rPr>
          <w:rFonts w:ascii="Verdana" w:hAnsi="Verdana"/>
          <w:sz w:val="20"/>
        </w:rPr>
        <w:t xml:space="preserve">BYJU'S Educational </w:t>
      </w:r>
      <w:r w:rsidR="00917EB6">
        <w:rPr>
          <w:rFonts w:ascii="Verdana" w:hAnsi="Verdana"/>
          <w:sz w:val="20"/>
        </w:rPr>
        <w:t>T</w:t>
      </w:r>
      <w:r w:rsidRPr="00A43A31">
        <w:rPr>
          <w:rFonts w:ascii="Verdana" w:hAnsi="Verdana"/>
          <w:sz w:val="20"/>
        </w:rPr>
        <w:t xml:space="preserve">echnology </w:t>
      </w:r>
      <w:r w:rsidR="00917EB6">
        <w:rPr>
          <w:rFonts w:ascii="Verdana" w:hAnsi="Verdana"/>
          <w:sz w:val="20"/>
        </w:rPr>
        <w:t>C</w:t>
      </w:r>
      <w:r w:rsidRPr="00A43A31">
        <w:rPr>
          <w:rFonts w:ascii="Verdana" w:hAnsi="Verdana"/>
          <w:sz w:val="20"/>
        </w:rPr>
        <w:t>ompany</w:t>
      </w:r>
      <w:r w:rsidR="0079750A">
        <w:rPr>
          <w:rFonts w:ascii="Verdana" w:hAnsi="Verdana"/>
          <w:sz w:val="20"/>
        </w:rPr>
        <w:t xml:space="preserve"> (</w:t>
      </w:r>
      <w:r>
        <w:rPr>
          <w:rFonts w:ascii="Verdana" w:hAnsi="Verdana"/>
          <w:sz w:val="20"/>
        </w:rPr>
        <w:t>Indore</w:t>
      </w:r>
      <w:r w:rsidR="0079750A">
        <w:rPr>
          <w:rFonts w:ascii="Verdana" w:hAnsi="Verdana"/>
          <w:sz w:val="20"/>
        </w:rPr>
        <w:t>)</w:t>
      </w:r>
    </w:p>
    <w:p w14:paraId="17E601F0" w14:textId="01B45345" w:rsidR="00CF534C" w:rsidRPr="00CD6FB0" w:rsidRDefault="00CF534C" w:rsidP="00CF534C">
      <w:pPr>
        <w:pStyle w:val="StyleResHeadingInfoJustifiedLeft-00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Email: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textInput>
              <w:default w:val=" "/>
              <w:maxLength w:val="30"/>
              <w:format w:val="LOWERCASE"/>
            </w:textInput>
          </w:ffData>
        </w:fldChar>
      </w:r>
      <w:r>
        <w:rPr>
          <w:rFonts w:ascii="Verdana" w:hAnsi="Verdana"/>
          <w:sz w:val="20"/>
        </w:rPr>
        <w:instrText xml:space="preserve"> FORMTEXT </w:instrText>
      </w:r>
      <w:r>
        <w:rPr>
          <w:rFonts w:ascii="Verdana" w:hAnsi="Verdana"/>
          <w:sz w:val="20"/>
        </w:rPr>
      </w:r>
      <w:r>
        <w:rPr>
          <w:rFonts w:ascii="Verdana" w:hAnsi="Verdana"/>
          <w:sz w:val="20"/>
        </w:rPr>
        <w:fldChar w:fldCharType="separate"/>
      </w:r>
      <w:r>
        <w:rPr>
          <w:rFonts w:ascii="Verdana" w:hAnsi="Verdana"/>
          <w:noProof/>
          <w:sz w:val="20"/>
        </w:rPr>
        <w:t xml:space="preserve"> </w:t>
      </w:r>
      <w:r>
        <w:rPr>
          <w:rFonts w:ascii="Verdana" w:hAnsi="Verdana"/>
          <w:sz w:val="20"/>
        </w:rPr>
        <w:fldChar w:fldCharType="end"/>
      </w:r>
      <w:r w:rsidR="00A43A31">
        <w:rPr>
          <w:rFonts w:ascii="Verdana" w:hAnsi="Verdana"/>
          <w:sz w:val="20"/>
        </w:rPr>
        <w:t>pradeepdhakad</w:t>
      </w:r>
      <w:r w:rsidR="00396B1B">
        <w:rPr>
          <w:rFonts w:ascii="Verdana" w:hAnsi="Verdana"/>
          <w:sz w:val="20"/>
        </w:rPr>
        <w:t>1992@gmail.com</w:t>
      </w:r>
    </w:p>
    <w:p w14:paraId="6DE51D2A" w14:textId="7EA41C79" w:rsidR="00CF534C" w:rsidRPr="00CD6FB0" w:rsidRDefault="00CF534C" w:rsidP="00CF534C">
      <w:pPr>
        <w:pStyle w:val="StyleResHeadingInfoJustifiedLeft-003"/>
        <w:rPr>
          <w:rFonts w:ascii="Verdana" w:hAnsi="Verdana"/>
          <w:sz w:val="20"/>
        </w:rPr>
      </w:pPr>
      <w:bookmarkStart w:id="1" w:name="PracPhone"/>
      <w:bookmarkEnd w:id="1"/>
      <w:r w:rsidRPr="00CD6FB0">
        <w:rPr>
          <w:rFonts w:ascii="Verdana" w:hAnsi="Verdana"/>
          <w:sz w:val="20"/>
        </w:rPr>
        <w:t xml:space="preserve">Mobile: </w:t>
      </w:r>
      <w:bookmarkStart w:id="2" w:name="Mobile"/>
      <w:r>
        <w:rPr>
          <w:rFonts w:ascii="Verdana" w:hAnsi="Verdana"/>
          <w:sz w:val="20"/>
        </w:rPr>
        <w:fldChar w:fldCharType="begin">
          <w:ffData>
            <w:name w:val="Mobile"/>
            <w:enabled/>
            <w:calcOnExit w:val="0"/>
            <w:textInput>
              <w:type w:val="number"/>
              <w:default w:val="+00 0000000000"/>
              <w:maxLength w:val="15"/>
              <w:format w:val="+## ##########"/>
            </w:textInput>
          </w:ffData>
        </w:fldChar>
      </w:r>
      <w:r>
        <w:rPr>
          <w:rFonts w:ascii="Verdana" w:hAnsi="Verdana"/>
          <w:sz w:val="20"/>
        </w:rPr>
        <w:instrText xml:space="preserve"> FORMTEXT </w:instrText>
      </w:r>
      <w:r>
        <w:rPr>
          <w:rFonts w:ascii="Verdana" w:hAnsi="Verdana"/>
          <w:sz w:val="20"/>
        </w:rPr>
      </w:r>
      <w:r>
        <w:rPr>
          <w:rFonts w:ascii="Verdana" w:hAnsi="Verdana"/>
          <w:sz w:val="20"/>
        </w:rPr>
        <w:fldChar w:fldCharType="separate"/>
      </w:r>
      <w:r>
        <w:rPr>
          <w:rFonts w:ascii="Verdana" w:hAnsi="Verdana"/>
          <w:noProof/>
          <w:sz w:val="20"/>
        </w:rPr>
        <w:t xml:space="preserve">+91 </w:t>
      </w:r>
      <w:r>
        <w:rPr>
          <w:rFonts w:ascii="Verdana" w:hAnsi="Verdana"/>
          <w:sz w:val="20"/>
        </w:rPr>
        <w:fldChar w:fldCharType="end"/>
      </w:r>
      <w:bookmarkEnd w:id="2"/>
      <w:r w:rsidR="00195497">
        <w:rPr>
          <w:rFonts w:ascii="Verdana" w:hAnsi="Verdana"/>
          <w:sz w:val="20"/>
        </w:rPr>
        <w:t>9</w:t>
      </w:r>
      <w:r w:rsidR="00396B1B">
        <w:rPr>
          <w:rFonts w:ascii="Verdana" w:hAnsi="Verdana"/>
          <w:sz w:val="20"/>
        </w:rPr>
        <w:t>893142079</w:t>
      </w:r>
    </w:p>
    <w:p w14:paraId="099CD151" w14:textId="77777777" w:rsidR="00CF534C" w:rsidRPr="00CD6FB0" w:rsidRDefault="00CF534C" w:rsidP="00CF534C">
      <w:pPr>
        <w:pStyle w:val="ResLine"/>
        <w:ind w:left="-29"/>
      </w:pPr>
    </w:p>
    <w:p w14:paraId="6016CA0B" w14:textId="77777777" w:rsidR="00CF534C" w:rsidRPr="00CD6FB0" w:rsidRDefault="00CF534C" w:rsidP="00CF534C">
      <w:pPr>
        <w:pStyle w:val="ResBodyText"/>
        <w:rPr>
          <w:rFonts w:ascii="Verdana" w:hAnsi="Verdana"/>
        </w:rPr>
      </w:pPr>
    </w:p>
    <w:tbl>
      <w:tblPr>
        <w:tblStyle w:val="TableSimple2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CF534C" w:rsidRPr="00E02B40" w14:paraId="153CD348" w14:textId="77777777" w:rsidTr="007F05ED">
        <w:trPr>
          <w:trHeight w:val="144"/>
        </w:trPr>
        <w:tc>
          <w:tcPr>
            <w:tcW w:w="9630" w:type="dxa"/>
          </w:tcPr>
          <w:p w14:paraId="6551FBFC" w14:textId="77777777" w:rsidR="00CF534C" w:rsidRPr="00E02B40" w:rsidRDefault="00CF534C" w:rsidP="00BF15B2">
            <w:pPr>
              <w:pStyle w:val="ResSectionHeader"/>
              <w:rPr>
                <w:sz w:val="22"/>
                <w:szCs w:val="22"/>
              </w:rPr>
            </w:pPr>
            <w:r w:rsidRPr="00E02B40">
              <w:rPr>
                <w:sz w:val="22"/>
                <w:szCs w:val="22"/>
              </w:rPr>
              <w:t>Summary of Experience</w:t>
            </w:r>
          </w:p>
        </w:tc>
      </w:tr>
      <w:tr w:rsidR="00CF534C" w:rsidRPr="00E02B40" w14:paraId="7B0FC4AA" w14:textId="77777777" w:rsidTr="007F05ED">
        <w:trPr>
          <w:trHeight w:val="144"/>
        </w:trPr>
        <w:tc>
          <w:tcPr>
            <w:tcW w:w="9270" w:type="dxa"/>
          </w:tcPr>
          <w:p w14:paraId="598237BD" w14:textId="1FDACB3C" w:rsidR="00050118" w:rsidRPr="00751DD9" w:rsidRDefault="000D1AF5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rFonts w:cs="Arial"/>
              </w:rPr>
            </w:pPr>
            <w:bookmarkStart w:id="3" w:name="PracSummary"/>
            <w:bookmarkEnd w:id="3"/>
            <w:r w:rsidRPr="00751DD9">
              <w:rPr>
                <w:rFonts w:cs="Arial"/>
              </w:rPr>
              <w:t>Identified and exploited new business growth opportunities. Collaborated with colleagues on the development and implementation of new business plan and strategy</w:t>
            </w:r>
            <w:r w:rsidR="00A96BCB" w:rsidRPr="00751DD9">
              <w:rPr>
                <w:rFonts w:cs="Arial"/>
              </w:rPr>
              <w:t xml:space="preserve"> that helped to increase company’s revenue by 7%</w:t>
            </w:r>
            <w:r w:rsidRPr="00751DD9">
              <w:rPr>
                <w:rFonts w:cs="Arial"/>
              </w:rPr>
              <w:t>.</w:t>
            </w:r>
            <w:bookmarkStart w:id="4" w:name="_GoBack"/>
            <w:bookmarkEnd w:id="4"/>
          </w:p>
          <w:p w14:paraId="22219BD7" w14:textId="6E6D0D35" w:rsidR="000D1AF5" w:rsidRPr="00751DD9" w:rsidRDefault="000D1AF5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rFonts w:cs="Arial"/>
              </w:rPr>
            </w:pPr>
            <w:r w:rsidRPr="00751DD9">
              <w:rPr>
                <w:rFonts w:cs="Arial"/>
              </w:rPr>
              <w:t>Buil</w:t>
            </w:r>
            <w:r w:rsidR="008841A8">
              <w:rPr>
                <w:rFonts w:cs="Arial"/>
              </w:rPr>
              <w:t>d</w:t>
            </w:r>
            <w:r w:rsidRPr="00751DD9">
              <w:rPr>
                <w:rFonts w:cs="Arial"/>
              </w:rPr>
              <w:t xml:space="preserve"> and maintained relationships with potential clients.</w:t>
            </w:r>
            <w:r w:rsidR="00503707" w:rsidRPr="00751DD9">
              <w:rPr>
                <w:rFonts w:cs="Arial"/>
              </w:rPr>
              <w:t xml:space="preserve"> Communicated with clients at various situations and assisted with client relations management.</w:t>
            </w:r>
          </w:p>
          <w:p w14:paraId="76DB4ED4" w14:textId="1BF5AEFD" w:rsidR="00CF534C" w:rsidRPr="00751DD9" w:rsidRDefault="00692763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rFonts w:cs="Arial"/>
              </w:rPr>
            </w:pPr>
            <w:r w:rsidRPr="00751DD9">
              <w:rPr>
                <w:rFonts w:cs="Arial"/>
              </w:rPr>
              <w:t xml:space="preserve">Pro-actively participated in weekly team meetings with managers and discover the business strategy and solutions. Couple of my strategies brought </w:t>
            </w:r>
            <w:r w:rsidR="00A96BCB" w:rsidRPr="00751DD9">
              <w:rPr>
                <w:rFonts w:cs="Arial"/>
              </w:rPr>
              <w:t>2</w:t>
            </w:r>
            <w:r w:rsidRPr="00751DD9">
              <w:rPr>
                <w:rFonts w:cs="Arial"/>
              </w:rPr>
              <w:t xml:space="preserve">5 new potential clients that contributes </w:t>
            </w:r>
            <w:r w:rsidR="00A96BCB" w:rsidRPr="00751DD9">
              <w:rPr>
                <w:rFonts w:cs="Arial"/>
              </w:rPr>
              <w:t>30</w:t>
            </w:r>
            <w:r w:rsidRPr="00751DD9">
              <w:rPr>
                <w:rFonts w:cs="Arial"/>
              </w:rPr>
              <w:t>% more to the business process’s total revenue.</w:t>
            </w:r>
          </w:p>
          <w:p w14:paraId="4BC58AB2" w14:textId="0B8F0C35" w:rsidR="00692763" w:rsidRPr="00751DD9" w:rsidRDefault="000A1319" w:rsidP="00E02B40">
            <w:pPr>
              <w:pStyle w:val="ResExpSummaryVerdana"/>
              <w:numPr>
                <w:ilvl w:val="0"/>
                <w:numId w:val="22"/>
              </w:numPr>
              <w:jc w:val="both"/>
              <w:rPr>
                <w:rFonts w:cs="Arial"/>
              </w:rPr>
            </w:pPr>
            <w:r w:rsidRPr="00751DD9">
              <w:rPr>
                <w:rFonts w:cs="Arial"/>
              </w:rPr>
              <w:t>Worked on new profit maximization and business stabilization processes that will help grow up the business</w:t>
            </w:r>
            <w:r w:rsidR="00A96BCB" w:rsidRPr="00751DD9">
              <w:rPr>
                <w:rFonts w:cs="Arial"/>
              </w:rPr>
              <w:t xml:space="preserve"> and build strong relationship with the clients</w:t>
            </w:r>
            <w:r w:rsidRPr="00751DD9">
              <w:rPr>
                <w:rFonts w:cs="Arial"/>
              </w:rPr>
              <w:t>.</w:t>
            </w:r>
          </w:p>
          <w:p w14:paraId="361FBFD9" w14:textId="451FD775" w:rsidR="000A1319" w:rsidRPr="00A9571B" w:rsidRDefault="00AD379E" w:rsidP="00E02B40">
            <w:pPr>
              <w:pStyle w:val="ResExpSummaryVerdana"/>
              <w:numPr>
                <w:ilvl w:val="0"/>
                <w:numId w:val="22"/>
              </w:numPr>
              <w:jc w:val="both"/>
            </w:pPr>
            <w:r w:rsidRPr="00751DD9">
              <w:rPr>
                <w:rFonts w:cs="Arial"/>
              </w:rPr>
              <w:t>Reduced operating expenses by 20% within 2 years.</w:t>
            </w:r>
          </w:p>
        </w:tc>
      </w:tr>
    </w:tbl>
    <w:p w14:paraId="26F8AFFC" w14:textId="77777777" w:rsidR="00D326BE" w:rsidRDefault="00D326BE" w:rsidP="00D326BE">
      <w:pPr>
        <w:rPr>
          <w:rFonts w:ascii="Verdana" w:hAnsi="Verdana"/>
        </w:rPr>
      </w:pPr>
    </w:p>
    <w:tbl>
      <w:tblPr>
        <w:tblStyle w:val="TableSimple2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CE46E9" w:rsidRPr="00E02B40" w14:paraId="4180ABD0" w14:textId="77777777" w:rsidTr="007F05ED">
        <w:trPr>
          <w:trHeight w:val="144"/>
        </w:trPr>
        <w:tc>
          <w:tcPr>
            <w:tcW w:w="9630" w:type="dxa"/>
          </w:tcPr>
          <w:p w14:paraId="2D8424B3" w14:textId="77777777" w:rsidR="00CE46E9" w:rsidRPr="00E02B40" w:rsidRDefault="00CE46E9" w:rsidP="005E691A">
            <w:pPr>
              <w:pStyle w:val="ResSectionHeader"/>
              <w:rPr>
                <w:sz w:val="22"/>
                <w:szCs w:val="22"/>
              </w:rPr>
            </w:pPr>
            <w:r w:rsidRPr="00E02B40">
              <w:rPr>
                <w:sz w:val="22"/>
                <w:szCs w:val="22"/>
              </w:rPr>
              <w:t>Key Achievements</w:t>
            </w:r>
          </w:p>
        </w:tc>
      </w:tr>
      <w:tr w:rsidR="00CE46E9" w:rsidRPr="00E02B40" w14:paraId="749466F5" w14:textId="77777777" w:rsidTr="007F05ED">
        <w:trPr>
          <w:trHeight w:val="144"/>
        </w:trPr>
        <w:tc>
          <w:tcPr>
            <w:tcW w:w="9630" w:type="dxa"/>
          </w:tcPr>
          <w:p w14:paraId="004C1AAA" w14:textId="23D74F3F" w:rsidR="00332966" w:rsidRPr="00F319DE" w:rsidRDefault="00F0152A" w:rsidP="00E02B40">
            <w:pPr>
              <w:pStyle w:val="ResExpSummaryVerdana"/>
              <w:numPr>
                <w:ilvl w:val="0"/>
                <w:numId w:val="22"/>
              </w:numPr>
              <w:jc w:val="both"/>
            </w:pPr>
            <w:r w:rsidRPr="00F319DE">
              <w:t>P</w:t>
            </w:r>
            <w:r w:rsidR="000D1C94">
              <w:t>radeep</w:t>
            </w:r>
            <w:r w:rsidRPr="00F319DE">
              <w:t xml:space="preserve"> </w:t>
            </w:r>
            <w:r w:rsidR="000C55D7" w:rsidRPr="00F319DE">
              <w:t>h</w:t>
            </w:r>
            <w:r w:rsidRPr="00F319DE">
              <w:t>as</w:t>
            </w:r>
            <w:r w:rsidR="000D1C94">
              <w:t xml:space="preserve"> participated in 2 major seminars where he represented his company in front of 100 audience</w:t>
            </w:r>
            <w:r w:rsidR="009F3823" w:rsidRPr="00F319DE">
              <w:t>.</w:t>
            </w:r>
          </w:p>
          <w:p w14:paraId="02A7A5E8" w14:textId="140ED942" w:rsidR="00A96BCB" w:rsidRPr="00A96BCB" w:rsidRDefault="000D1C94" w:rsidP="00A96BCB">
            <w:pPr>
              <w:pStyle w:val="ResExpSummaryVerdana"/>
              <w:numPr>
                <w:ilvl w:val="0"/>
                <w:numId w:val="22"/>
              </w:numPr>
              <w:jc w:val="both"/>
              <w:rPr>
                <w:b/>
              </w:rPr>
            </w:pPr>
            <w:r>
              <w:t xml:space="preserve">Managed </w:t>
            </w:r>
            <w:r w:rsidR="00A96BCB">
              <w:t xml:space="preserve">to </w:t>
            </w:r>
            <w:r>
              <w:t>convince 3 crucial and potential clients that have been continuously contributing</w:t>
            </w:r>
            <w:r w:rsidR="00A96BCB">
              <w:t xml:space="preserve"> </w:t>
            </w:r>
            <w:r w:rsidR="00A96BCB" w:rsidRPr="00A96BCB">
              <w:t>₹</w:t>
            </w:r>
            <w:r w:rsidR="00A96BCB">
              <w:t>100s of thousands</w:t>
            </w:r>
            <w:r>
              <w:t xml:space="preserve"> to the </w:t>
            </w:r>
            <w:r w:rsidR="00A96BCB">
              <w:t>company’s</w:t>
            </w:r>
            <w:r>
              <w:t xml:space="preserve"> total business</w:t>
            </w:r>
            <w:r w:rsidR="00A96BCB">
              <w:t xml:space="preserve"> revenue</w:t>
            </w:r>
            <w:r w:rsidR="00A97FAD" w:rsidRPr="00F319DE">
              <w:t>.</w:t>
            </w:r>
          </w:p>
        </w:tc>
      </w:tr>
    </w:tbl>
    <w:p w14:paraId="216477B6" w14:textId="77777777" w:rsidR="00297BB5" w:rsidRDefault="00297BB5">
      <w:pPr>
        <w:rPr>
          <w:rFonts w:ascii="Verdana" w:hAnsi="Verdana"/>
        </w:rPr>
      </w:pPr>
    </w:p>
    <w:tbl>
      <w:tblPr>
        <w:tblStyle w:val="TableSimple2"/>
        <w:tblW w:w="9625" w:type="dxa"/>
        <w:tblLayout w:type="fixed"/>
        <w:tblLook w:val="0000" w:firstRow="0" w:lastRow="0" w:firstColumn="0" w:lastColumn="0" w:noHBand="0" w:noVBand="0"/>
      </w:tblPr>
      <w:tblGrid>
        <w:gridCol w:w="468"/>
        <w:gridCol w:w="9157"/>
      </w:tblGrid>
      <w:tr w:rsidR="006F5A83" w:rsidRPr="00E02B40" w14:paraId="18D6694B" w14:textId="77777777" w:rsidTr="0001241F">
        <w:tc>
          <w:tcPr>
            <w:tcW w:w="9625" w:type="dxa"/>
            <w:gridSpan w:val="2"/>
          </w:tcPr>
          <w:p w14:paraId="2651527E" w14:textId="7156316D" w:rsidR="006F5A83" w:rsidRPr="00E02B40" w:rsidRDefault="00D02A1B" w:rsidP="007D79CF">
            <w:pPr>
              <w:pStyle w:val="ResSection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Experience</w:t>
            </w:r>
          </w:p>
        </w:tc>
      </w:tr>
      <w:tr w:rsidR="006F5A83" w:rsidRPr="00E02B40" w14:paraId="60CAF87B" w14:textId="77777777" w:rsidTr="0001241F">
        <w:trPr>
          <w:hidden/>
        </w:trPr>
        <w:tc>
          <w:tcPr>
            <w:tcW w:w="468" w:type="dxa"/>
          </w:tcPr>
          <w:p w14:paraId="74921A97" w14:textId="77777777" w:rsidR="006F5A83" w:rsidRPr="00C84583" w:rsidRDefault="006F5A83" w:rsidP="007D79CF">
            <w:pPr>
              <w:pStyle w:val="ResHiddenText"/>
            </w:pPr>
            <w:r w:rsidRPr="00C84583">
              <w:t>Client Name</w:t>
            </w:r>
          </w:p>
          <w:p w14:paraId="2413037A" w14:textId="77777777" w:rsidR="006F5A83" w:rsidRDefault="006F5A83" w:rsidP="007D79CF">
            <w:pPr>
              <w:pStyle w:val="ResHiddenText"/>
            </w:pPr>
            <w:r>
              <w:t>Timeframe</w:t>
            </w:r>
          </w:p>
          <w:p w14:paraId="08791319" w14:textId="77777777" w:rsidR="006F5A83" w:rsidRPr="00E02B40" w:rsidRDefault="006F5A83" w:rsidP="007D79CF">
            <w:pPr>
              <w:pStyle w:val="ResHiddenText"/>
              <w:rPr>
                <w:rFonts w:ascii="Verdana" w:hAnsi="Verdana"/>
              </w:rPr>
            </w:pPr>
            <w:r>
              <w:t>Reference</w:t>
            </w:r>
          </w:p>
        </w:tc>
        <w:tc>
          <w:tcPr>
            <w:tcW w:w="9157" w:type="dxa"/>
          </w:tcPr>
          <w:p w14:paraId="2784C287" w14:textId="5C12C99D" w:rsidR="00D02A1B" w:rsidRDefault="00D02A1B" w:rsidP="007D79CF">
            <w:pPr>
              <w:pStyle w:val="ResExpSummary"/>
              <w:rPr>
                <w:rFonts w:ascii="Verdana" w:hAnsi="Verdana"/>
                <w:b/>
              </w:rPr>
            </w:pPr>
          </w:p>
          <w:tbl>
            <w:tblPr>
              <w:tblStyle w:val="TableGrid"/>
              <w:tblW w:w="8955" w:type="dxa"/>
              <w:tblLayout w:type="fixed"/>
              <w:tblLook w:val="04A0" w:firstRow="1" w:lastRow="0" w:firstColumn="1" w:lastColumn="0" w:noHBand="0" w:noVBand="1"/>
            </w:tblPr>
            <w:tblGrid>
              <w:gridCol w:w="2205"/>
              <w:gridCol w:w="6750"/>
            </w:tblGrid>
            <w:tr w:rsidR="00751DD9" w14:paraId="01CE83D2" w14:textId="66F8FCD1" w:rsidTr="0001241F">
              <w:tc>
                <w:tcPr>
                  <w:tcW w:w="2205" w:type="dxa"/>
                </w:tcPr>
                <w:p w14:paraId="078B3074" w14:textId="7099A5E8" w:rsidR="00751DD9" w:rsidRPr="00662F70" w:rsidRDefault="00751DD9" w:rsidP="007D79CF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Designation:</w:t>
                  </w:r>
                </w:p>
              </w:tc>
              <w:tc>
                <w:tcPr>
                  <w:tcW w:w="6750" w:type="dxa"/>
                </w:tcPr>
                <w:p w14:paraId="7907C8FF" w14:textId="2CB6012B" w:rsidR="00751DD9" w:rsidRDefault="00751DD9" w:rsidP="007D79CF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D02A1B">
                    <w:rPr>
                      <w:rFonts w:ascii="Verdana" w:hAnsi="Verdana"/>
                      <w:bCs/>
                    </w:rPr>
                    <w:t>Business Development Associate</w:t>
                  </w:r>
                </w:p>
              </w:tc>
            </w:tr>
            <w:tr w:rsidR="00751DD9" w14:paraId="29E92E8E" w14:textId="4B8D21F0" w:rsidTr="0001241F">
              <w:tc>
                <w:tcPr>
                  <w:tcW w:w="2205" w:type="dxa"/>
                </w:tcPr>
                <w:p w14:paraId="6AA3D32C" w14:textId="57D19F55" w:rsidR="00751DD9" w:rsidRPr="00662F70" w:rsidRDefault="00751DD9" w:rsidP="007D79CF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Company:</w:t>
                  </w:r>
                </w:p>
              </w:tc>
              <w:tc>
                <w:tcPr>
                  <w:tcW w:w="6750" w:type="dxa"/>
                </w:tcPr>
                <w:p w14:paraId="005BDDEA" w14:textId="5291A3B7" w:rsidR="00751DD9" w:rsidRDefault="00751DD9" w:rsidP="007D79CF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D02A1B">
                    <w:rPr>
                      <w:rFonts w:ascii="Verdana" w:hAnsi="Verdana"/>
                      <w:bCs/>
                    </w:rPr>
                    <w:t>BYJU'S Educational technology company</w:t>
                  </w:r>
                  <w:r>
                    <w:rPr>
                      <w:rFonts w:ascii="Verdana" w:hAnsi="Verdana"/>
                      <w:bCs/>
                    </w:rPr>
                    <w:t xml:space="preserve"> LTD</w:t>
                  </w:r>
                </w:p>
              </w:tc>
            </w:tr>
            <w:tr w:rsidR="00751DD9" w14:paraId="68D03E21" w14:textId="16E7A8BC" w:rsidTr="0001241F">
              <w:tc>
                <w:tcPr>
                  <w:tcW w:w="2205" w:type="dxa"/>
                </w:tcPr>
                <w:p w14:paraId="71ABD9D2" w14:textId="3B533F99" w:rsidR="00751DD9" w:rsidRPr="00662F70" w:rsidRDefault="00751DD9" w:rsidP="007D79CF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Service Line:</w:t>
                  </w:r>
                </w:p>
              </w:tc>
              <w:tc>
                <w:tcPr>
                  <w:tcW w:w="6750" w:type="dxa"/>
                </w:tcPr>
                <w:p w14:paraId="5040FE7A" w14:textId="5F74FCE1" w:rsidR="00751DD9" w:rsidRDefault="00751DD9" w:rsidP="007D79CF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Cs/>
                    </w:rPr>
                    <w:t>Sales &amp; Marketing</w:t>
                  </w:r>
                </w:p>
              </w:tc>
            </w:tr>
            <w:tr w:rsidR="00751DD9" w14:paraId="5DD8ED08" w14:textId="77777777" w:rsidTr="0001241F">
              <w:tc>
                <w:tcPr>
                  <w:tcW w:w="2205" w:type="dxa"/>
                </w:tcPr>
                <w:p w14:paraId="1AE11652" w14:textId="1429D5AB" w:rsidR="00751DD9" w:rsidRPr="00662F70" w:rsidRDefault="00751DD9" w:rsidP="007D79CF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Total Experience:</w:t>
                  </w:r>
                </w:p>
              </w:tc>
              <w:tc>
                <w:tcPr>
                  <w:tcW w:w="6750" w:type="dxa"/>
                </w:tcPr>
                <w:p w14:paraId="48221052" w14:textId="62347B1E" w:rsidR="00751DD9" w:rsidRDefault="00751DD9" w:rsidP="007D79CF">
                  <w:pPr>
                    <w:pStyle w:val="ResExpSummary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5 Months</w:t>
                  </w:r>
                </w:p>
              </w:tc>
            </w:tr>
            <w:tr w:rsidR="00E0552C" w14:paraId="4BA321EA" w14:textId="77777777" w:rsidTr="0001241F">
              <w:tc>
                <w:tcPr>
                  <w:tcW w:w="2205" w:type="dxa"/>
                </w:tcPr>
                <w:p w14:paraId="438C4CB8" w14:textId="7775C625" w:rsidR="00E0552C" w:rsidRPr="00662F70" w:rsidRDefault="00E0552C" w:rsidP="007D79CF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Location:</w:t>
                  </w:r>
                </w:p>
              </w:tc>
              <w:tc>
                <w:tcPr>
                  <w:tcW w:w="6750" w:type="dxa"/>
                </w:tcPr>
                <w:p w14:paraId="786812B8" w14:textId="031DFD16" w:rsidR="00E0552C" w:rsidRDefault="00E0552C" w:rsidP="007D79CF">
                  <w:pPr>
                    <w:pStyle w:val="ResExpSummary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Indore</w:t>
                  </w:r>
                </w:p>
              </w:tc>
            </w:tr>
            <w:tr w:rsidR="00751DD9" w14:paraId="52C59FC6" w14:textId="77777777" w:rsidTr="0001241F">
              <w:tc>
                <w:tcPr>
                  <w:tcW w:w="8955" w:type="dxa"/>
                  <w:gridSpan w:val="2"/>
                </w:tcPr>
                <w:p w14:paraId="38AAE06E" w14:textId="77777777" w:rsidR="00D25829" w:rsidRDefault="00D25829" w:rsidP="00751DD9">
                  <w:pPr>
                    <w:pStyle w:val="ResExpSummary"/>
                    <w:jc w:val="both"/>
                    <w:rPr>
                      <w:rFonts w:ascii="Verdana" w:hAnsi="Verdana"/>
                      <w:b/>
                    </w:rPr>
                  </w:pPr>
                </w:p>
                <w:p w14:paraId="7DE70DDA" w14:textId="14A27D3A" w:rsidR="00751DD9" w:rsidRDefault="00751DD9" w:rsidP="00751DD9">
                  <w:pPr>
                    <w:pStyle w:val="ResExpSummary"/>
                    <w:jc w:val="both"/>
                    <w:rPr>
                      <w:rFonts w:ascii="Verdana" w:hAnsi="Verdana"/>
                    </w:rPr>
                  </w:pPr>
                  <w:r w:rsidRPr="00E02B40">
                    <w:rPr>
                      <w:rFonts w:ascii="Verdana" w:hAnsi="Verdana"/>
                      <w:b/>
                    </w:rPr>
                    <w:t>Role</w:t>
                  </w:r>
                  <w:r>
                    <w:rPr>
                      <w:rFonts w:ascii="Verdana" w:hAnsi="Verdana"/>
                      <w:b/>
                    </w:rPr>
                    <w:t xml:space="preserve"> &amp; </w:t>
                  </w:r>
                  <w:r w:rsidRPr="00E02B40">
                    <w:rPr>
                      <w:rFonts w:ascii="Verdana" w:hAnsi="Verdana"/>
                      <w:b/>
                    </w:rPr>
                    <w:t xml:space="preserve">Responsibilities: </w:t>
                  </w:r>
                  <w:r w:rsidRPr="00751DD9">
                    <w:rPr>
                      <w:rFonts w:ascii="Verdana" w:hAnsi="Verdana"/>
                    </w:rPr>
                    <w:t xml:space="preserve">Contacting potential customers (parents and students) to set up meetings, counsel the students on learning pedagogies and the BYJUS </w:t>
                  </w:r>
                  <w:r w:rsidR="00E0552C" w:rsidRPr="00751DD9">
                    <w:rPr>
                      <w:rFonts w:ascii="Verdana" w:hAnsi="Verdana"/>
                    </w:rPr>
                    <w:t>personalized</w:t>
                  </w:r>
                  <w:r w:rsidRPr="00751DD9">
                    <w:rPr>
                      <w:rFonts w:ascii="Verdana" w:hAnsi="Verdana"/>
                    </w:rPr>
                    <w:t xml:space="preserve"> learning journey. Will be working 5 days a week, Mondays and Tuesdays being week-off, taking up revenue responsibility.</w:t>
                  </w:r>
                </w:p>
                <w:p w14:paraId="129309FB" w14:textId="77777777" w:rsidR="00751DD9" w:rsidRDefault="00751DD9" w:rsidP="00751DD9">
                  <w:pPr>
                    <w:pStyle w:val="ResExpSummary"/>
                    <w:jc w:val="both"/>
                    <w:rPr>
                      <w:rFonts w:ascii="Verdana" w:hAnsi="Verdana"/>
                    </w:rPr>
                  </w:pPr>
                </w:p>
                <w:p w14:paraId="55330FDB" w14:textId="748D9004" w:rsidR="00751DD9" w:rsidRPr="00E02B40" w:rsidRDefault="00751DD9" w:rsidP="00751DD9">
                  <w:pPr>
                    <w:pStyle w:val="ResExpSummary"/>
                    <w:shd w:val="clear" w:color="auto" w:fill="FFFFFF"/>
                    <w:jc w:val="both"/>
                    <w:rPr>
                      <w:rFonts w:ascii="Verdana" w:hAnsi="Verdana"/>
                      <w:b/>
                    </w:rPr>
                  </w:pPr>
                  <w:r w:rsidRPr="00E02B40">
                    <w:rPr>
                      <w:rFonts w:ascii="Verdana" w:hAnsi="Verdana"/>
                      <w:b/>
                    </w:rPr>
                    <w:t>Key</w:t>
                  </w:r>
                  <w:r>
                    <w:rPr>
                      <w:rFonts w:ascii="Verdana" w:hAnsi="Verdana"/>
                      <w:b/>
                    </w:rPr>
                    <w:t xml:space="preserve"> achievements</w:t>
                  </w:r>
                  <w:r w:rsidRPr="00E02B40">
                    <w:rPr>
                      <w:rFonts w:ascii="Verdana" w:hAnsi="Verdana"/>
                      <w:b/>
                    </w:rPr>
                    <w:t xml:space="preserve">: </w:t>
                  </w:r>
                </w:p>
                <w:p w14:paraId="1547758D" w14:textId="71F8C944" w:rsidR="00751DD9" w:rsidRDefault="00E0552C" w:rsidP="00751DD9">
                  <w:pPr>
                    <w:pStyle w:val="ResExpSummary"/>
                    <w:numPr>
                      <w:ilvl w:val="0"/>
                      <w:numId w:val="21"/>
                    </w:numPr>
                    <w:shd w:val="clear" w:color="auto" w:fill="FFFFFF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Build strong impact from beginning my carrier at BYJU’s. Meet 120% business revenue responsibility during the training period itself.</w:t>
                  </w:r>
                </w:p>
                <w:p w14:paraId="1C1E5593" w14:textId="73E1EEB3" w:rsidR="00751DD9" w:rsidRPr="00E0552C" w:rsidRDefault="00E0552C" w:rsidP="007D79CF">
                  <w:pPr>
                    <w:pStyle w:val="ResExpSummary"/>
                    <w:numPr>
                      <w:ilvl w:val="0"/>
                      <w:numId w:val="21"/>
                    </w:numPr>
                    <w:shd w:val="clear" w:color="auto" w:fill="FFFFFF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Continuously earning highest business incentive for all the good work and being compliant</w:t>
                  </w:r>
                  <w:r w:rsidR="00751DD9" w:rsidRPr="00E0552C">
                    <w:rPr>
                      <w:rFonts w:ascii="Verdana" w:hAnsi="Verdana"/>
                    </w:rPr>
                    <w:t>.</w:t>
                  </w:r>
                </w:p>
              </w:tc>
            </w:tr>
          </w:tbl>
          <w:p w14:paraId="7BF60CA5" w14:textId="77777777" w:rsidR="0001241F" w:rsidRDefault="0001241F" w:rsidP="007D79CF">
            <w:pPr>
              <w:pStyle w:val="ResExpSummary"/>
              <w:rPr>
                <w:rFonts w:ascii="Verdana" w:hAnsi="Verdana"/>
                <w:b/>
              </w:rPr>
            </w:pPr>
          </w:p>
          <w:tbl>
            <w:tblPr>
              <w:tblStyle w:val="TableGrid"/>
              <w:tblW w:w="8955" w:type="dxa"/>
              <w:tblLayout w:type="fixed"/>
              <w:tblLook w:val="04A0" w:firstRow="1" w:lastRow="0" w:firstColumn="1" w:lastColumn="0" w:noHBand="0" w:noVBand="1"/>
            </w:tblPr>
            <w:tblGrid>
              <w:gridCol w:w="2205"/>
              <w:gridCol w:w="6750"/>
            </w:tblGrid>
            <w:tr w:rsidR="00751DD9" w14:paraId="6E7E24F4" w14:textId="77777777" w:rsidTr="0001241F">
              <w:tc>
                <w:tcPr>
                  <w:tcW w:w="2205" w:type="dxa"/>
                </w:tcPr>
                <w:p w14:paraId="700C8175" w14:textId="77777777" w:rsidR="00751DD9" w:rsidRPr="00662F70" w:rsidRDefault="00751DD9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lastRenderedPageBreak/>
                    <w:t>Designation:</w:t>
                  </w:r>
                </w:p>
              </w:tc>
              <w:tc>
                <w:tcPr>
                  <w:tcW w:w="6750" w:type="dxa"/>
                </w:tcPr>
                <w:p w14:paraId="2ACF51B4" w14:textId="3A5BDE5E" w:rsidR="00751DD9" w:rsidRDefault="00E0552C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Cs/>
                    </w:rPr>
                    <w:t>Floor Manager</w:t>
                  </w:r>
                </w:p>
              </w:tc>
            </w:tr>
            <w:tr w:rsidR="00751DD9" w14:paraId="24F74AC4" w14:textId="77777777" w:rsidTr="0001241F">
              <w:tc>
                <w:tcPr>
                  <w:tcW w:w="2205" w:type="dxa"/>
                </w:tcPr>
                <w:p w14:paraId="785C982D" w14:textId="77777777" w:rsidR="00751DD9" w:rsidRPr="00662F70" w:rsidRDefault="00751DD9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Company:</w:t>
                  </w:r>
                </w:p>
              </w:tc>
              <w:tc>
                <w:tcPr>
                  <w:tcW w:w="6750" w:type="dxa"/>
                </w:tcPr>
                <w:p w14:paraId="1346FA26" w14:textId="3512055B" w:rsidR="00751DD9" w:rsidRDefault="00E0552C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Cs/>
                    </w:rPr>
                    <w:t>Wealth Research, Indore</w:t>
                  </w:r>
                </w:p>
              </w:tc>
            </w:tr>
            <w:tr w:rsidR="00751DD9" w14:paraId="7C0B04B9" w14:textId="77777777" w:rsidTr="0001241F">
              <w:tc>
                <w:tcPr>
                  <w:tcW w:w="2205" w:type="dxa"/>
                </w:tcPr>
                <w:p w14:paraId="3DFBF534" w14:textId="77777777" w:rsidR="00751DD9" w:rsidRPr="00662F70" w:rsidRDefault="00751DD9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Service Line:</w:t>
                  </w:r>
                </w:p>
              </w:tc>
              <w:tc>
                <w:tcPr>
                  <w:tcW w:w="6750" w:type="dxa"/>
                </w:tcPr>
                <w:p w14:paraId="05FAA7FB" w14:textId="57943361" w:rsidR="00751DD9" w:rsidRDefault="00751DD9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Cs/>
                    </w:rPr>
                    <w:t>Marketing</w:t>
                  </w:r>
                  <w:r w:rsidR="00E0552C">
                    <w:rPr>
                      <w:rFonts w:ascii="Verdana" w:hAnsi="Verdana"/>
                      <w:bCs/>
                    </w:rPr>
                    <w:t xml:space="preserve"> Advisory</w:t>
                  </w:r>
                </w:p>
              </w:tc>
            </w:tr>
            <w:tr w:rsidR="00751DD9" w14:paraId="3E5FF64F" w14:textId="77777777" w:rsidTr="0001241F">
              <w:tc>
                <w:tcPr>
                  <w:tcW w:w="2205" w:type="dxa"/>
                </w:tcPr>
                <w:p w14:paraId="4DC1246B" w14:textId="77777777" w:rsidR="00751DD9" w:rsidRPr="00662F70" w:rsidRDefault="00751DD9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Total Experience:</w:t>
                  </w:r>
                </w:p>
              </w:tc>
              <w:tc>
                <w:tcPr>
                  <w:tcW w:w="6750" w:type="dxa"/>
                </w:tcPr>
                <w:p w14:paraId="059EF66A" w14:textId="718C0DA1" w:rsidR="00751DD9" w:rsidRDefault="00E0552C" w:rsidP="00751DD9">
                  <w:pPr>
                    <w:pStyle w:val="ResExpSummary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2 Years, 2</w:t>
                  </w:r>
                  <w:r w:rsidR="00751DD9">
                    <w:rPr>
                      <w:rFonts w:ascii="Verdana" w:hAnsi="Verdana"/>
                      <w:bCs/>
                    </w:rPr>
                    <w:t xml:space="preserve"> Months</w:t>
                  </w:r>
                </w:p>
              </w:tc>
            </w:tr>
            <w:tr w:rsidR="00E0552C" w14:paraId="6EFA76E1" w14:textId="77777777" w:rsidTr="0001241F">
              <w:tc>
                <w:tcPr>
                  <w:tcW w:w="2205" w:type="dxa"/>
                </w:tcPr>
                <w:p w14:paraId="2F677FBC" w14:textId="7044FD7F" w:rsidR="00E0552C" w:rsidRPr="00662F70" w:rsidRDefault="00E0552C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Location:</w:t>
                  </w:r>
                </w:p>
              </w:tc>
              <w:tc>
                <w:tcPr>
                  <w:tcW w:w="6750" w:type="dxa"/>
                </w:tcPr>
                <w:p w14:paraId="309C15BB" w14:textId="62D7895F" w:rsidR="00E0552C" w:rsidRDefault="00E0552C" w:rsidP="00751DD9">
                  <w:pPr>
                    <w:pStyle w:val="ResExpSummary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Indore</w:t>
                  </w:r>
                </w:p>
              </w:tc>
            </w:tr>
            <w:tr w:rsidR="00751DD9" w14:paraId="798413F1" w14:textId="77777777" w:rsidTr="0001241F">
              <w:tc>
                <w:tcPr>
                  <w:tcW w:w="8955" w:type="dxa"/>
                  <w:gridSpan w:val="2"/>
                </w:tcPr>
                <w:p w14:paraId="43F07F1A" w14:textId="77777777" w:rsidR="00D25829" w:rsidRDefault="00D25829" w:rsidP="00E0552C">
                  <w:pPr>
                    <w:pStyle w:val="ResExpSummary"/>
                    <w:jc w:val="both"/>
                    <w:rPr>
                      <w:rFonts w:ascii="Verdana" w:hAnsi="Verdana"/>
                      <w:b/>
                    </w:rPr>
                  </w:pPr>
                </w:p>
                <w:p w14:paraId="3D2E0E0E" w14:textId="6C423B79" w:rsidR="00E0552C" w:rsidRDefault="00E0552C" w:rsidP="00E0552C">
                  <w:pPr>
                    <w:pStyle w:val="ResExpSummary"/>
                    <w:jc w:val="both"/>
                    <w:rPr>
                      <w:rFonts w:ascii="Verdana" w:hAnsi="Verdana"/>
                    </w:rPr>
                  </w:pPr>
                  <w:r w:rsidRPr="00E02B40">
                    <w:rPr>
                      <w:rFonts w:ascii="Verdana" w:hAnsi="Verdana"/>
                      <w:b/>
                    </w:rPr>
                    <w:t>Role</w:t>
                  </w:r>
                  <w:r>
                    <w:rPr>
                      <w:rFonts w:ascii="Verdana" w:hAnsi="Verdana"/>
                      <w:b/>
                    </w:rPr>
                    <w:t xml:space="preserve"> &amp; </w:t>
                  </w:r>
                  <w:r w:rsidRPr="00E02B40">
                    <w:rPr>
                      <w:rFonts w:ascii="Verdana" w:hAnsi="Verdana"/>
                      <w:b/>
                    </w:rPr>
                    <w:t xml:space="preserve">Responsibilities: </w:t>
                  </w:r>
                  <w:r w:rsidRPr="00E0552C">
                    <w:rPr>
                      <w:rFonts w:ascii="Verdana" w:hAnsi="Verdana"/>
                    </w:rPr>
                    <w:t xml:space="preserve">Responsible for planning, administration and designing of business strategies to achieve the Targets set for the </w:t>
                  </w:r>
                  <w:r w:rsidR="00BD3C44" w:rsidRPr="00E0552C">
                    <w:rPr>
                      <w:rFonts w:ascii="Verdana" w:hAnsi="Verdana"/>
                    </w:rPr>
                    <w:t>floor</w:t>
                  </w:r>
                  <w:r w:rsidRPr="00E0552C">
                    <w:rPr>
                      <w:rFonts w:ascii="Verdana" w:hAnsi="Verdana"/>
                    </w:rPr>
                    <w:t>. Manage and lead a team, comprising of 30-40 people.</w:t>
                  </w:r>
                </w:p>
                <w:p w14:paraId="2ADDFFEF" w14:textId="77777777" w:rsidR="00E0552C" w:rsidRDefault="00E0552C" w:rsidP="00E0552C">
                  <w:pPr>
                    <w:pStyle w:val="ResExpSummary"/>
                    <w:jc w:val="both"/>
                    <w:rPr>
                      <w:rFonts w:ascii="Verdana" w:hAnsi="Verdana"/>
                    </w:rPr>
                  </w:pPr>
                </w:p>
                <w:p w14:paraId="21B04D4A" w14:textId="77777777" w:rsidR="00E0552C" w:rsidRPr="00E02B40" w:rsidRDefault="00E0552C" w:rsidP="00E0552C">
                  <w:pPr>
                    <w:pStyle w:val="ResExpSummary"/>
                    <w:shd w:val="clear" w:color="auto" w:fill="FFFFFF"/>
                    <w:jc w:val="both"/>
                    <w:rPr>
                      <w:rFonts w:ascii="Verdana" w:hAnsi="Verdana"/>
                      <w:b/>
                    </w:rPr>
                  </w:pPr>
                  <w:r w:rsidRPr="00E02B40">
                    <w:rPr>
                      <w:rFonts w:ascii="Verdana" w:hAnsi="Verdana"/>
                      <w:b/>
                    </w:rPr>
                    <w:t>Key</w:t>
                  </w:r>
                  <w:r>
                    <w:rPr>
                      <w:rFonts w:ascii="Verdana" w:hAnsi="Verdana"/>
                      <w:b/>
                    </w:rPr>
                    <w:t xml:space="preserve"> achievements</w:t>
                  </w:r>
                  <w:r w:rsidRPr="00E02B40">
                    <w:rPr>
                      <w:rFonts w:ascii="Verdana" w:hAnsi="Verdana"/>
                      <w:b/>
                    </w:rPr>
                    <w:t xml:space="preserve">: </w:t>
                  </w:r>
                </w:p>
                <w:p w14:paraId="03FED187" w14:textId="1FDAD3BD" w:rsidR="00E0552C" w:rsidRDefault="004E2A8B" w:rsidP="0075568D">
                  <w:pPr>
                    <w:pStyle w:val="ResExpSummary"/>
                    <w:numPr>
                      <w:ilvl w:val="0"/>
                      <w:numId w:val="21"/>
                    </w:numPr>
                    <w:shd w:val="clear" w:color="auto" w:fill="FFFFFF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Due to COVID19 when market crashes down I encouraged all </w:t>
                  </w:r>
                  <w:r w:rsidR="00D25829">
                    <w:rPr>
                      <w:rFonts w:ascii="Verdana" w:hAnsi="Verdana"/>
                    </w:rPr>
                    <w:t xml:space="preserve">my </w:t>
                  </w:r>
                  <w:r>
                    <w:rPr>
                      <w:rFonts w:ascii="Verdana" w:hAnsi="Verdana"/>
                    </w:rPr>
                    <w:t>team members and shared the effective strategies to deal with clients</w:t>
                  </w:r>
                  <w:r w:rsidR="00E0552C">
                    <w:rPr>
                      <w:rFonts w:ascii="Verdana" w:hAnsi="Verdana"/>
                    </w:rPr>
                    <w:t>.</w:t>
                  </w:r>
                  <w:r>
                    <w:rPr>
                      <w:rFonts w:ascii="Verdana" w:hAnsi="Verdana"/>
                    </w:rPr>
                    <w:t xml:space="preserve"> That resulted the highest target achievement during COVID. </w:t>
                  </w:r>
                </w:p>
                <w:p w14:paraId="74BBF620" w14:textId="77777777" w:rsidR="00751DD9" w:rsidRDefault="004E2A8B" w:rsidP="0075568D">
                  <w:pPr>
                    <w:pStyle w:val="ResExpSummary"/>
                    <w:numPr>
                      <w:ilvl w:val="0"/>
                      <w:numId w:val="21"/>
                    </w:numPr>
                    <w:shd w:val="clear" w:color="auto" w:fill="FFFFFF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Quickly achieved carrier progression and become Floor Manager in just 1 &amp; a half year</w:t>
                  </w:r>
                  <w:r w:rsidR="00E0552C" w:rsidRPr="00E0552C">
                    <w:rPr>
                      <w:rFonts w:ascii="Verdana" w:hAnsi="Verdana"/>
                    </w:rPr>
                    <w:t>.</w:t>
                  </w:r>
                </w:p>
                <w:p w14:paraId="0237AA2C" w14:textId="41CA8847" w:rsidR="0075568D" w:rsidRPr="0075568D" w:rsidRDefault="0075568D" w:rsidP="0075568D">
                  <w:pPr>
                    <w:pStyle w:val="ResExpSummaryVerdana"/>
                    <w:numPr>
                      <w:ilvl w:val="0"/>
                      <w:numId w:val="21"/>
                    </w:numPr>
                    <w:jc w:val="both"/>
                    <w:rPr>
                      <w:rFonts w:cs="Arial"/>
                      <w:bCs w:val="0"/>
                    </w:rPr>
                  </w:pPr>
                  <w:r w:rsidRPr="0075568D">
                    <w:rPr>
                      <w:rFonts w:cs="Arial"/>
                      <w:bCs w:val="0"/>
                    </w:rPr>
                    <w:t>Participated in 2 major seminars where</w:t>
                  </w:r>
                  <w:r>
                    <w:rPr>
                      <w:rFonts w:cs="Arial"/>
                      <w:bCs w:val="0"/>
                    </w:rPr>
                    <w:t>,</w:t>
                  </w:r>
                  <w:r w:rsidRPr="0075568D">
                    <w:rPr>
                      <w:rFonts w:cs="Arial"/>
                      <w:bCs w:val="0"/>
                    </w:rPr>
                    <w:t xml:space="preserve"> represented </w:t>
                  </w:r>
                  <w:r>
                    <w:rPr>
                      <w:rFonts w:cs="Arial"/>
                      <w:bCs w:val="0"/>
                    </w:rPr>
                    <w:t>the</w:t>
                  </w:r>
                  <w:r w:rsidRPr="0075568D">
                    <w:rPr>
                      <w:rFonts w:cs="Arial"/>
                      <w:bCs w:val="0"/>
                    </w:rPr>
                    <w:t xml:space="preserve"> company in front of 100 audience.</w:t>
                  </w:r>
                </w:p>
                <w:p w14:paraId="714EDD13" w14:textId="2C8809DD" w:rsidR="0075568D" w:rsidRPr="00E0552C" w:rsidRDefault="0075568D" w:rsidP="0075568D">
                  <w:pPr>
                    <w:pStyle w:val="ResExpSummary"/>
                    <w:numPr>
                      <w:ilvl w:val="0"/>
                      <w:numId w:val="21"/>
                    </w:numPr>
                    <w:shd w:val="clear" w:color="auto" w:fill="FFFFFF"/>
                    <w:jc w:val="both"/>
                    <w:rPr>
                      <w:rFonts w:ascii="Verdana" w:hAnsi="Verdana"/>
                    </w:rPr>
                  </w:pPr>
                  <w:r w:rsidRPr="0075568D">
                    <w:rPr>
                      <w:rFonts w:ascii="Verdana" w:hAnsi="Verdana"/>
                    </w:rPr>
                    <w:t>Managed to convince 3 crucial and potential clients that have been continuously contributing ₹100s of thousands to the company’s total business revenue.</w:t>
                  </w:r>
                </w:p>
              </w:tc>
            </w:tr>
          </w:tbl>
          <w:p w14:paraId="425931E0" w14:textId="595C5A99" w:rsidR="00751DD9" w:rsidRDefault="00751DD9" w:rsidP="007D79CF">
            <w:pPr>
              <w:pStyle w:val="ResExpSummary"/>
              <w:rPr>
                <w:rFonts w:ascii="Verdana" w:hAnsi="Verdana"/>
                <w:b/>
              </w:rPr>
            </w:pPr>
          </w:p>
          <w:tbl>
            <w:tblPr>
              <w:tblStyle w:val="TableGrid"/>
              <w:tblW w:w="8955" w:type="dxa"/>
              <w:tblLayout w:type="fixed"/>
              <w:tblLook w:val="04A0" w:firstRow="1" w:lastRow="0" w:firstColumn="1" w:lastColumn="0" w:noHBand="0" w:noVBand="1"/>
            </w:tblPr>
            <w:tblGrid>
              <w:gridCol w:w="2205"/>
              <w:gridCol w:w="6750"/>
            </w:tblGrid>
            <w:tr w:rsidR="00751DD9" w14:paraId="2AE8FA9B" w14:textId="77777777" w:rsidTr="0001241F">
              <w:tc>
                <w:tcPr>
                  <w:tcW w:w="2205" w:type="dxa"/>
                </w:tcPr>
                <w:p w14:paraId="0DCE4164" w14:textId="77777777" w:rsidR="00751DD9" w:rsidRPr="00662F70" w:rsidRDefault="00751DD9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Designation:</w:t>
                  </w:r>
                </w:p>
              </w:tc>
              <w:tc>
                <w:tcPr>
                  <w:tcW w:w="6750" w:type="dxa"/>
                </w:tcPr>
                <w:p w14:paraId="3CAF44A3" w14:textId="3A958F51" w:rsidR="00751DD9" w:rsidRDefault="00751DD9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D02A1B">
                    <w:rPr>
                      <w:rFonts w:ascii="Verdana" w:hAnsi="Verdana"/>
                      <w:bCs/>
                    </w:rPr>
                    <w:t xml:space="preserve">Business Development </w:t>
                  </w:r>
                  <w:r w:rsidR="0075568D">
                    <w:rPr>
                      <w:rFonts w:ascii="Verdana" w:hAnsi="Verdana"/>
                      <w:bCs/>
                    </w:rPr>
                    <w:t>Executive</w:t>
                  </w:r>
                </w:p>
              </w:tc>
            </w:tr>
            <w:tr w:rsidR="00751DD9" w14:paraId="319D31A8" w14:textId="77777777" w:rsidTr="0001241F">
              <w:tc>
                <w:tcPr>
                  <w:tcW w:w="2205" w:type="dxa"/>
                </w:tcPr>
                <w:p w14:paraId="46E2DA89" w14:textId="77777777" w:rsidR="00751DD9" w:rsidRPr="00662F70" w:rsidRDefault="00751DD9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Company:</w:t>
                  </w:r>
                </w:p>
              </w:tc>
              <w:tc>
                <w:tcPr>
                  <w:tcW w:w="6750" w:type="dxa"/>
                </w:tcPr>
                <w:p w14:paraId="07E68587" w14:textId="4552EA99" w:rsidR="00751DD9" w:rsidRDefault="0075568D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Cs/>
                    </w:rPr>
                    <w:t xml:space="preserve">Ripples Research </w:t>
                  </w:r>
                </w:p>
              </w:tc>
            </w:tr>
            <w:tr w:rsidR="00751DD9" w14:paraId="5C586BAF" w14:textId="77777777" w:rsidTr="0001241F">
              <w:tc>
                <w:tcPr>
                  <w:tcW w:w="2205" w:type="dxa"/>
                </w:tcPr>
                <w:p w14:paraId="7686DAE9" w14:textId="77777777" w:rsidR="00751DD9" w:rsidRPr="00662F70" w:rsidRDefault="00751DD9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Service Line:</w:t>
                  </w:r>
                </w:p>
              </w:tc>
              <w:tc>
                <w:tcPr>
                  <w:tcW w:w="6750" w:type="dxa"/>
                </w:tcPr>
                <w:p w14:paraId="2E891787" w14:textId="720A184A" w:rsidR="00751DD9" w:rsidRDefault="0075568D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Cs/>
                    </w:rPr>
                    <w:t>Marketing Advisory</w:t>
                  </w:r>
                </w:p>
              </w:tc>
            </w:tr>
            <w:tr w:rsidR="00751DD9" w14:paraId="51E46FA9" w14:textId="77777777" w:rsidTr="0001241F">
              <w:tc>
                <w:tcPr>
                  <w:tcW w:w="2205" w:type="dxa"/>
                </w:tcPr>
                <w:p w14:paraId="47280A04" w14:textId="77777777" w:rsidR="00751DD9" w:rsidRPr="00662F70" w:rsidRDefault="00751DD9" w:rsidP="00751DD9">
                  <w:pPr>
                    <w:pStyle w:val="ResExpSummary"/>
                    <w:rPr>
                      <w:rFonts w:ascii="Verdana" w:hAnsi="Verdana"/>
                      <w:b/>
                    </w:rPr>
                  </w:pPr>
                  <w:r w:rsidRPr="00662F70">
                    <w:rPr>
                      <w:rFonts w:ascii="Verdana" w:hAnsi="Verdana"/>
                      <w:b/>
                    </w:rPr>
                    <w:t>Total Experience:</w:t>
                  </w:r>
                </w:p>
              </w:tc>
              <w:tc>
                <w:tcPr>
                  <w:tcW w:w="6750" w:type="dxa"/>
                </w:tcPr>
                <w:p w14:paraId="66151571" w14:textId="7801E966" w:rsidR="00751DD9" w:rsidRDefault="0075568D" w:rsidP="00751DD9">
                  <w:pPr>
                    <w:pStyle w:val="ResExpSummary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2</w:t>
                  </w:r>
                  <w:r w:rsidR="00751DD9">
                    <w:rPr>
                      <w:rFonts w:ascii="Verdana" w:hAnsi="Verdana"/>
                      <w:bCs/>
                    </w:rPr>
                    <w:t xml:space="preserve"> </w:t>
                  </w:r>
                  <w:r>
                    <w:rPr>
                      <w:rFonts w:ascii="Verdana" w:hAnsi="Verdana"/>
                      <w:bCs/>
                    </w:rPr>
                    <w:t>Years, 6 Months</w:t>
                  </w:r>
                </w:p>
              </w:tc>
            </w:tr>
            <w:tr w:rsidR="00751DD9" w14:paraId="18141C10" w14:textId="77777777" w:rsidTr="0001241F">
              <w:tc>
                <w:tcPr>
                  <w:tcW w:w="8955" w:type="dxa"/>
                  <w:gridSpan w:val="2"/>
                </w:tcPr>
                <w:p w14:paraId="29D105F8" w14:textId="77777777" w:rsidR="00751DD9" w:rsidRDefault="00751DD9" w:rsidP="0075568D">
                  <w:pPr>
                    <w:pStyle w:val="ResExpSummary"/>
                    <w:jc w:val="both"/>
                    <w:rPr>
                      <w:rFonts w:ascii="Verdana" w:hAnsi="Verdana"/>
                      <w:b/>
                    </w:rPr>
                  </w:pPr>
                </w:p>
                <w:p w14:paraId="0E109E64" w14:textId="5A0AED49" w:rsidR="0075568D" w:rsidRDefault="0075568D" w:rsidP="0075568D">
                  <w:pPr>
                    <w:pStyle w:val="ResExpSummary"/>
                    <w:jc w:val="both"/>
                    <w:rPr>
                      <w:rFonts w:ascii="Verdana" w:hAnsi="Verdana"/>
                    </w:rPr>
                  </w:pPr>
                  <w:r w:rsidRPr="00E02B40">
                    <w:rPr>
                      <w:rFonts w:ascii="Verdana" w:hAnsi="Verdana"/>
                      <w:b/>
                    </w:rPr>
                    <w:t>Role</w:t>
                  </w:r>
                  <w:r>
                    <w:rPr>
                      <w:rFonts w:ascii="Verdana" w:hAnsi="Verdana"/>
                      <w:b/>
                    </w:rPr>
                    <w:t xml:space="preserve"> &amp; </w:t>
                  </w:r>
                  <w:r w:rsidRPr="00E02B40">
                    <w:rPr>
                      <w:rFonts w:ascii="Verdana" w:hAnsi="Verdana"/>
                      <w:b/>
                    </w:rPr>
                    <w:t xml:space="preserve">Responsibilities: </w:t>
                  </w:r>
                  <w:r w:rsidR="00BE6D9D" w:rsidRPr="00BE6D9D">
                    <w:rPr>
                      <w:rFonts w:ascii="Verdana" w:hAnsi="Verdana"/>
                    </w:rPr>
                    <w:t>To assist the organization’s sales and growth efforts by contributing to new customer acquisition. Building contacts with potential clients to create new business opportunities.</w:t>
                  </w:r>
                </w:p>
                <w:p w14:paraId="2E990805" w14:textId="77777777" w:rsidR="0075568D" w:rsidRDefault="0075568D" w:rsidP="0075568D">
                  <w:pPr>
                    <w:pStyle w:val="ResExpSummary"/>
                    <w:jc w:val="both"/>
                    <w:rPr>
                      <w:rFonts w:ascii="Verdana" w:hAnsi="Verdana"/>
                    </w:rPr>
                  </w:pPr>
                </w:p>
                <w:p w14:paraId="3FD5694E" w14:textId="77777777" w:rsidR="0075568D" w:rsidRPr="00E02B40" w:rsidRDefault="0075568D" w:rsidP="0075568D">
                  <w:pPr>
                    <w:pStyle w:val="ResExpSummary"/>
                    <w:shd w:val="clear" w:color="auto" w:fill="FFFFFF"/>
                    <w:jc w:val="both"/>
                    <w:rPr>
                      <w:rFonts w:ascii="Verdana" w:hAnsi="Verdana"/>
                      <w:b/>
                    </w:rPr>
                  </w:pPr>
                  <w:r w:rsidRPr="00E02B40">
                    <w:rPr>
                      <w:rFonts w:ascii="Verdana" w:hAnsi="Verdana"/>
                      <w:b/>
                    </w:rPr>
                    <w:t>Key</w:t>
                  </w:r>
                  <w:r>
                    <w:rPr>
                      <w:rFonts w:ascii="Verdana" w:hAnsi="Verdana"/>
                      <w:b/>
                    </w:rPr>
                    <w:t xml:space="preserve"> achievements</w:t>
                  </w:r>
                  <w:r w:rsidRPr="00E02B40">
                    <w:rPr>
                      <w:rFonts w:ascii="Verdana" w:hAnsi="Verdana"/>
                      <w:b/>
                    </w:rPr>
                    <w:t xml:space="preserve">: </w:t>
                  </w:r>
                </w:p>
                <w:p w14:paraId="79DC6B7A" w14:textId="671DBD3C" w:rsidR="0075568D" w:rsidRPr="008555BE" w:rsidRDefault="008555BE" w:rsidP="008555BE">
                  <w:pPr>
                    <w:pStyle w:val="ResExpSummary"/>
                    <w:numPr>
                      <w:ilvl w:val="0"/>
                      <w:numId w:val="21"/>
                    </w:numPr>
                    <w:shd w:val="clear" w:color="auto" w:fill="FFFFFF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Achieved the position</w:t>
                  </w:r>
                  <w:r w:rsidR="0075568D">
                    <w:rPr>
                      <w:rFonts w:ascii="Verdana" w:hAnsi="Verdana"/>
                    </w:rPr>
                    <w:t xml:space="preserve"> in top 10 </w:t>
                  </w:r>
                  <w:r>
                    <w:rPr>
                      <w:rFonts w:ascii="Verdana" w:hAnsi="Verdana"/>
                    </w:rPr>
                    <w:t>business development executives of the company</w:t>
                  </w:r>
                  <w:r w:rsidR="0075568D">
                    <w:rPr>
                      <w:rFonts w:ascii="Verdana" w:hAnsi="Verdana"/>
                    </w:rPr>
                    <w:t>.</w:t>
                  </w:r>
                </w:p>
              </w:tc>
            </w:tr>
          </w:tbl>
          <w:p w14:paraId="70F4220B" w14:textId="3DB5EF00" w:rsidR="006F5A83" w:rsidRPr="00D02A1B" w:rsidRDefault="006F5A83" w:rsidP="00751DD9">
            <w:pPr>
              <w:pStyle w:val="ResExpSummary"/>
              <w:shd w:val="clear" w:color="auto" w:fill="FFFFFF"/>
              <w:jc w:val="both"/>
              <w:rPr>
                <w:rFonts w:ascii="Verdana" w:hAnsi="Verdana"/>
              </w:rPr>
            </w:pPr>
          </w:p>
        </w:tc>
      </w:tr>
    </w:tbl>
    <w:p w14:paraId="18691643" w14:textId="2A64DE93" w:rsidR="00D02A1B" w:rsidRDefault="00D02A1B">
      <w:pPr>
        <w:rPr>
          <w:rFonts w:ascii="Verdana" w:hAnsi="Verdana"/>
        </w:rPr>
      </w:pPr>
    </w:p>
    <w:tbl>
      <w:tblPr>
        <w:tblStyle w:val="TableSimple2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AB18B8" w:rsidRPr="00E02B40" w14:paraId="4F49E899" w14:textId="77777777" w:rsidTr="007F05ED">
        <w:trPr>
          <w:trHeight w:val="144"/>
        </w:trPr>
        <w:tc>
          <w:tcPr>
            <w:tcW w:w="9630" w:type="dxa"/>
          </w:tcPr>
          <w:p w14:paraId="20C8B80F" w14:textId="4D95CAF6" w:rsidR="00AB18B8" w:rsidRPr="00E02B40" w:rsidRDefault="00AB18B8" w:rsidP="006A3148">
            <w:pPr>
              <w:pStyle w:val="ResSection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</w:p>
        </w:tc>
      </w:tr>
      <w:tr w:rsidR="00AB18B8" w:rsidRPr="00E02B40" w14:paraId="008A6A87" w14:textId="77777777" w:rsidTr="007F05ED">
        <w:trPr>
          <w:trHeight w:val="144"/>
        </w:trPr>
        <w:tc>
          <w:tcPr>
            <w:tcW w:w="9630" w:type="dxa"/>
          </w:tcPr>
          <w:p w14:paraId="12B38C7B" w14:textId="3523623A" w:rsidR="00AB18B8" w:rsidRDefault="00AB18B8" w:rsidP="00AB18B8">
            <w:pPr>
              <w:pStyle w:val="ResExpSummaryVerdana"/>
              <w:jc w:val="both"/>
              <w:rPr>
                <w:b/>
              </w:rPr>
            </w:pPr>
          </w:p>
          <w:tbl>
            <w:tblPr>
              <w:tblStyle w:val="Plain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55"/>
              <w:gridCol w:w="2070"/>
              <w:gridCol w:w="2160"/>
              <w:gridCol w:w="1414"/>
            </w:tblGrid>
            <w:tr w:rsidR="00AB18B8" w:rsidRPr="00D25829" w14:paraId="57FB1ED4" w14:textId="77777777" w:rsidTr="00D258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55" w:type="dxa"/>
                </w:tcPr>
                <w:p w14:paraId="1733F33A" w14:textId="224F5A14" w:rsidR="00AB18B8" w:rsidRPr="00D25829" w:rsidRDefault="00AB18B8" w:rsidP="00AB18B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Master of Business Administration</w:t>
                  </w:r>
                </w:p>
              </w:tc>
              <w:tc>
                <w:tcPr>
                  <w:tcW w:w="2070" w:type="dxa"/>
                </w:tcPr>
                <w:p w14:paraId="3F06B4EA" w14:textId="3A8DAF6D" w:rsidR="00AB18B8" w:rsidRPr="00D25829" w:rsidRDefault="00AB18B8" w:rsidP="00AB18B8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Marketing</w:t>
                  </w:r>
                </w:p>
              </w:tc>
              <w:tc>
                <w:tcPr>
                  <w:tcW w:w="2160" w:type="dxa"/>
                </w:tcPr>
                <w:p w14:paraId="7F573B5D" w14:textId="097149F7" w:rsidR="00AB18B8" w:rsidRPr="00D25829" w:rsidRDefault="00AB18B8" w:rsidP="00AB18B8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O</w:t>
                  </w:r>
                  <w:r w:rsidR="00A05A14">
                    <w:rPr>
                      <w:rFonts w:cs="Arial"/>
                    </w:rPr>
                    <w:t>.U. Indore</w:t>
                  </w:r>
                </w:p>
              </w:tc>
              <w:tc>
                <w:tcPr>
                  <w:tcW w:w="1414" w:type="dxa"/>
                </w:tcPr>
                <w:p w14:paraId="508D4E21" w14:textId="03FE8C47" w:rsidR="00AB18B8" w:rsidRPr="00D25829" w:rsidRDefault="00AB18B8" w:rsidP="00AB18B8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25829">
                    <w:t>Pursuing</w:t>
                  </w:r>
                </w:p>
              </w:tc>
            </w:tr>
            <w:tr w:rsidR="00AB18B8" w:rsidRPr="00D25829" w14:paraId="138D62E5" w14:textId="77777777" w:rsidTr="00D25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55" w:type="dxa"/>
                </w:tcPr>
                <w:p w14:paraId="59E4A8EF" w14:textId="77777777" w:rsidR="00AB18B8" w:rsidRPr="00D25829" w:rsidRDefault="00AB18B8" w:rsidP="00AB18B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Bachelor of Engineering</w:t>
                  </w:r>
                </w:p>
              </w:tc>
              <w:tc>
                <w:tcPr>
                  <w:tcW w:w="2070" w:type="dxa"/>
                </w:tcPr>
                <w:p w14:paraId="3431C22D" w14:textId="77777777" w:rsidR="00AB18B8" w:rsidRPr="00D25829" w:rsidRDefault="00AB18B8" w:rsidP="00AB18B8">
                  <w:pPr>
                    <w:pStyle w:val="ResSectionHead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</w:rPr>
                  </w:pPr>
                  <w:r w:rsidRPr="00D25829">
                    <w:rPr>
                      <w:rFonts w:cs="Arial"/>
                      <w:b w:val="0"/>
                      <w:bCs/>
                    </w:rPr>
                    <w:t>Computer Science</w:t>
                  </w:r>
                </w:p>
              </w:tc>
              <w:tc>
                <w:tcPr>
                  <w:tcW w:w="2160" w:type="dxa"/>
                </w:tcPr>
                <w:p w14:paraId="73F2FAA8" w14:textId="77777777" w:rsidR="00AB18B8" w:rsidRPr="00D25829" w:rsidRDefault="00AB18B8" w:rsidP="00AB18B8">
                  <w:pPr>
                    <w:pStyle w:val="ResSectionHead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</w:rPr>
                  </w:pPr>
                  <w:r w:rsidRPr="00D25829">
                    <w:rPr>
                      <w:rFonts w:cs="Arial"/>
                      <w:b w:val="0"/>
                      <w:bCs/>
                    </w:rPr>
                    <w:t>R.G.P.V Bhopal</w:t>
                  </w:r>
                </w:p>
              </w:tc>
              <w:tc>
                <w:tcPr>
                  <w:tcW w:w="1414" w:type="dxa"/>
                </w:tcPr>
                <w:p w14:paraId="4B86F5B8" w14:textId="5FA73029" w:rsidR="00AB18B8" w:rsidRPr="00D25829" w:rsidRDefault="00AB18B8" w:rsidP="00AB18B8">
                  <w:pPr>
                    <w:pStyle w:val="ResSectionHead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D25829">
                    <w:rPr>
                      <w:b w:val="0"/>
                      <w:bCs/>
                    </w:rPr>
                    <w:t>2011-2015</w:t>
                  </w:r>
                </w:p>
              </w:tc>
            </w:tr>
            <w:tr w:rsidR="00AB18B8" w:rsidRPr="00D25829" w14:paraId="16436191" w14:textId="77777777" w:rsidTr="00D258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55" w:type="dxa"/>
                </w:tcPr>
                <w:p w14:paraId="3217B6DF" w14:textId="77777777" w:rsidR="00AB18B8" w:rsidRPr="00D25829" w:rsidRDefault="00AB18B8" w:rsidP="00AB18B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Higher Secondary</w:t>
                  </w:r>
                </w:p>
              </w:tc>
              <w:tc>
                <w:tcPr>
                  <w:tcW w:w="2070" w:type="dxa"/>
                </w:tcPr>
                <w:p w14:paraId="52CF4E05" w14:textId="77777777" w:rsidR="00AB18B8" w:rsidRPr="00D25829" w:rsidRDefault="00AB18B8" w:rsidP="00AB18B8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</w:rPr>
                  </w:pPr>
                  <w:r w:rsidRPr="00D25829">
                    <w:rPr>
                      <w:rFonts w:cs="Arial"/>
                      <w:b w:val="0"/>
                      <w:bCs/>
                    </w:rPr>
                    <w:t>PCM</w:t>
                  </w:r>
                </w:p>
              </w:tc>
              <w:tc>
                <w:tcPr>
                  <w:tcW w:w="2160" w:type="dxa"/>
                </w:tcPr>
                <w:p w14:paraId="75F0FAD1" w14:textId="77777777" w:rsidR="00AB18B8" w:rsidRPr="00D25829" w:rsidRDefault="00AB18B8" w:rsidP="00AB18B8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</w:rPr>
                  </w:pPr>
                  <w:r w:rsidRPr="00D25829">
                    <w:rPr>
                      <w:rFonts w:cs="Arial"/>
                      <w:b w:val="0"/>
                      <w:bCs/>
                    </w:rPr>
                    <w:t>M.P. Board</w:t>
                  </w:r>
                </w:p>
              </w:tc>
              <w:tc>
                <w:tcPr>
                  <w:tcW w:w="1414" w:type="dxa"/>
                </w:tcPr>
                <w:p w14:paraId="38D31E6F" w14:textId="2AA7D54E" w:rsidR="00AB18B8" w:rsidRPr="00D25829" w:rsidRDefault="00AB18B8" w:rsidP="00AB18B8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D25829">
                    <w:rPr>
                      <w:b w:val="0"/>
                      <w:bCs/>
                    </w:rPr>
                    <w:t>2009-2010</w:t>
                  </w:r>
                </w:p>
              </w:tc>
            </w:tr>
            <w:tr w:rsidR="00AB18B8" w:rsidRPr="00D25829" w14:paraId="152E96A4" w14:textId="77777777" w:rsidTr="00D25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55" w:type="dxa"/>
                </w:tcPr>
                <w:p w14:paraId="3202B7F7" w14:textId="77777777" w:rsidR="00AB18B8" w:rsidRPr="00D25829" w:rsidRDefault="00AB18B8" w:rsidP="00AB18B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High School</w:t>
                  </w:r>
                </w:p>
              </w:tc>
              <w:tc>
                <w:tcPr>
                  <w:tcW w:w="2070" w:type="dxa"/>
                </w:tcPr>
                <w:p w14:paraId="2D5852BA" w14:textId="77777777" w:rsidR="00AB18B8" w:rsidRPr="00D25829" w:rsidRDefault="00AB18B8" w:rsidP="00AB18B8">
                  <w:pPr>
                    <w:pStyle w:val="ResSectionHead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</w:rPr>
                  </w:pPr>
                  <w:r w:rsidRPr="00D25829">
                    <w:rPr>
                      <w:rFonts w:cs="Arial"/>
                      <w:b w:val="0"/>
                      <w:bCs/>
                    </w:rPr>
                    <w:t>All Subjects</w:t>
                  </w:r>
                </w:p>
              </w:tc>
              <w:tc>
                <w:tcPr>
                  <w:tcW w:w="2160" w:type="dxa"/>
                </w:tcPr>
                <w:p w14:paraId="306A74CD" w14:textId="77777777" w:rsidR="00AB18B8" w:rsidRPr="00D25829" w:rsidRDefault="00AB18B8" w:rsidP="00AB18B8">
                  <w:pPr>
                    <w:pStyle w:val="ResSectionHead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</w:rPr>
                  </w:pPr>
                  <w:r w:rsidRPr="00D25829">
                    <w:rPr>
                      <w:rFonts w:cs="Arial"/>
                      <w:b w:val="0"/>
                      <w:bCs/>
                    </w:rPr>
                    <w:t>M.P. Board</w:t>
                  </w:r>
                </w:p>
              </w:tc>
              <w:tc>
                <w:tcPr>
                  <w:tcW w:w="1414" w:type="dxa"/>
                </w:tcPr>
                <w:p w14:paraId="7F0F9E08" w14:textId="55735ED9" w:rsidR="00AB18B8" w:rsidRPr="00D25829" w:rsidRDefault="00AB18B8" w:rsidP="00AB18B8">
                  <w:pPr>
                    <w:pStyle w:val="ResSectionHead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D25829">
                    <w:rPr>
                      <w:b w:val="0"/>
                      <w:bCs/>
                    </w:rPr>
                    <w:t>2007-2008</w:t>
                  </w:r>
                </w:p>
              </w:tc>
            </w:tr>
          </w:tbl>
          <w:p w14:paraId="2E54A6A9" w14:textId="24B20462" w:rsidR="00AB18B8" w:rsidRPr="00A96BCB" w:rsidRDefault="00AB18B8" w:rsidP="00AB18B8">
            <w:pPr>
              <w:pStyle w:val="ResExpSummaryVerdana"/>
              <w:jc w:val="both"/>
              <w:rPr>
                <w:b/>
              </w:rPr>
            </w:pPr>
          </w:p>
        </w:tc>
      </w:tr>
    </w:tbl>
    <w:p w14:paraId="744532C5" w14:textId="0FCA4BB1" w:rsidR="00AB18B8" w:rsidRDefault="00AB18B8">
      <w:pPr>
        <w:rPr>
          <w:rFonts w:ascii="Verdana" w:hAnsi="Verdana"/>
        </w:rPr>
      </w:pPr>
    </w:p>
    <w:tbl>
      <w:tblPr>
        <w:tblStyle w:val="TableSimple2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D25829" w:rsidRPr="00E02B40" w14:paraId="4560ECED" w14:textId="77777777" w:rsidTr="007F05ED">
        <w:trPr>
          <w:trHeight w:val="144"/>
        </w:trPr>
        <w:tc>
          <w:tcPr>
            <w:tcW w:w="9630" w:type="dxa"/>
          </w:tcPr>
          <w:p w14:paraId="349B5036" w14:textId="74ECEA83" w:rsidR="00D25829" w:rsidRPr="00E02B40" w:rsidRDefault="00A05A14" w:rsidP="006A3148">
            <w:pPr>
              <w:pStyle w:val="ResSection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Technical </w:t>
            </w:r>
            <w:r w:rsidR="00D25829">
              <w:rPr>
                <w:sz w:val="22"/>
                <w:szCs w:val="22"/>
              </w:rPr>
              <w:t>Skills</w:t>
            </w:r>
          </w:p>
        </w:tc>
      </w:tr>
      <w:tr w:rsidR="00D25829" w:rsidRPr="00E02B40" w14:paraId="5CBF0094" w14:textId="77777777" w:rsidTr="007F05ED">
        <w:trPr>
          <w:trHeight w:val="144"/>
        </w:trPr>
        <w:tc>
          <w:tcPr>
            <w:tcW w:w="9630" w:type="dxa"/>
          </w:tcPr>
          <w:p w14:paraId="326E1A9D" w14:textId="77777777" w:rsidR="00D25829" w:rsidRDefault="00D25829" w:rsidP="006A3148">
            <w:pPr>
              <w:pStyle w:val="ResExpSummaryVerdana"/>
              <w:jc w:val="both"/>
              <w:rPr>
                <w:b/>
              </w:rPr>
            </w:pPr>
          </w:p>
          <w:tbl>
            <w:tblPr>
              <w:tblStyle w:val="PlainTable1"/>
              <w:tblW w:w="9425" w:type="dxa"/>
              <w:tblLayout w:type="fixed"/>
              <w:tblLook w:val="04A0" w:firstRow="1" w:lastRow="0" w:firstColumn="1" w:lastColumn="0" w:noHBand="0" w:noVBand="1"/>
            </w:tblPr>
            <w:tblGrid>
              <w:gridCol w:w="9425"/>
            </w:tblGrid>
            <w:tr w:rsidR="00D25829" w:rsidRPr="00D25829" w14:paraId="65B8F655" w14:textId="77777777" w:rsidTr="00D258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1B115213" w14:textId="767EC4E1" w:rsidR="00D25829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M.S. Office (Word, Excel &amp; Power Point)</w:t>
                  </w:r>
                </w:p>
              </w:tc>
            </w:tr>
            <w:tr w:rsidR="00D25829" w:rsidRPr="00D25829" w14:paraId="151CBB9D" w14:textId="77777777" w:rsidTr="00D25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03CEF745" w14:textId="06300DFD" w:rsidR="00D25829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Writing professional emails</w:t>
                  </w:r>
                </w:p>
              </w:tc>
            </w:tr>
            <w:tr w:rsidR="00D25829" w:rsidRPr="00D25829" w14:paraId="455EC07F" w14:textId="77777777" w:rsidTr="00D258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0A5645EA" w14:textId="56573215" w:rsidR="00D25829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Presentation graphics and charts</w:t>
                  </w:r>
                </w:p>
              </w:tc>
            </w:tr>
            <w:tr w:rsidR="00D25829" w:rsidRPr="00D25829" w14:paraId="3BC79BE0" w14:textId="77777777" w:rsidTr="00D25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054ED17F" w14:textId="1A23BAA5" w:rsidR="00D25829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Google</w:t>
                  </w:r>
                </w:p>
              </w:tc>
            </w:tr>
          </w:tbl>
          <w:p w14:paraId="5F0BA4D2" w14:textId="77777777" w:rsidR="00D25829" w:rsidRPr="00A96BCB" w:rsidRDefault="00D25829" w:rsidP="006A3148">
            <w:pPr>
              <w:pStyle w:val="ResExpSummaryVerdana"/>
              <w:jc w:val="both"/>
              <w:rPr>
                <w:b/>
              </w:rPr>
            </w:pPr>
          </w:p>
        </w:tc>
      </w:tr>
    </w:tbl>
    <w:p w14:paraId="5EC682F7" w14:textId="77777777" w:rsidR="00D25829" w:rsidRDefault="00D25829">
      <w:pPr>
        <w:rPr>
          <w:rFonts w:ascii="Verdana" w:hAnsi="Verdana"/>
        </w:rPr>
      </w:pPr>
    </w:p>
    <w:tbl>
      <w:tblPr>
        <w:tblStyle w:val="TableSimple2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A05A14" w:rsidRPr="00E02B40" w14:paraId="683499D1" w14:textId="77777777" w:rsidTr="007F05ED">
        <w:trPr>
          <w:trHeight w:val="144"/>
        </w:trPr>
        <w:tc>
          <w:tcPr>
            <w:tcW w:w="9630" w:type="dxa"/>
          </w:tcPr>
          <w:p w14:paraId="6D837BE3" w14:textId="42818BC9" w:rsidR="00A05A14" w:rsidRPr="00E02B40" w:rsidRDefault="00A05A14" w:rsidP="006A3148">
            <w:pPr>
              <w:pStyle w:val="ResSection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Behavioral Skills</w:t>
            </w:r>
          </w:p>
        </w:tc>
      </w:tr>
      <w:tr w:rsidR="00A05A14" w:rsidRPr="00E02B40" w14:paraId="48F5E706" w14:textId="77777777" w:rsidTr="007F05ED">
        <w:trPr>
          <w:trHeight w:val="144"/>
        </w:trPr>
        <w:tc>
          <w:tcPr>
            <w:tcW w:w="9630" w:type="dxa"/>
          </w:tcPr>
          <w:p w14:paraId="44FDC58F" w14:textId="77777777" w:rsidR="00A05A14" w:rsidRDefault="00A05A14" w:rsidP="006A3148">
            <w:pPr>
              <w:pStyle w:val="ResExpSummaryVerdana"/>
              <w:jc w:val="both"/>
              <w:rPr>
                <w:b/>
              </w:rPr>
            </w:pPr>
          </w:p>
          <w:tbl>
            <w:tblPr>
              <w:tblStyle w:val="PlainTable1"/>
              <w:tblW w:w="9425" w:type="dxa"/>
              <w:tblLayout w:type="fixed"/>
              <w:tblLook w:val="04A0" w:firstRow="1" w:lastRow="0" w:firstColumn="1" w:lastColumn="0" w:noHBand="0" w:noVBand="1"/>
            </w:tblPr>
            <w:tblGrid>
              <w:gridCol w:w="9425"/>
            </w:tblGrid>
            <w:tr w:rsidR="00A05A14" w:rsidRPr="00D25829" w14:paraId="103813C5" w14:textId="77777777" w:rsidTr="006A31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5690E899" w14:textId="77777777" w:rsidR="00A05A14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Problem Solving</w:t>
                  </w:r>
                </w:p>
              </w:tc>
            </w:tr>
            <w:tr w:rsidR="00A05A14" w:rsidRPr="00D25829" w14:paraId="0EC36255" w14:textId="77777777" w:rsidTr="006A31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525B2C68" w14:textId="77777777" w:rsidR="00A05A14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Strategic Thinking</w:t>
                  </w:r>
                </w:p>
              </w:tc>
            </w:tr>
            <w:tr w:rsidR="00A05A14" w:rsidRPr="00D25829" w14:paraId="303E2546" w14:textId="77777777" w:rsidTr="006A31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78A01478" w14:textId="77777777" w:rsidR="00A05A14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Performance Optimization</w:t>
                  </w:r>
                </w:p>
              </w:tc>
            </w:tr>
            <w:tr w:rsidR="00A05A14" w:rsidRPr="00D25829" w14:paraId="43A6B29F" w14:textId="77777777" w:rsidTr="006A31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5B28B4A3" w14:textId="77777777" w:rsidR="00A05A14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Risk Management</w:t>
                  </w:r>
                </w:p>
              </w:tc>
            </w:tr>
            <w:tr w:rsidR="00A05A14" w:rsidRPr="00D25829" w14:paraId="6733F7D2" w14:textId="77777777" w:rsidTr="006A31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6D1F5CB2" w14:textId="77777777" w:rsidR="00A05A14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Leadership</w:t>
                  </w:r>
                </w:p>
              </w:tc>
            </w:tr>
            <w:tr w:rsidR="00A05A14" w:rsidRPr="00D25829" w14:paraId="40734F23" w14:textId="77777777" w:rsidTr="006A31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4FB72781" w14:textId="77777777" w:rsidR="00A05A14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Time Management</w:t>
                  </w:r>
                </w:p>
              </w:tc>
            </w:tr>
            <w:tr w:rsidR="00A05A14" w:rsidRPr="00D25829" w14:paraId="4E238C9E" w14:textId="77777777" w:rsidTr="006A31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22AFD24D" w14:textId="77777777" w:rsidR="00A05A14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Critical Thinking</w:t>
                  </w:r>
                </w:p>
              </w:tc>
            </w:tr>
            <w:tr w:rsidR="00A05A14" w:rsidRPr="00D25829" w14:paraId="7181579F" w14:textId="77777777" w:rsidTr="006A31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44D66F87" w14:textId="77777777" w:rsidR="00A05A14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Adaptability</w:t>
                  </w:r>
                </w:p>
              </w:tc>
            </w:tr>
            <w:tr w:rsidR="00A05A14" w:rsidRPr="00D25829" w14:paraId="700F351E" w14:textId="77777777" w:rsidTr="006A31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5" w:type="dxa"/>
                </w:tcPr>
                <w:p w14:paraId="0A0B56D7" w14:textId="77777777" w:rsidR="00A05A14" w:rsidRPr="00D25829" w:rsidRDefault="00A05A14" w:rsidP="006A3148">
                  <w:pPr>
                    <w:pStyle w:val="ResSectionHeader"/>
                    <w:rPr>
                      <w:rFonts w:cs="Arial"/>
                    </w:rPr>
                  </w:pPr>
                  <w:r w:rsidRPr="00D25829">
                    <w:rPr>
                      <w:rFonts w:cs="Arial"/>
                    </w:rPr>
                    <w:t>Collaboration</w:t>
                  </w:r>
                </w:p>
              </w:tc>
            </w:tr>
          </w:tbl>
          <w:p w14:paraId="1275B6E3" w14:textId="77777777" w:rsidR="00A05A14" w:rsidRPr="00A96BCB" w:rsidRDefault="00A05A14" w:rsidP="006A3148">
            <w:pPr>
              <w:pStyle w:val="ResExpSummaryVerdana"/>
              <w:jc w:val="both"/>
              <w:rPr>
                <w:b/>
              </w:rPr>
            </w:pPr>
          </w:p>
        </w:tc>
      </w:tr>
    </w:tbl>
    <w:p w14:paraId="1A5ED250" w14:textId="24C5C43C" w:rsidR="00D02A1B" w:rsidRDefault="00D02A1B">
      <w:pPr>
        <w:rPr>
          <w:rFonts w:ascii="Verdana" w:hAnsi="Verdana"/>
        </w:rPr>
      </w:pPr>
    </w:p>
    <w:tbl>
      <w:tblPr>
        <w:tblStyle w:val="TableSimple2"/>
        <w:tblW w:w="9625" w:type="dxa"/>
        <w:tblLayout w:type="fixed"/>
        <w:tblLook w:val="0000" w:firstRow="0" w:lastRow="0" w:firstColumn="0" w:lastColumn="0" w:noHBand="0" w:noVBand="0"/>
      </w:tblPr>
      <w:tblGrid>
        <w:gridCol w:w="9625"/>
      </w:tblGrid>
      <w:tr w:rsidR="00D02A1B" w:rsidRPr="00E02B40" w14:paraId="7219BA97" w14:textId="77777777" w:rsidTr="007F05ED">
        <w:trPr>
          <w:trHeight w:val="144"/>
        </w:trPr>
        <w:tc>
          <w:tcPr>
            <w:tcW w:w="9625" w:type="dxa"/>
          </w:tcPr>
          <w:p w14:paraId="1C833F22" w14:textId="77777777" w:rsidR="00D02A1B" w:rsidRPr="00E02B40" w:rsidRDefault="00D02A1B" w:rsidP="0075568D">
            <w:pPr>
              <w:pStyle w:val="ResSectionHeader"/>
              <w:rPr>
                <w:sz w:val="22"/>
                <w:szCs w:val="22"/>
              </w:rPr>
            </w:pPr>
            <w:r w:rsidRPr="00E02B40">
              <w:rPr>
                <w:sz w:val="22"/>
                <w:szCs w:val="22"/>
              </w:rPr>
              <w:t>Training &amp; Certification</w:t>
            </w:r>
          </w:p>
        </w:tc>
      </w:tr>
      <w:tr w:rsidR="00D02A1B" w:rsidRPr="00E02B40" w14:paraId="6DA1D7C8" w14:textId="77777777" w:rsidTr="007F05ED">
        <w:trPr>
          <w:trHeight w:val="144"/>
        </w:trPr>
        <w:tc>
          <w:tcPr>
            <w:tcW w:w="9625" w:type="dxa"/>
          </w:tcPr>
          <w:p w14:paraId="153B9D7F" w14:textId="2C9D8489" w:rsidR="00D02A1B" w:rsidRDefault="00A05A14" w:rsidP="00A05A14">
            <w:pPr>
              <w:pStyle w:val="ResAdditionalInformation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Computer Applications &amp; Internet from Punjab Nation Bank Vidisha.</w:t>
            </w:r>
          </w:p>
          <w:p w14:paraId="400DD499" w14:textId="02865A45" w:rsidR="00A05A14" w:rsidRPr="00E02B40" w:rsidRDefault="00A05A14" w:rsidP="00A05A14">
            <w:pPr>
              <w:pStyle w:val="ResAdditionalInformation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Basic Programming in C &amp; Java.</w:t>
            </w:r>
          </w:p>
        </w:tc>
      </w:tr>
    </w:tbl>
    <w:p w14:paraId="5F5C80AA" w14:textId="77777777" w:rsidR="00155A22" w:rsidRPr="00CD6FB0" w:rsidRDefault="00155A22">
      <w:pPr>
        <w:rPr>
          <w:rFonts w:ascii="Verdana" w:hAnsi="Verdana"/>
        </w:rPr>
      </w:pPr>
    </w:p>
    <w:sectPr w:rsidR="00155A22" w:rsidRPr="00CD6FB0" w:rsidSect="00D7422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DD203" w14:textId="77777777" w:rsidR="00314B2A" w:rsidRDefault="00314B2A">
      <w:r>
        <w:separator/>
      </w:r>
    </w:p>
  </w:endnote>
  <w:endnote w:type="continuationSeparator" w:id="0">
    <w:p w14:paraId="785D5156" w14:textId="77777777" w:rsidR="00314B2A" w:rsidRDefault="0031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BAF99" w14:textId="77777777" w:rsidR="00314B2A" w:rsidRDefault="00314B2A">
      <w:r>
        <w:separator/>
      </w:r>
    </w:p>
  </w:footnote>
  <w:footnote w:type="continuationSeparator" w:id="0">
    <w:p w14:paraId="6FC1A89D" w14:textId="77777777" w:rsidR="00314B2A" w:rsidRDefault="00314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21803" w14:textId="1BA2A051" w:rsidR="0075568D" w:rsidRPr="00920489" w:rsidRDefault="0075568D" w:rsidP="00D40EBB">
    <w:pPr>
      <w:pStyle w:val="Name"/>
      <w:spacing w:before="60"/>
      <w:rPr>
        <w:rFonts w:cs="Arial"/>
        <w:b w:val="0"/>
      </w:rPr>
    </w:pPr>
    <w:r w:rsidRPr="00920489">
      <w:rPr>
        <w:rFonts w:cs="Arial"/>
        <w:b w:val="0"/>
      </w:rPr>
      <w:t xml:space="preserve">Page </w:t>
    </w:r>
    <w:r w:rsidRPr="00920489">
      <w:rPr>
        <w:rFonts w:cs="Arial"/>
        <w:b w:val="0"/>
      </w:rPr>
      <w:fldChar w:fldCharType="begin"/>
    </w:r>
    <w:r w:rsidRPr="00920489">
      <w:rPr>
        <w:rFonts w:cs="Arial"/>
        <w:b w:val="0"/>
      </w:rPr>
      <w:instrText xml:space="preserve"> PAGE </w:instrText>
    </w:r>
    <w:r w:rsidRPr="00920489">
      <w:rPr>
        <w:rFonts w:cs="Arial"/>
        <w:b w:val="0"/>
      </w:rPr>
      <w:fldChar w:fldCharType="separate"/>
    </w:r>
    <w:r>
      <w:rPr>
        <w:rFonts w:cs="Arial"/>
        <w:b w:val="0"/>
        <w:noProof/>
      </w:rPr>
      <w:t>3</w:t>
    </w:r>
    <w:r w:rsidRPr="00920489">
      <w:rPr>
        <w:rFonts w:cs="Arial"/>
        <w:b w:val="0"/>
      </w:rPr>
      <w:fldChar w:fldCharType="end"/>
    </w:r>
    <w:r w:rsidRPr="00920489">
      <w:rPr>
        <w:rFonts w:cs="Arial"/>
        <w:b w:val="0"/>
      </w:rPr>
      <w:t xml:space="preserve"> of </w:t>
    </w:r>
    <w:r>
      <w:rPr>
        <w:rFonts w:cs="Arial"/>
        <w:b w:val="0"/>
      </w:rPr>
      <w:fldChar w:fldCharType="begin"/>
    </w:r>
    <w:r>
      <w:rPr>
        <w:rFonts w:cs="Arial"/>
        <w:b w:val="0"/>
      </w:rPr>
      <w:instrText xml:space="preserve"> SECTIONPAGES   \* MERGEFORMAT </w:instrText>
    </w:r>
    <w:r>
      <w:rPr>
        <w:rFonts w:cs="Arial"/>
        <w:b w:val="0"/>
      </w:rPr>
      <w:fldChar w:fldCharType="separate"/>
    </w:r>
    <w:r w:rsidR="00EC3A42">
      <w:rPr>
        <w:rFonts w:cs="Arial"/>
        <w:b w:val="0"/>
        <w:noProof/>
      </w:rPr>
      <w:t>3</w:t>
    </w:r>
    <w:r>
      <w:rPr>
        <w:rFonts w:cs="Arial"/>
        <w:b w:val="0"/>
      </w:rPr>
      <w:fldChar w:fldCharType="end"/>
    </w:r>
  </w:p>
  <w:p w14:paraId="7CAFDEF0" w14:textId="77777777" w:rsidR="0075568D" w:rsidRPr="006A3142" w:rsidRDefault="0075568D" w:rsidP="00D40EBB">
    <w:pPr>
      <w:pBdr>
        <w:bottom w:val="single" w:sz="4" w:space="1" w:color="auto"/>
      </w:pBdr>
      <w:spacing w:line="80" w:lineRule="exact"/>
      <w:jc w:val="right"/>
      <w:rPr>
        <w:rFonts w:cs="Arial"/>
      </w:rPr>
    </w:pPr>
  </w:p>
  <w:p w14:paraId="02089D35" w14:textId="77777777" w:rsidR="0075568D" w:rsidRDefault="00755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F6C"/>
    <w:multiLevelType w:val="hybridMultilevel"/>
    <w:tmpl w:val="BA909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836498"/>
    <w:multiLevelType w:val="hybridMultilevel"/>
    <w:tmpl w:val="D8E8F71E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525B8A"/>
    <w:multiLevelType w:val="hybridMultilevel"/>
    <w:tmpl w:val="2B98E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0ECB"/>
    <w:multiLevelType w:val="hybridMultilevel"/>
    <w:tmpl w:val="B642B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3F3D"/>
    <w:multiLevelType w:val="hybridMultilevel"/>
    <w:tmpl w:val="B206F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05"/>
        </w:tabs>
        <w:ind w:left="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5" w15:restartNumberingAfterBreak="0">
    <w:nsid w:val="16131DDC"/>
    <w:multiLevelType w:val="hybridMultilevel"/>
    <w:tmpl w:val="6F64B620"/>
    <w:lvl w:ilvl="0" w:tplc="C6320D24">
      <w:start w:val="1"/>
      <w:numFmt w:val="decimal"/>
      <w:pStyle w:val="ResAdditionalInforma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905362"/>
    <w:multiLevelType w:val="hybridMultilevel"/>
    <w:tmpl w:val="268AD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4079BA"/>
    <w:multiLevelType w:val="hybridMultilevel"/>
    <w:tmpl w:val="075C8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F417BF"/>
    <w:multiLevelType w:val="hybridMultilevel"/>
    <w:tmpl w:val="1610B4D0"/>
    <w:lvl w:ilvl="0" w:tplc="3DC4D1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1AA05F8"/>
    <w:multiLevelType w:val="hybridMultilevel"/>
    <w:tmpl w:val="3BC8F230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2B60628"/>
    <w:multiLevelType w:val="hybridMultilevel"/>
    <w:tmpl w:val="B798EE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3A454C"/>
    <w:multiLevelType w:val="hybridMultilevel"/>
    <w:tmpl w:val="53902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C400F2"/>
    <w:multiLevelType w:val="hybridMultilevel"/>
    <w:tmpl w:val="96F2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D4B26"/>
    <w:multiLevelType w:val="hybridMultilevel"/>
    <w:tmpl w:val="33604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CE1924"/>
    <w:multiLevelType w:val="hybridMultilevel"/>
    <w:tmpl w:val="6BCCF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5E21D6"/>
    <w:multiLevelType w:val="hybridMultilevel"/>
    <w:tmpl w:val="AEB61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F7CEA"/>
    <w:multiLevelType w:val="multilevel"/>
    <w:tmpl w:val="BD74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F5633"/>
    <w:multiLevelType w:val="hybridMultilevel"/>
    <w:tmpl w:val="113EB5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D225C0"/>
    <w:multiLevelType w:val="hybridMultilevel"/>
    <w:tmpl w:val="C82008AC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8522431"/>
    <w:multiLevelType w:val="hybridMultilevel"/>
    <w:tmpl w:val="6D9A45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841D03"/>
    <w:multiLevelType w:val="hybridMultilevel"/>
    <w:tmpl w:val="96F2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30804"/>
    <w:multiLevelType w:val="hybridMultilevel"/>
    <w:tmpl w:val="799001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CD1D2C"/>
    <w:multiLevelType w:val="hybridMultilevel"/>
    <w:tmpl w:val="9A1C8F26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7ECC3BC2"/>
    <w:multiLevelType w:val="hybridMultilevel"/>
    <w:tmpl w:val="A50C44D8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8"/>
  </w:num>
  <w:num w:numId="4">
    <w:abstractNumId w:val="1"/>
  </w:num>
  <w:num w:numId="5">
    <w:abstractNumId w:val="23"/>
  </w:num>
  <w:num w:numId="6">
    <w:abstractNumId w:val="9"/>
  </w:num>
  <w:num w:numId="7">
    <w:abstractNumId w:val="16"/>
  </w:num>
  <w:num w:numId="8">
    <w:abstractNumId w:val="17"/>
  </w:num>
  <w:num w:numId="9">
    <w:abstractNumId w:val="7"/>
  </w:num>
  <w:num w:numId="10">
    <w:abstractNumId w:val="0"/>
  </w:num>
  <w:num w:numId="11">
    <w:abstractNumId w:val="13"/>
  </w:num>
  <w:num w:numId="12">
    <w:abstractNumId w:val="5"/>
  </w:num>
  <w:num w:numId="13">
    <w:abstractNumId w:val="14"/>
  </w:num>
  <w:num w:numId="14">
    <w:abstractNumId w:val="11"/>
  </w:num>
  <w:num w:numId="15">
    <w:abstractNumId w:val="19"/>
  </w:num>
  <w:num w:numId="16">
    <w:abstractNumId w:val="15"/>
  </w:num>
  <w:num w:numId="17">
    <w:abstractNumId w:val="21"/>
  </w:num>
  <w:num w:numId="18">
    <w:abstractNumId w:val="10"/>
  </w:num>
  <w:num w:numId="19">
    <w:abstractNumId w:val="6"/>
  </w:num>
  <w:num w:numId="20">
    <w:abstractNumId w:val="2"/>
  </w:num>
  <w:num w:numId="21">
    <w:abstractNumId w:val="3"/>
  </w:num>
  <w:num w:numId="22">
    <w:abstractNumId w:val="4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ShadeFormData/>
  <w:noPunctuationKerning/>
  <w:characterSpacingControl w:val="doNotCompress"/>
  <w:hdrShapeDefaults>
    <o:shapedefaults v:ext="edit" spidmax="2049" fillcolor="white">
      <v:fill color="white" rotate="t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4"/>
    <w:rsid w:val="000016BC"/>
    <w:rsid w:val="00002101"/>
    <w:rsid w:val="00007ED7"/>
    <w:rsid w:val="00012361"/>
    <w:rsid w:val="0001241F"/>
    <w:rsid w:val="0001346A"/>
    <w:rsid w:val="00013609"/>
    <w:rsid w:val="00031EB6"/>
    <w:rsid w:val="000434CB"/>
    <w:rsid w:val="00050118"/>
    <w:rsid w:val="000568EE"/>
    <w:rsid w:val="000600D3"/>
    <w:rsid w:val="00061D59"/>
    <w:rsid w:val="00062E83"/>
    <w:rsid w:val="00066194"/>
    <w:rsid w:val="00071F9D"/>
    <w:rsid w:val="0009031C"/>
    <w:rsid w:val="000918CC"/>
    <w:rsid w:val="0009346C"/>
    <w:rsid w:val="00095F5E"/>
    <w:rsid w:val="000A1319"/>
    <w:rsid w:val="000A3F5F"/>
    <w:rsid w:val="000A57F1"/>
    <w:rsid w:val="000A60CF"/>
    <w:rsid w:val="000B2412"/>
    <w:rsid w:val="000B3337"/>
    <w:rsid w:val="000B68AA"/>
    <w:rsid w:val="000B787C"/>
    <w:rsid w:val="000C2158"/>
    <w:rsid w:val="000C34A9"/>
    <w:rsid w:val="000C55D7"/>
    <w:rsid w:val="000C5F3D"/>
    <w:rsid w:val="000D16C3"/>
    <w:rsid w:val="000D1AF5"/>
    <w:rsid w:val="000D1C94"/>
    <w:rsid w:val="000D2075"/>
    <w:rsid w:val="000D4598"/>
    <w:rsid w:val="000D7B71"/>
    <w:rsid w:val="000E6003"/>
    <w:rsid w:val="000F06FE"/>
    <w:rsid w:val="000F4C2C"/>
    <w:rsid w:val="000F6E3B"/>
    <w:rsid w:val="00107602"/>
    <w:rsid w:val="00107CEB"/>
    <w:rsid w:val="00114E5F"/>
    <w:rsid w:val="001239D1"/>
    <w:rsid w:val="00131C7F"/>
    <w:rsid w:val="00135631"/>
    <w:rsid w:val="00141A9C"/>
    <w:rsid w:val="00141D78"/>
    <w:rsid w:val="0015375A"/>
    <w:rsid w:val="001541C6"/>
    <w:rsid w:val="00155A22"/>
    <w:rsid w:val="00160CE7"/>
    <w:rsid w:val="001829A8"/>
    <w:rsid w:val="001857A0"/>
    <w:rsid w:val="001938C3"/>
    <w:rsid w:val="0019469A"/>
    <w:rsid w:val="00195497"/>
    <w:rsid w:val="001A00B1"/>
    <w:rsid w:val="001A784A"/>
    <w:rsid w:val="001B0D55"/>
    <w:rsid w:val="001B1765"/>
    <w:rsid w:val="001C06A7"/>
    <w:rsid w:val="001D0E66"/>
    <w:rsid w:val="001D2810"/>
    <w:rsid w:val="001E1310"/>
    <w:rsid w:val="001F10BE"/>
    <w:rsid w:val="001F4740"/>
    <w:rsid w:val="001F7DD2"/>
    <w:rsid w:val="0020535F"/>
    <w:rsid w:val="00205E95"/>
    <w:rsid w:val="00206A55"/>
    <w:rsid w:val="00216FC1"/>
    <w:rsid w:val="00222725"/>
    <w:rsid w:val="002314E1"/>
    <w:rsid w:val="00231745"/>
    <w:rsid w:val="00231756"/>
    <w:rsid w:val="002338E4"/>
    <w:rsid w:val="00236D9D"/>
    <w:rsid w:val="00237210"/>
    <w:rsid w:val="00241727"/>
    <w:rsid w:val="002432FF"/>
    <w:rsid w:val="00247E2E"/>
    <w:rsid w:val="0025319C"/>
    <w:rsid w:val="00253911"/>
    <w:rsid w:val="0026100A"/>
    <w:rsid w:val="002623E4"/>
    <w:rsid w:val="0026560D"/>
    <w:rsid w:val="00265728"/>
    <w:rsid w:val="00280002"/>
    <w:rsid w:val="00280861"/>
    <w:rsid w:val="00281C7E"/>
    <w:rsid w:val="0028385E"/>
    <w:rsid w:val="00297BB5"/>
    <w:rsid w:val="002A2E60"/>
    <w:rsid w:val="002A5044"/>
    <w:rsid w:val="002A6272"/>
    <w:rsid w:val="002A7913"/>
    <w:rsid w:val="002C4B71"/>
    <w:rsid w:val="002D7192"/>
    <w:rsid w:val="002E0955"/>
    <w:rsid w:val="002E1A6A"/>
    <w:rsid w:val="002E306B"/>
    <w:rsid w:val="002E7ACB"/>
    <w:rsid w:val="002F3BC1"/>
    <w:rsid w:val="002F7245"/>
    <w:rsid w:val="00302E7A"/>
    <w:rsid w:val="00302EA0"/>
    <w:rsid w:val="00303DCB"/>
    <w:rsid w:val="0030703C"/>
    <w:rsid w:val="003110EF"/>
    <w:rsid w:val="00312542"/>
    <w:rsid w:val="00314529"/>
    <w:rsid w:val="00314B2A"/>
    <w:rsid w:val="00323AE2"/>
    <w:rsid w:val="0033233A"/>
    <w:rsid w:val="00332966"/>
    <w:rsid w:val="003365EB"/>
    <w:rsid w:val="003407B9"/>
    <w:rsid w:val="003451AC"/>
    <w:rsid w:val="00345C17"/>
    <w:rsid w:val="00351A5A"/>
    <w:rsid w:val="003575B6"/>
    <w:rsid w:val="003615D1"/>
    <w:rsid w:val="00364186"/>
    <w:rsid w:val="00366E61"/>
    <w:rsid w:val="00370E9C"/>
    <w:rsid w:val="00374940"/>
    <w:rsid w:val="00374F7D"/>
    <w:rsid w:val="003773E3"/>
    <w:rsid w:val="00377558"/>
    <w:rsid w:val="00384ACC"/>
    <w:rsid w:val="00385D59"/>
    <w:rsid w:val="00387D61"/>
    <w:rsid w:val="00393D02"/>
    <w:rsid w:val="00396B1B"/>
    <w:rsid w:val="003A1F63"/>
    <w:rsid w:val="003A28EC"/>
    <w:rsid w:val="003A7893"/>
    <w:rsid w:val="003A7BD4"/>
    <w:rsid w:val="003B62D6"/>
    <w:rsid w:val="003C2000"/>
    <w:rsid w:val="003C2264"/>
    <w:rsid w:val="003C45C8"/>
    <w:rsid w:val="003E29B4"/>
    <w:rsid w:val="003E4A63"/>
    <w:rsid w:val="003F206A"/>
    <w:rsid w:val="003F5E79"/>
    <w:rsid w:val="00415159"/>
    <w:rsid w:val="00416054"/>
    <w:rsid w:val="004176E4"/>
    <w:rsid w:val="004219C0"/>
    <w:rsid w:val="004402E6"/>
    <w:rsid w:val="00443BDB"/>
    <w:rsid w:val="00446A28"/>
    <w:rsid w:val="004563DD"/>
    <w:rsid w:val="0046169D"/>
    <w:rsid w:val="00463F8F"/>
    <w:rsid w:val="00470746"/>
    <w:rsid w:val="00471E8B"/>
    <w:rsid w:val="00472F50"/>
    <w:rsid w:val="004746F4"/>
    <w:rsid w:val="0047686D"/>
    <w:rsid w:val="0048656E"/>
    <w:rsid w:val="00495A64"/>
    <w:rsid w:val="004A0722"/>
    <w:rsid w:val="004A107B"/>
    <w:rsid w:val="004A1D0E"/>
    <w:rsid w:val="004A4AA9"/>
    <w:rsid w:val="004B41F0"/>
    <w:rsid w:val="004C2110"/>
    <w:rsid w:val="004C35CD"/>
    <w:rsid w:val="004D0AC7"/>
    <w:rsid w:val="004D108E"/>
    <w:rsid w:val="004E0549"/>
    <w:rsid w:val="004E2A8B"/>
    <w:rsid w:val="004E789A"/>
    <w:rsid w:val="004F7CCA"/>
    <w:rsid w:val="0050089C"/>
    <w:rsid w:val="00503707"/>
    <w:rsid w:val="00516CFD"/>
    <w:rsid w:val="005207D3"/>
    <w:rsid w:val="0052390A"/>
    <w:rsid w:val="00543CDD"/>
    <w:rsid w:val="0055027F"/>
    <w:rsid w:val="005603D7"/>
    <w:rsid w:val="00566C09"/>
    <w:rsid w:val="00572E8B"/>
    <w:rsid w:val="0057609D"/>
    <w:rsid w:val="00584FC4"/>
    <w:rsid w:val="005859C2"/>
    <w:rsid w:val="00585FB4"/>
    <w:rsid w:val="005A1E7F"/>
    <w:rsid w:val="005A45DF"/>
    <w:rsid w:val="005A55FB"/>
    <w:rsid w:val="005B310B"/>
    <w:rsid w:val="005C24C7"/>
    <w:rsid w:val="005C5B8B"/>
    <w:rsid w:val="005C776F"/>
    <w:rsid w:val="005D483C"/>
    <w:rsid w:val="005E369E"/>
    <w:rsid w:val="005E5A9B"/>
    <w:rsid w:val="005E691A"/>
    <w:rsid w:val="005F02A7"/>
    <w:rsid w:val="005F0CE0"/>
    <w:rsid w:val="005F3389"/>
    <w:rsid w:val="005F3D60"/>
    <w:rsid w:val="006035FA"/>
    <w:rsid w:val="0060589A"/>
    <w:rsid w:val="00610200"/>
    <w:rsid w:val="00610276"/>
    <w:rsid w:val="00615CAC"/>
    <w:rsid w:val="00615D82"/>
    <w:rsid w:val="006163F2"/>
    <w:rsid w:val="00621247"/>
    <w:rsid w:val="006216A1"/>
    <w:rsid w:val="00622CCB"/>
    <w:rsid w:val="00627FD9"/>
    <w:rsid w:val="00640F1F"/>
    <w:rsid w:val="006473B2"/>
    <w:rsid w:val="00656632"/>
    <w:rsid w:val="00662F70"/>
    <w:rsid w:val="0067687E"/>
    <w:rsid w:val="00692763"/>
    <w:rsid w:val="00693C01"/>
    <w:rsid w:val="00694F6C"/>
    <w:rsid w:val="00697212"/>
    <w:rsid w:val="006A2DB8"/>
    <w:rsid w:val="006A347F"/>
    <w:rsid w:val="006B0588"/>
    <w:rsid w:val="006B6DD7"/>
    <w:rsid w:val="006C4207"/>
    <w:rsid w:val="006D2042"/>
    <w:rsid w:val="006E3D4A"/>
    <w:rsid w:val="006F3565"/>
    <w:rsid w:val="006F3B2E"/>
    <w:rsid w:val="006F5A83"/>
    <w:rsid w:val="006F6930"/>
    <w:rsid w:val="0070305E"/>
    <w:rsid w:val="00704684"/>
    <w:rsid w:val="00705DA3"/>
    <w:rsid w:val="007063AD"/>
    <w:rsid w:val="0071181E"/>
    <w:rsid w:val="0071455D"/>
    <w:rsid w:val="007157D8"/>
    <w:rsid w:val="00724324"/>
    <w:rsid w:val="00730092"/>
    <w:rsid w:val="00730768"/>
    <w:rsid w:val="00740027"/>
    <w:rsid w:val="00741F64"/>
    <w:rsid w:val="00742817"/>
    <w:rsid w:val="00742841"/>
    <w:rsid w:val="00751DD9"/>
    <w:rsid w:val="00752C90"/>
    <w:rsid w:val="007547F8"/>
    <w:rsid w:val="0075568D"/>
    <w:rsid w:val="00756BB9"/>
    <w:rsid w:val="007702EE"/>
    <w:rsid w:val="00770937"/>
    <w:rsid w:val="00773A0B"/>
    <w:rsid w:val="007742CD"/>
    <w:rsid w:val="00783DB0"/>
    <w:rsid w:val="0078424F"/>
    <w:rsid w:val="00785A36"/>
    <w:rsid w:val="007875D3"/>
    <w:rsid w:val="00792B77"/>
    <w:rsid w:val="00795E89"/>
    <w:rsid w:val="0079750A"/>
    <w:rsid w:val="007A1BC6"/>
    <w:rsid w:val="007A42A6"/>
    <w:rsid w:val="007A54E4"/>
    <w:rsid w:val="007B0D9F"/>
    <w:rsid w:val="007C2F09"/>
    <w:rsid w:val="007C3143"/>
    <w:rsid w:val="007C337E"/>
    <w:rsid w:val="007C6740"/>
    <w:rsid w:val="007D19C1"/>
    <w:rsid w:val="007D48D8"/>
    <w:rsid w:val="007D79CF"/>
    <w:rsid w:val="007E0096"/>
    <w:rsid w:val="007E128A"/>
    <w:rsid w:val="007E324F"/>
    <w:rsid w:val="007E5F60"/>
    <w:rsid w:val="007F05ED"/>
    <w:rsid w:val="0080135C"/>
    <w:rsid w:val="008027EC"/>
    <w:rsid w:val="00813227"/>
    <w:rsid w:val="008208CF"/>
    <w:rsid w:val="00837D2E"/>
    <w:rsid w:val="00841B2F"/>
    <w:rsid w:val="0085333B"/>
    <w:rsid w:val="00854325"/>
    <w:rsid w:val="008555BE"/>
    <w:rsid w:val="00860F47"/>
    <w:rsid w:val="00861D73"/>
    <w:rsid w:val="00863258"/>
    <w:rsid w:val="0087431B"/>
    <w:rsid w:val="00884144"/>
    <w:rsid w:val="008841A8"/>
    <w:rsid w:val="0089141F"/>
    <w:rsid w:val="008928FE"/>
    <w:rsid w:val="00893DB0"/>
    <w:rsid w:val="008940AD"/>
    <w:rsid w:val="00894F96"/>
    <w:rsid w:val="00896765"/>
    <w:rsid w:val="0089692D"/>
    <w:rsid w:val="008A16C9"/>
    <w:rsid w:val="008A26D4"/>
    <w:rsid w:val="008A2B39"/>
    <w:rsid w:val="008A7147"/>
    <w:rsid w:val="008B08F1"/>
    <w:rsid w:val="008B5099"/>
    <w:rsid w:val="008C364A"/>
    <w:rsid w:val="008D1B19"/>
    <w:rsid w:val="008D4476"/>
    <w:rsid w:val="008D533F"/>
    <w:rsid w:val="008E029C"/>
    <w:rsid w:val="008E2C92"/>
    <w:rsid w:val="008E7199"/>
    <w:rsid w:val="008E78F3"/>
    <w:rsid w:val="008F00CE"/>
    <w:rsid w:val="008F06DC"/>
    <w:rsid w:val="008F500B"/>
    <w:rsid w:val="0090031A"/>
    <w:rsid w:val="00912053"/>
    <w:rsid w:val="00917EB6"/>
    <w:rsid w:val="00922086"/>
    <w:rsid w:val="00923F5C"/>
    <w:rsid w:val="00927D9F"/>
    <w:rsid w:val="0093031A"/>
    <w:rsid w:val="00931536"/>
    <w:rsid w:val="00934924"/>
    <w:rsid w:val="0093565A"/>
    <w:rsid w:val="00936404"/>
    <w:rsid w:val="0094757C"/>
    <w:rsid w:val="00952243"/>
    <w:rsid w:val="00953D2D"/>
    <w:rsid w:val="00962105"/>
    <w:rsid w:val="00963168"/>
    <w:rsid w:val="00965F0F"/>
    <w:rsid w:val="00970DBC"/>
    <w:rsid w:val="009713F2"/>
    <w:rsid w:val="009724CE"/>
    <w:rsid w:val="0097620F"/>
    <w:rsid w:val="00980067"/>
    <w:rsid w:val="0098021E"/>
    <w:rsid w:val="00996060"/>
    <w:rsid w:val="009A12B5"/>
    <w:rsid w:val="009A4FCB"/>
    <w:rsid w:val="009B239B"/>
    <w:rsid w:val="009C1713"/>
    <w:rsid w:val="009D1917"/>
    <w:rsid w:val="009D4AD8"/>
    <w:rsid w:val="009E7C8B"/>
    <w:rsid w:val="009F2263"/>
    <w:rsid w:val="009F3823"/>
    <w:rsid w:val="009F5C0F"/>
    <w:rsid w:val="00A005D8"/>
    <w:rsid w:val="00A05A14"/>
    <w:rsid w:val="00A06584"/>
    <w:rsid w:val="00A1235C"/>
    <w:rsid w:val="00A17096"/>
    <w:rsid w:val="00A21742"/>
    <w:rsid w:val="00A2177C"/>
    <w:rsid w:val="00A21B8E"/>
    <w:rsid w:val="00A231DA"/>
    <w:rsid w:val="00A4139D"/>
    <w:rsid w:val="00A43A31"/>
    <w:rsid w:val="00A463FF"/>
    <w:rsid w:val="00A55356"/>
    <w:rsid w:val="00A57B7A"/>
    <w:rsid w:val="00A73263"/>
    <w:rsid w:val="00A823E1"/>
    <w:rsid w:val="00A871AB"/>
    <w:rsid w:val="00A910DA"/>
    <w:rsid w:val="00A91C9B"/>
    <w:rsid w:val="00A9261D"/>
    <w:rsid w:val="00A93815"/>
    <w:rsid w:val="00A9425E"/>
    <w:rsid w:val="00A94D0E"/>
    <w:rsid w:val="00A9571B"/>
    <w:rsid w:val="00A96BCB"/>
    <w:rsid w:val="00A97FAD"/>
    <w:rsid w:val="00AA1113"/>
    <w:rsid w:val="00AA2AD4"/>
    <w:rsid w:val="00AB18B8"/>
    <w:rsid w:val="00AB2EE1"/>
    <w:rsid w:val="00AB6CF3"/>
    <w:rsid w:val="00AB7119"/>
    <w:rsid w:val="00AC031D"/>
    <w:rsid w:val="00AC2747"/>
    <w:rsid w:val="00AD379E"/>
    <w:rsid w:val="00AD3F97"/>
    <w:rsid w:val="00AD413B"/>
    <w:rsid w:val="00AD7D47"/>
    <w:rsid w:val="00AE0680"/>
    <w:rsid w:val="00AE5215"/>
    <w:rsid w:val="00AE7344"/>
    <w:rsid w:val="00AF1981"/>
    <w:rsid w:val="00AF23DF"/>
    <w:rsid w:val="00B039CA"/>
    <w:rsid w:val="00B03AFD"/>
    <w:rsid w:val="00B04900"/>
    <w:rsid w:val="00B05F01"/>
    <w:rsid w:val="00B07DD6"/>
    <w:rsid w:val="00B11419"/>
    <w:rsid w:val="00B134AD"/>
    <w:rsid w:val="00B13BD5"/>
    <w:rsid w:val="00B20F67"/>
    <w:rsid w:val="00B214B6"/>
    <w:rsid w:val="00B30A2C"/>
    <w:rsid w:val="00B453A3"/>
    <w:rsid w:val="00B55812"/>
    <w:rsid w:val="00B5597B"/>
    <w:rsid w:val="00B57040"/>
    <w:rsid w:val="00B57099"/>
    <w:rsid w:val="00B60965"/>
    <w:rsid w:val="00B633D9"/>
    <w:rsid w:val="00B878F9"/>
    <w:rsid w:val="00B90EBA"/>
    <w:rsid w:val="00B94CFE"/>
    <w:rsid w:val="00BA7405"/>
    <w:rsid w:val="00BA7B48"/>
    <w:rsid w:val="00BB12DD"/>
    <w:rsid w:val="00BB6332"/>
    <w:rsid w:val="00BB695E"/>
    <w:rsid w:val="00BB7670"/>
    <w:rsid w:val="00BB7AD3"/>
    <w:rsid w:val="00BC1C5D"/>
    <w:rsid w:val="00BC34CA"/>
    <w:rsid w:val="00BC52E4"/>
    <w:rsid w:val="00BD067E"/>
    <w:rsid w:val="00BD3C44"/>
    <w:rsid w:val="00BD6BD5"/>
    <w:rsid w:val="00BE2471"/>
    <w:rsid w:val="00BE6D9D"/>
    <w:rsid w:val="00BE799C"/>
    <w:rsid w:val="00BF15B2"/>
    <w:rsid w:val="00BF1FC4"/>
    <w:rsid w:val="00BF7616"/>
    <w:rsid w:val="00C0005B"/>
    <w:rsid w:val="00C132C9"/>
    <w:rsid w:val="00C17EBE"/>
    <w:rsid w:val="00C226DF"/>
    <w:rsid w:val="00C32219"/>
    <w:rsid w:val="00C34456"/>
    <w:rsid w:val="00C367BB"/>
    <w:rsid w:val="00C4285C"/>
    <w:rsid w:val="00C529BD"/>
    <w:rsid w:val="00C534D4"/>
    <w:rsid w:val="00C56BB9"/>
    <w:rsid w:val="00C573F6"/>
    <w:rsid w:val="00C65A94"/>
    <w:rsid w:val="00C84583"/>
    <w:rsid w:val="00C84CDD"/>
    <w:rsid w:val="00C85AD3"/>
    <w:rsid w:val="00C86D75"/>
    <w:rsid w:val="00C87847"/>
    <w:rsid w:val="00C9706B"/>
    <w:rsid w:val="00CA2D61"/>
    <w:rsid w:val="00CB0AD9"/>
    <w:rsid w:val="00CC210C"/>
    <w:rsid w:val="00CC4F59"/>
    <w:rsid w:val="00CC6866"/>
    <w:rsid w:val="00CC6F47"/>
    <w:rsid w:val="00CD2DA3"/>
    <w:rsid w:val="00CD669A"/>
    <w:rsid w:val="00CD6FB0"/>
    <w:rsid w:val="00CE0F9B"/>
    <w:rsid w:val="00CE322B"/>
    <w:rsid w:val="00CE46E9"/>
    <w:rsid w:val="00CF454B"/>
    <w:rsid w:val="00CF534C"/>
    <w:rsid w:val="00CF67E6"/>
    <w:rsid w:val="00D02A1B"/>
    <w:rsid w:val="00D21926"/>
    <w:rsid w:val="00D24171"/>
    <w:rsid w:val="00D25829"/>
    <w:rsid w:val="00D26A70"/>
    <w:rsid w:val="00D26DC5"/>
    <w:rsid w:val="00D31C4E"/>
    <w:rsid w:val="00D326BE"/>
    <w:rsid w:val="00D375B4"/>
    <w:rsid w:val="00D40EBB"/>
    <w:rsid w:val="00D437AD"/>
    <w:rsid w:val="00D51122"/>
    <w:rsid w:val="00D51B9B"/>
    <w:rsid w:val="00D5260A"/>
    <w:rsid w:val="00D5465D"/>
    <w:rsid w:val="00D57EB6"/>
    <w:rsid w:val="00D633BD"/>
    <w:rsid w:val="00D64047"/>
    <w:rsid w:val="00D6473F"/>
    <w:rsid w:val="00D72EBB"/>
    <w:rsid w:val="00D74227"/>
    <w:rsid w:val="00D750F3"/>
    <w:rsid w:val="00D7645B"/>
    <w:rsid w:val="00D769E2"/>
    <w:rsid w:val="00D81BE6"/>
    <w:rsid w:val="00D8479F"/>
    <w:rsid w:val="00D942DD"/>
    <w:rsid w:val="00D9718E"/>
    <w:rsid w:val="00DA20F3"/>
    <w:rsid w:val="00DA4330"/>
    <w:rsid w:val="00DA5827"/>
    <w:rsid w:val="00DB4C0A"/>
    <w:rsid w:val="00DB6C38"/>
    <w:rsid w:val="00DC07EF"/>
    <w:rsid w:val="00DC118A"/>
    <w:rsid w:val="00DD2E32"/>
    <w:rsid w:val="00DD4771"/>
    <w:rsid w:val="00DE15E2"/>
    <w:rsid w:val="00DE4799"/>
    <w:rsid w:val="00DF03FF"/>
    <w:rsid w:val="00DF1641"/>
    <w:rsid w:val="00DF24AE"/>
    <w:rsid w:val="00DF3E9D"/>
    <w:rsid w:val="00DF6A1E"/>
    <w:rsid w:val="00DF781C"/>
    <w:rsid w:val="00E02B40"/>
    <w:rsid w:val="00E04391"/>
    <w:rsid w:val="00E0552C"/>
    <w:rsid w:val="00E06E50"/>
    <w:rsid w:val="00E1103F"/>
    <w:rsid w:val="00E26FCC"/>
    <w:rsid w:val="00E2770A"/>
    <w:rsid w:val="00E30A15"/>
    <w:rsid w:val="00E40343"/>
    <w:rsid w:val="00E46B78"/>
    <w:rsid w:val="00E518DE"/>
    <w:rsid w:val="00E650AC"/>
    <w:rsid w:val="00E65144"/>
    <w:rsid w:val="00E75497"/>
    <w:rsid w:val="00E76D89"/>
    <w:rsid w:val="00E833DD"/>
    <w:rsid w:val="00E868BA"/>
    <w:rsid w:val="00E92101"/>
    <w:rsid w:val="00EA07C6"/>
    <w:rsid w:val="00EA19BA"/>
    <w:rsid w:val="00EA7FF4"/>
    <w:rsid w:val="00EC290B"/>
    <w:rsid w:val="00EC3A42"/>
    <w:rsid w:val="00EC570A"/>
    <w:rsid w:val="00EC741C"/>
    <w:rsid w:val="00EC7718"/>
    <w:rsid w:val="00ED3A2C"/>
    <w:rsid w:val="00ED4F3B"/>
    <w:rsid w:val="00EE3020"/>
    <w:rsid w:val="00EE4715"/>
    <w:rsid w:val="00EE4AF7"/>
    <w:rsid w:val="00EF3DDF"/>
    <w:rsid w:val="00EF435D"/>
    <w:rsid w:val="00EF5353"/>
    <w:rsid w:val="00F0152A"/>
    <w:rsid w:val="00F061EE"/>
    <w:rsid w:val="00F0732A"/>
    <w:rsid w:val="00F11E17"/>
    <w:rsid w:val="00F12DF6"/>
    <w:rsid w:val="00F319DE"/>
    <w:rsid w:val="00F32E5E"/>
    <w:rsid w:val="00F61467"/>
    <w:rsid w:val="00F66721"/>
    <w:rsid w:val="00F736FF"/>
    <w:rsid w:val="00F75C53"/>
    <w:rsid w:val="00F80933"/>
    <w:rsid w:val="00F80EAC"/>
    <w:rsid w:val="00F81D97"/>
    <w:rsid w:val="00F84440"/>
    <w:rsid w:val="00F85C43"/>
    <w:rsid w:val="00F92FE1"/>
    <w:rsid w:val="00F934A5"/>
    <w:rsid w:val="00F940DF"/>
    <w:rsid w:val="00F964DB"/>
    <w:rsid w:val="00FA60AB"/>
    <w:rsid w:val="00FA6868"/>
    <w:rsid w:val="00FC0B92"/>
    <w:rsid w:val="00FD0372"/>
    <w:rsid w:val="00FD5D2F"/>
    <w:rsid w:val="00FD6BFD"/>
    <w:rsid w:val="00FE16FC"/>
    <w:rsid w:val="00FE3074"/>
    <w:rsid w:val="00FE33BF"/>
    <w:rsid w:val="00FE4790"/>
    <w:rsid w:val="00FE7ADA"/>
    <w:rsid w:val="00FE7D6D"/>
    <w:rsid w:val="00FF58EC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rotate="t" type="frame"/>
    </o:shapedefaults>
    <o:shapelayout v:ext="edit">
      <o:idmap v:ext="edit" data="1"/>
    </o:shapelayout>
  </w:shapeDefaults>
  <w:decimalSymbol w:val="."/>
  <w:listSeparator w:val=","/>
  <w14:docId w14:val="3702DF85"/>
  <w15:chartTrackingRefBased/>
  <w15:docId w15:val="{A831EB19-FA43-483F-BB56-0E961E5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F964DB"/>
    <w:pPr>
      <w:pBdr>
        <w:bottom w:val="single" w:sz="4" w:space="1" w:color="auto"/>
      </w:pBdr>
      <w:spacing w:line="80" w:lineRule="exact"/>
      <w:jc w:val="right"/>
    </w:pPr>
    <w:rPr>
      <w:rFonts w:ascii="Verdana" w:hAnsi="Verdana"/>
    </w:rPr>
  </w:style>
  <w:style w:type="paragraph" w:customStyle="1" w:styleId="ResBodyText">
    <w:name w:val="Res Body Text"/>
    <w:rsid w:val="00F964DB"/>
    <w:rPr>
      <w:rFonts w:cs="Arial"/>
    </w:rPr>
  </w:style>
  <w:style w:type="paragraph" w:customStyle="1" w:styleId="ResHeadingInfoBold">
    <w:name w:val="Res Heading Info Bold"/>
    <w:basedOn w:val="Normal"/>
    <w:next w:val="Normal"/>
    <w:rsid w:val="00F964DB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F964DB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D40EBB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ResExpSummary">
    <w:name w:val="Res Exp Summary"/>
    <w:rsid w:val="00D40EBB"/>
    <w:pPr>
      <w:spacing w:before="60" w:after="60"/>
    </w:pPr>
    <w:rPr>
      <w:rFonts w:cs="Arial"/>
    </w:rPr>
  </w:style>
  <w:style w:type="paragraph" w:customStyle="1" w:styleId="ResHiddenText">
    <w:name w:val="Res Hidden Text"/>
    <w:rsid w:val="00D40EBB"/>
    <w:pPr>
      <w:ind w:right="-202"/>
    </w:pPr>
    <w:rPr>
      <w:rFonts w:ascii="Arial Narrow" w:hAnsi="Arial Narrow"/>
      <w:vanish/>
      <w:sz w:val="16"/>
    </w:rPr>
  </w:style>
  <w:style w:type="paragraph" w:customStyle="1" w:styleId="ResHeading1">
    <w:name w:val="Res Heading 1"/>
    <w:rsid w:val="00D40EBB"/>
    <w:pPr>
      <w:spacing w:before="60" w:after="60"/>
    </w:pPr>
    <w:rPr>
      <w:rFonts w:cs="Arial"/>
      <w:b/>
    </w:rPr>
  </w:style>
  <w:style w:type="paragraph" w:customStyle="1" w:styleId="ResDegree">
    <w:name w:val="Res Degree"/>
    <w:rsid w:val="00D40EBB"/>
    <w:pPr>
      <w:keepNext/>
    </w:pPr>
    <w:rPr>
      <w:rFonts w:cs="Arial"/>
      <w:b/>
      <w:bCs/>
      <w:iCs/>
    </w:rPr>
  </w:style>
  <w:style w:type="paragraph" w:customStyle="1" w:styleId="ResUniversity">
    <w:name w:val="Res University"/>
    <w:rsid w:val="00D40EBB"/>
    <w:pPr>
      <w:keepNext/>
    </w:pPr>
    <w:rPr>
      <w:rFonts w:cs="Arial"/>
    </w:rPr>
  </w:style>
  <w:style w:type="paragraph" w:customStyle="1" w:styleId="ResAdditionalInformation">
    <w:name w:val="Res Additional Information"/>
    <w:rsid w:val="00D40EBB"/>
    <w:pPr>
      <w:numPr>
        <w:numId w:val="12"/>
      </w:numPr>
    </w:pPr>
    <w:rPr>
      <w:rFonts w:cs="Arial"/>
    </w:rPr>
  </w:style>
  <w:style w:type="paragraph" w:styleId="Header">
    <w:name w:val="header"/>
    <w:basedOn w:val="Normal"/>
    <w:rsid w:val="00D40E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0EBB"/>
    <w:pPr>
      <w:tabs>
        <w:tab w:val="center" w:pos="4320"/>
        <w:tab w:val="right" w:pos="8640"/>
      </w:tabs>
    </w:pPr>
  </w:style>
  <w:style w:type="paragraph" w:customStyle="1" w:styleId="zDTLogo">
    <w:name w:val="z_D&amp;T_Logo"/>
    <w:rsid w:val="00D40EBB"/>
    <w:rPr>
      <w:sz w:val="16"/>
    </w:rPr>
  </w:style>
  <w:style w:type="paragraph" w:customStyle="1" w:styleId="Name">
    <w:name w:val="Name"/>
    <w:rsid w:val="00D40EBB"/>
    <w:pPr>
      <w:tabs>
        <w:tab w:val="left" w:pos="9318"/>
      </w:tabs>
      <w:jc w:val="right"/>
    </w:pPr>
    <w:rPr>
      <w:b/>
      <w:szCs w:val="24"/>
    </w:rPr>
  </w:style>
  <w:style w:type="character" w:styleId="CommentReference">
    <w:name w:val="annotation reference"/>
    <w:semiHidden/>
    <w:rsid w:val="00B214B6"/>
    <w:rPr>
      <w:sz w:val="16"/>
      <w:szCs w:val="16"/>
    </w:rPr>
  </w:style>
  <w:style w:type="paragraph" w:styleId="CommentText">
    <w:name w:val="annotation text"/>
    <w:basedOn w:val="Normal"/>
    <w:semiHidden/>
    <w:rsid w:val="00B214B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214B6"/>
    <w:rPr>
      <w:b/>
      <w:bCs/>
    </w:rPr>
  </w:style>
  <w:style w:type="paragraph" w:styleId="BalloonText">
    <w:name w:val="Balloon Text"/>
    <w:basedOn w:val="Normal"/>
    <w:semiHidden/>
    <w:rsid w:val="00B214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D6BFD"/>
    <w:rPr>
      <w:rFonts w:ascii="Verdana" w:hAnsi="Verdana"/>
      <w:sz w:val="20"/>
      <w:szCs w:val="20"/>
    </w:rPr>
  </w:style>
  <w:style w:type="paragraph" w:styleId="BodyText2">
    <w:name w:val="Body Text 2"/>
    <w:basedOn w:val="Normal"/>
    <w:rsid w:val="00FD6BFD"/>
    <w:rPr>
      <w:rFonts w:ascii="Verdana" w:hAnsi="Verdana"/>
      <w:b/>
      <w:bCs/>
      <w:sz w:val="20"/>
      <w:szCs w:val="20"/>
    </w:rPr>
  </w:style>
  <w:style w:type="table" w:styleId="TableGrid">
    <w:name w:val="Table Grid"/>
    <w:basedOn w:val="TableNormal"/>
    <w:rsid w:val="00D3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ExpSummaryVerdana">
    <w:name w:val="Res Exp Summary + Verdana"/>
    <w:aliases w:val="Justified"/>
    <w:basedOn w:val="Normal"/>
    <w:rsid w:val="00CF534C"/>
    <w:rPr>
      <w:rFonts w:ascii="Verdana" w:hAnsi="Verdana"/>
      <w:bCs/>
      <w:sz w:val="20"/>
      <w:szCs w:val="20"/>
    </w:rPr>
  </w:style>
  <w:style w:type="character" w:styleId="Hyperlink">
    <w:name w:val="Hyperlink"/>
    <w:rsid w:val="00F073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14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Web1">
    <w:name w:val="Table Web 1"/>
    <w:basedOn w:val="TableNormal"/>
    <w:rsid w:val="00297BB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97BB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3">
    <w:name w:val="Table Classic 3"/>
    <w:basedOn w:val="TableNormal"/>
    <w:rsid w:val="005F0CE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F0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F0CE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F0CE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F0C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5F0CE0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5F0CE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3">
    <w:name w:val="Plain Table 3"/>
    <w:basedOn w:val="TableNormal"/>
    <w:uiPriority w:val="43"/>
    <w:rsid w:val="005F0C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Contemporary">
    <w:name w:val="Table Contemporary"/>
    <w:basedOn w:val="TableNormal"/>
    <w:rsid w:val="009B239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319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31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3">
    <w:name w:val="Table Simple 3"/>
    <w:basedOn w:val="TableNormal"/>
    <w:rsid w:val="00E1103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krishnaswamy\Local%20Settings\Temp\Deloitte%20Consulting%20R10%20Resume%20(DCIPL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Deloitte Consulting R10 Resume (DCIPL).dot</Template>
  <TotalTime>176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Practioner Name</vt:lpstr>
    </vt:vector>
  </TitlesOfParts>
  <Company>Deloitte &amp; Touche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Practioner Name</dc:title>
  <dc:subject/>
  <dc:creator>Krishnaswamy, Meghna</dc:creator>
  <cp:keywords/>
  <cp:lastModifiedBy>Gour, Paplesh Kumar</cp:lastModifiedBy>
  <cp:revision>164</cp:revision>
  <cp:lastPrinted>2021-03-01T18:55:00Z</cp:lastPrinted>
  <dcterms:created xsi:type="dcterms:W3CDTF">2021-03-01T15:54:00Z</dcterms:created>
  <dcterms:modified xsi:type="dcterms:W3CDTF">2021-03-01T18:57:00Z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189973148</vt:i4>
  </property>
</Properties>
</file>