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-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1"/>
        <w:gridCol w:w="546"/>
        <w:gridCol w:w="2226"/>
      </w:tblGrid>
      <w:tr w:rsidR="00A3477D" w14:paraId="2AAE072E" w14:textId="77777777" w:rsidTr="00754543">
        <w:tc>
          <w:tcPr>
            <w:tcW w:w="6621" w:type="dxa"/>
          </w:tcPr>
          <w:p w14:paraId="1C201DE5" w14:textId="563B9E86" w:rsidR="00B36584" w:rsidRPr="002646E7" w:rsidRDefault="00B36584" w:rsidP="00EF328F">
            <w:pPr>
              <w:pStyle w:val="ResHeadingInfoBold"/>
              <w:ind w:left="0"/>
              <w:jc w:val="both"/>
              <w:rPr>
                <w:rFonts w:ascii="Verdana" w:hAnsi="Verdana"/>
                <w:sz w:val="20"/>
              </w:rPr>
            </w:pPr>
            <w:r w:rsidRPr="002646E7">
              <w:rPr>
                <w:rFonts w:ascii="Verdana" w:hAnsi="Verdana"/>
                <w:sz w:val="20"/>
              </w:rPr>
              <w:t>Paplesh Gour</w:t>
            </w:r>
          </w:p>
          <w:p w14:paraId="24702396" w14:textId="172878F2" w:rsidR="003447C8" w:rsidRDefault="0061663A" w:rsidP="00EF328F">
            <w:pPr>
              <w:pStyle w:val="ResHeadingInfoBold"/>
              <w:ind w:left="0"/>
              <w:jc w:val="both"/>
              <w:rPr>
                <w:rFonts w:ascii="Verdana" w:hAnsi="Verdana"/>
                <w:b w:val="0"/>
                <w:bCs/>
                <w:sz w:val="18"/>
                <w:szCs w:val="18"/>
              </w:rPr>
            </w:pPr>
            <w:r w:rsidRPr="00D73E6F">
              <w:rPr>
                <w:rFonts w:ascii="Verdana" w:hAnsi="Verdana"/>
                <w:b w:val="0"/>
                <w:bCs/>
                <w:sz w:val="18"/>
                <w:szCs w:val="18"/>
              </w:rPr>
              <w:t xml:space="preserve">Oracle Certified </w:t>
            </w:r>
            <w:r w:rsidR="00B36584" w:rsidRPr="00D73E6F">
              <w:rPr>
                <w:rFonts w:ascii="Verdana" w:hAnsi="Verdana"/>
                <w:b w:val="0"/>
                <w:bCs/>
                <w:sz w:val="18"/>
                <w:szCs w:val="18"/>
              </w:rPr>
              <w:t>Consultant</w:t>
            </w:r>
          </w:p>
          <w:p w14:paraId="4781862D" w14:textId="4880F2C9" w:rsidR="00A3477D" w:rsidRDefault="00A3477D" w:rsidP="00A3477D">
            <w:pPr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Deloitte Consulting (USI)</w:t>
            </w:r>
            <w:bookmarkStart w:id="0" w:name="PracOffice"/>
            <w:bookmarkEnd w:id="0"/>
          </w:p>
          <w:p w14:paraId="5E0F44EC" w14:textId="4F71F101" w:rsidR="00754543" w:rsidRPr="00754543" w:rsidRDefault="00754543" w:rsidP="00754543">
            <w:pPr>
              <w:rPr>
                <w:rFonts w:ascii="Verdana" w:hAnsi="Verdana"/>
                <w:bCs/>
                <w:sz w:val="16"/>
                <w:szCs w:val="16"/>
              </w:rPr>
            </w:pPr>
            <w:r w:rsidRPr="00754543">
              <w:rPr>
                <w:rFonts w:ascii="Verdana" w:hAnsi="Verdana"/>
                <w:bCs/>
                <w:sz w:val="16"/>
                <w:szCs w:val="16"/>
              </w:rPr>
              <w:t>Email</w:t>
            </w:r>
            <w:r w:rsidR="003475CC">
              <w:rPr>
                <w:rFonts w:ascii="Verdana" w:hAnsi="Verdana"/>
                <w:bCs/>
                <w:sz w:val="16"/>
                <w:szCs w:val="16"/>
              </w:rPr>
              <w:t xml:space="preserve">: </w:t>
            </w:r>
            <w:r w:rsidRPr="00754543">
              <w:rPr>
                <w:rFonts w:ascii="Verdana" w:hAnsi="Verdana"/>
                <w:bCs/>
                <w:sz w:val="16"/>
                <w:szCs w:val="16"/>
              </w:rPr>
              <w:t>gpaplesh@gmail.com</w:t>
            </w:r>
          </w:p>
          <w:p w14:paraId="0AD3EC2D" w14:textId="43A80FCD" w:rsidR="00754543" w:rsidRDefault="00754543" w:rsidP="00754543">
            <w:pPr>
              <w:rPr>
                <w:rFonts w:ascii="Verdana" w:hAnsi="Verdana"/>
                <w:sz w:val="16"/>
                <w:szCs w:val="16"/>
              </w:rPr>
            </w:pPr>
            <w:r w:rsidRPr="00754543">
              <w:rPr>
                <w:rFonts w:ascii="Verdana" w:hAnsi="Verdana"/>
                <w:bCs/>
                <w:sz w:val="16"/>
                <w:szCs w:val="16"/>
              </w:rPr>
              <w:t>LinkedIn:</w:t>
            </w:r>
            <w:r w:rsidR="003475CC">
              <w:rPr>
                <w:rFonts w:ascii="Verdana" w:hAnsi="Verdana"/>
                <w:bCs/>
                <w:sz w:val="16"/>
                <w:szCs w:val="16"/>
              </w:rPr>
              <w:t xml:space="preserve"> </w:t>
            </w:r>
            <w:hyperlink r:id="rId8" w:history="1">
              <w:r w:rsidR="003475CC" w:rsidRPr="009663F1">
                <w:rPr>
                  <w:rStyle w:val="Hyperlink"/>
                  <w:rFonts w:ascii="Verdana" w:hAnsi="Verdana"/>
                  <w:sz w:val="16"/>
                  <w:szCs w:val="16"/>
                </w:rPr>
                <w:t>https://www.linkedin.com/in/paplesh-gour-6856a7103</w:t>
              </w:r>
            </w:hyperlink>
          </w:p>
          <w:p w14:paraId="7F183709" w14:textId="7BED2319" w:rsidR="00754543" w:rsidRPr="00754543" w:rsidRDefault="00754543" w:rsidP="00754543">
            <w:pPr>
              <w:rPr>
                <w:rFonts w:ascii="Verdana" w:hAnsi="Verdana"/>
                <w:bCs/>
                <w:sz w:val="16"/>
                <w:szCs w:val="16"/>
              </w:rPr>
            </w:pPr>
            <w:r w:rsidRPr="00754543">
              <w:rPr>
                <w:rFonts w:ascii="Verdana" w:hAnsi="Verdana"/>
                <w:bCs/>
                <w:sz w:val="16"/>
                <w:szCs w:val="16"/>
              </w:rPr>
              <w:t>Mobile:</w:t>
            </w:r>
            <w:r w:rsidR="003475CC">
              <w:rPr>
                <w:rFonts w:ascii="Verdana" w:hAnsi="Verdana"/>
                <w:bCs/>
                <w:sz w:val="16"/>
                <w:szCs w:val="16"/>
              </w:rPr>
              <w:t xml:space="preserve"> </w:t>
            </w:r>
            <w:r w:rsidRPr="00754543">
              <w:rPr>
                <w:rFonts w:ascii="Verdana" w:hAnsi="Verdana"/>
                <w:bCs/>
                <w:sz w:val="16"/>
                <w:szCs w:val="16"/>
              </w:rPr>
              <w:t>9407596886</w:t>
            </w:r>
          </w:p>
          <w:p w14:paraId="0CBDF403" w14:textId="6DF3853E" w:rsidR="00B36584" w:rsidRPr="00754543" w:rsidRDefault="00754543" w:rsidP="00754543">
            <w:pPr>
              <w:rPr>
                <w:rFonts w:ascii="Verdana" w:hAnsi="Verdana"/>
                <w:bCs/>
                <w:sz w:val="16"/>
                <w:szCs w:val="16"/>
              </w:rPr>
            </w:pPr>
            <w:r w:rsidRPr="00754543">
              <w:rPr>
                <w:rFonts w:ascii="Verdana" w:hAnsi="Verdana"/>
                <w:bCs/>
                <w:sz w:val="16"/>
                <w:szCs w:val="16"/>
              </w:rPr>
              <w:t>Total Experience: 6 Years</w:t>
            </w:r>
          </w:p>
        </w:tc>
        <w:tc>
          <w:tcPr>
            <w:tcW w:w="546" w:type="dxa"/>
          </w:tcPr>
          <w:p w14:paraId="626FC97D" w14:textId="77777777" w:rsidR="00B36584" w:rsidRDefault="00B36584" w:rsidP="00CF534C">
            <w:pPr>
              <w:pStyle w:val="ResHeadingInfoBold"/>
              <w:ind w:left="0"/>
              <w:jc w:val="both"/>
              <w:rPr>
                <w:rFonts w:ascii="Verdana" w:hAnsi="Verdana"/>
                <w:noProof/>
                <w:szCs w:val="22"/>
              </w:rPr>
            </w:pPr>
          </w:p>
        </w:tc>
        <w:tc>
          <w:tcPr>
            <w:tcW w:w="2226" w:type="dxa"/>
          </w:tcPr>
          <w:p w14:paraId="6E46BC2D" w14:textId="5FFF5BC0" w:rsidR="00B36584" w:rsidRDefault="00B36584" w:rsidP="00CF534C">
            <w:pPr>
              <w:pStyle w:val="ResHeadingInfoBold"/>
              <w:ind w:left="0"/>
              <w:jc w:val="both"/>
              <w:rPr>
                <w:rFonts w:ascii="Verdana" w:hAnsi="Verdana"/>
                <w:szCs w:val="22"/>
              </w:rPr>
            </w:pPr>
            <w:r>
              <w:rPr>
                <w:rFonts w:ascii="Verdana" w:hAnsi="Verdana"/>
                <w:noProof/>
                <w:szCs w:val="22"/>
              </w:rPr>
              <w:drawing>
                <wp:inline distT="0" distB="0" distL="0" distR="0" wp14:anchorId="1EE97FE4" wp14:editId="4DB0847E">
                  <wp:extent cx="1244600" cy="1275730"/>
                  <wp:effectExtent l="19050" t="19050" r="12700" b="19685"/>
                  <wp:docPr id="1" name="Picture 1" descr="A picture containing person, person, posing, ma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y_Img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7163" cy="1380858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solidFill>
                              <a:schemeClr val="tx2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9CD151" w14:textId="77777777" w:rsidR="00CF534C" w:rsidRPr="00CD6FB0" w:rsidRDefault="00CF534C" w:rsidP="00CF534C">
      <w:pPr>
        <w:pStyle w:val="ResLine"/>
        <w:ind w:left="-29"/>
      </w:pPr>
    </w:p>
    <w:p w14:paraId="29558192" w14:textId="2EBF5415" w:rsidR="002B740D" w:rsidRDefault="002B740D" w:rsidP="00CF534C">
      <w:pPr>
        <w:pStyle w:val="ResBodyText"/>
        <w:rPr>
          <w:rFonts w:ascii="Verdana" w:hAnsi="Verdana"/>
        </w:rPr>
      </w:pPr>
    </w:p>
    <w:tbl>
      <w:tblPr>
        <w:tblStyle w:val="TableSimple2"/>
        <w:tblW w:w="9630" w:type="dxa"/>
        <w:tblLayout w:type="fixed"/>
        <w:tblLook w:val="0000" w:firstRow="0" w:lastRow="0" w:firstColumn="0" w:lastColumn="0" w:noHBand="0" w:noVBand="0"/>
      </w:tblPr>
      <w:tblGrid>
        <w:gridCol w:w="9630"/>
      </w:tblGrid>
      <w:tr w:rsidR="002B740D" w:rsidRPr="00E02B40" w14:paraId="2BF61A0A" w14:textId="77777777" w:rsidTr="00603B45">
        <w:trPr>
          <w:trHeight w:val="144"/>
        </w:trPr>
        <w:tc>
          <w:tcPr>
            <w:tcW w:w="9630" w:type="dxa"/>
            <w:shd w:val="clear" w:color="auto" w:fill="000000" w:themeFill="text1"/>
          </w:tcPr>
          <w:p w14:paraId="6E0AB607" w14:textId="77777777" w:rsidR="002B740D" w:rsidRPr="002E5FE9" w:rsidRDefault="002B740D" w:rsidP="00A9123B">
            <w:pPr>
              <w:pStyle w:val="ResSectionHeader"/>
            </w:pPr>
            <w:r w:rsidRPr="0034285F">
              <w:rPr>
                <w:color w:val="FFFFFF" w:themeColor="background1"/>
              </w:rPr>
              <w:t>Skills</w:t>
            </w:r>
          </w:p>
        </w:tc>
      </w:tr>
      <w:tr w:rsidR="002B740D" w:rsidRPr="00E02B40" w14:paraId="09834908" w14:textId="77777777" w:rsidTr="00603B45">
        <w:trPr>
          <w:trHeight w:val="3140"/>
        </w:trPr>
        <w:tc>
          <w:tcPr>
            <w:tcW w:w="9630" w:type="dxa"/>
          </w:tcPr>
          <w:tbl>
            <w:tblPr>
              <w:tblStyle w:val="TableGrid"/>
              <w:tblW w:w="8978" w:type="dxa"/>
              <w:tblInd w:w="37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40"/>
              <w:gridCol w:w="882"/>
              <w:gridCol w:w="882"/>
              <w:gridCol w:w="882"/>
              <w:gridCol w:w="882"/>
              <w:gridCol w:w="882"/>
              <w:gridCol w:w="882"/>
              <w:gridCol w:w="882"/>
              <w:gridCol w:w="882"/>
              <w:gridCol w:w="882"/>
            </w:tblGrid>
            <w:tr w:rsidR="002B740D" w14:paraId="2C833384" w14:textId="77777777" w:rsidTr="00A9123B">
              <w:trPr>
                <w:trHeight w:val="524"/>
              </w:trPr>
              <w:tc>
                <w:tcPr>
                  <w:tcW w:w="1040" w:type="dxa"/>
                </w:tcPr>
                <w:p w14:paraId="1B51AFE7" w14:textId="77777777" w:rsidR="002B740D" w:rsidRDefault="002B740D" w:rsidP="00A9123B">
                  <w:pPr>
                    <w:rPr>
                      <w:rFonts w:ascii="Raleway" w:hAnsi="Raleway"/>
                      <w:b/>
                      <w:bCs/>
                    </w:rPr>
                  </w:pPr>
                  <w:r w:rsidRPr="00C254AB">
                    <w:rPr>
                      <w:rFonts w:ascii="Raleway" w:hAnsi="Raleway"/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4624" behindDoc="0" locked="0" layoutInCell="1" allowOverlap="1" wp14:anchorId="0C956983" wp14:editId="5AFD8381">
                            <wp:simplePos x="0" y="0"/>
                            <wp:positionH relativeFrom="column">
                              <wp:posOffset>-164677</wp:posOffset>
                            </wp:positionH>
                            <wp:positionV relativeFrom="page">
                              <wp:posOffset>203412</wp:posOffset>
                            </wp:positionV>
                            <wp:extent cx="653143" cy="291993"/>
                            <wp:effectExtent l="0" t="0" r="0" b="0"/>
                            <wp:wrapNone/>
                            <wp:docPr id="2" name="Rounded Rectangle 1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53143" cy="291993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214EB15B" w14:textId="77777777" w:rsidR="0054421B" w:rsidRPr="00277022" w:rsidRDefault="0054421B" w:rsidP="002B740D">
                                        <w:pPr>
                                          <w:rPr>
                                            <w:rFonts w:ascii="Verdana" w:hAnsi="Verdana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277022">
                                          <w:rPr>
                                            <w:rFonts w:ascii="Verdana" w:hAnsi="Verdana"/>
                                            <w:sz w:val="16"/>
                                            <w:szCs w:val="16"/>
                                          </w:rPr>
                                          <w:t>Expert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72000" tIns="36000" rIns="72000" bIns="7200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0C956983" id="Rounded Rectangle 110" o:spid="_x0000_s1026" style="position:absolute;margin-left:-12.95pt;margin-top:16pt;width:51.45pt;height:2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" filled="f" stroked="f" strokeweight="1pt">
                            <v:stroke joinstyle="miter"/>
                            <v:textbox inset="2mm,1mm,2mm,2mm">
                              <w:txbxContent>
                                <w:p w14:paraId="214EB15B" w14:textId="77777777" w:rsidR="0054421B" w:rsidRPr="00277022" w:rsidRDefault="0054421B" w:rsidP="002B740D">
                                  <w:pPr>
                                    <w:rPr>
                                      <w:rFonts w:ascii="Verdana" w:hAnsi="Verdana"/>
                                      <w:sz w:val="16"/>
                                      <w:szCs w:val="16"/>
                                    </w:rPr>
                                  </w:pPr>
                                  <w:r w:rsidRPr="00277022">
                                    <w:rPr>
                                      <w:rFonts w:ascii="Verdana" w:hAnsi="Verdana"/>
                                      <w:sz w:val="16"/>
                                      <w:szCs w:val="16"/>
                                    </w:rPr>
                                    <w:t>Expert</w:t>
                                  </w:r>
                                </w:p>
                              </w:txbxContent>
                            </v:textbox>
                            <w10:wrap anchory="page"/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882" w:type="dxa"/>
                  <w:tcBorders>
                    <w:bottom w:val="single" w:sz="4" w:space="0" w:color="AEAAAA"/>
                  </w:tcBorders>
                </w:tcPr>
                <w:p w14:paraId="27D5E239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</w:p>
              </w:tc>
              <w:tc>
                <w:tcPr>
                  <w:tcW w:w="882" w:type="dxa"/>
                  <w:tcBorders>
                    <w:bottom w:val="single" w:sz="4" w:space="0" w:color="AEAAAA"/>
                  </w:tcBorders>
                </w:tcPr>
                <w:p w14:paraId="53546C1D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</w:p>
              </w:tc>
              <w:tc>
                <w:tcPr>
                  <w:tcW w:w="882" w:type="dxa"/>
                  <w:tcBorders>
                    <w:bottom w:val="single" w:sz="4" w:space="0" w:color="AEAAAA"/>
                  </w:tcBorders>
                </w:tcPr>
                <w:p w14:paraId="68C47258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</w:p>
              </w:tc>
              <w:tc>
                <w:tcPr>
                  <w:tcW w:w="882" w:type="dxa"/>
                  <w:tcBorders>
                    <w:bottom w:val="single" w:sz="4" w:space="0" w:color="AEAAAA"/>
                  </w:tcBorders>
                </w:tcPr>
                <w:p w14:paraId="536383B1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</w:p>
              </w:tc>
              <w:tc>
                <w:tcPr>
                  <w:tcW w:w="882" w:type="dxa"/>
                  <w:tcBorders>
                    <w:bottom w:val="single" w:sz="4" w:space="0" w:color="AEAAAA"/>
                  </w:tcBorders>
                </w:tcPr>
                <w:p w14:paraId="2BC00275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</w:p>
              </w:tc>
              <w:tc>
                <w:tcPr>
                  <w:tcW w:w="882" w:type="dxa"/>
                  <w:tcBorders>
                    <w:bottom w:val="single" w:sz="4" w:space="0" w:color="AEAAAA"/>
                  </w:tcBorders>
                </w:tcPr>
                <w:p w14:paraId="002AFE3A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</w:p>
              </w:tc>
              <w:tc>
                <w:tcPr>
                  <w:tcW w:w="882" w:type="dxa"/>
                  <w:tcBorders>
                    <w:bottom w:val="single" w:sz="4" w:space="0" w:color="AEAAAA"/>
                  </w:tcBorders>
                </w:tcPr>
                <w:p w14:paraId="0C67A1A2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</w:p>
              </w:tc>
              <w:tc>
                <w:tcPr>
                  <w:tcW w:w="882" w:type="dxa"/>
                  <w:tcBorders>
                    <w:bottom w:val="single" w:sz="4" w:space="0" w:color="AEAAAA"/>
                  </w:tcBorders>
                </w:tcPr>
                <w:p w14:paraId="7EB07DEB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</w:p>
              </w:tc>
              <w:tc>
                <w:tcPr>
                  <w:tcW w:w="882" w:type="dxa"/>
                  <w:tcBorders>
                    <w:bottom w:val="single" w:sz="4" w:space="0" w:color="AEAAAA"/>
                  </w:tcBorders>
                </w:tcPr>
                <w:p w14:paraId="53DBA62F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</w:p>
              </w:tc>
            </w:tr>
            <w:tr w:rsidR="002B740D" w14:paraId="01B03774" w14:textId="77777777" w:rsidTr="00A9123B">
              <w:trPr>
                <w:trHeight w:val="524"/>
              </w:trPr>
              <w:tc>
                <w:tcPr>
                  <w:tcW w:w="1040" w:type="dxa"/>
                </w:tcPr>
                <w:p w14:paraId="405C0BA5" w14:textId="77777777" w:rsidR="002B740D" w:rsidRDefault="002B740D" w:rsidP="00A9123B">
                  <w:pPr>
                    <w:rPr>
                      <w:rFonts w:ascii="Raleway" w:hAnsi="Raleway"/>
                      <w:b/>
                      <w:bCs/>
                    </w:rPr>
                  </w:pPr>
                  <w:r w:rsidRPr="00C254AB">
                    <w:rPr>
                      <w:rFonts w:ascii="Raleway" w:hAnsi="Raleway"/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allowOverlap="1" wp14:anchorId="4AAADF8D" wp14:editId="184F0F73">
                            <wp:simplePos x="0" y="0"/>
                            <wp:positionH relativeFrom="column">
                              <wp:posOffset>-164888</wp:posOffset>
                            </wp:positionH>
                            <wp:positionV relativeFrom="page">
                              <wp:posOffset>197697</wp:posOffset>
                            </wp:positionV>
                            <wp:extent cx="891348" cy="291993"/>
                            <wp:effectExtent l="0" t="0" r="0" b="0"/>
                            <wp:wrapNone/>
                            <wp:docPr id="3" name="Rounded Rectangle 1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91348" cy="291993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2E988627" w14:textId="77777777" w:rsidR="0054421B" w:rsidRPr="00277022" w:rsidRDefault="0054421B" w:rsidP="002B740D">
                                        <w:pPr>
                                          <w:rPr>
                                            <w:rFonts w:ascii="Verdana" w:hAnsi="Verdana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277022">
                                          <w:rPr>
                                            <w:rFonts w:ascii="Verdana" w:hAnsi="Verdana"/>
                                            <w:sz w:val="16"/>
                                            <w:szCs w:val="16"/>
                                          </w:rPr>
                                          <w:t>Advanced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72000" tIns="36000" rIns="72000" bIns="7200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4AAADF8D" id="_x0000_s1027" style="position:absolute;margin-left:-13pt;margin-top:15.55pt;width:70.2pt;height:2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" filled="f" stroked="f" strokeweight="1pt">
                            <v:stroke joinstyle="miter"/>
                            <v:textbox inset="2mm,1mm,2mm,2mm">
                              <w:txbxContent>
                                <w:p w14:paraId="2E988627" w14:textId="77777777" w:rsidR="0054421B" w:rsidRPr="00277022" w:rsidRDefault="0054421B" w:rsidP="002B740D">
                                  <w:pPr>
                                    <w:rPr>
                                      <w:rFonts w:ascii="Verdana" w:hAnsi="Verdana"/>
                                      <w:sz w:val="16"/>
                                      <w:szCs w:val="16"/>
                                    </w:rPr>
                                  </w:pPr>
                                  <w:r w:rsidRPr="00277022">
                                    <w:rPr>
                                      <w:rFonts w:ascii="Verdana" w:hAnsi="Verdana"/>
                                      <w:sz w:val="16"/>
                                      <w:szCs w:val="16"/>
                                    </w:rPr>
                                    <w:t>Advanced</w:t>
                                  </w:r>
                                </w:p>
                              </w:txbxContent>
                            </v:textbox>
                            <w10:wrap anchory="page"/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882" w:type="dxa"/>
                  <w:tcBorders>
                    <w:top w:val="single" w:sz="4" w:space="0" w:color="AEAAAA"/>
                    <w:bottom w:val="single" w:sz="4" w:space="0" w:color="AEAAAA"/>
                  </w:tcBorders>
                </w:tcPr>
                <w:p w14:paraId="263797BA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</w:p>
              </w:tc>
              <w:tc>
                <w:tcPr>
                  <w:tcW w:w="882" w:type="dxa"/>
                  <w:tcBorders>
                    <w:top w:val="single" w:sz="4" w:space="0" w:color="AEAAAA"/>
                    <w:bottom w:val="single" w:sz="4" w:space="0" w:color="AEAAAA"/>
                  </w:tcBorders>
                </w:tcPr>
                <w:p w14:paraId="3DC48BCB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</w:p>
              </w:tc>
              <w:tc>
                <w:tcPr>
                  <w:tcW w:w="882" w:type="dxa"/>
                  <w:tcBorders>
                    <w:top w:val="single" w:sz="4" w:space="0" w:color="AEAAAA"/>
                    <w:bottom w:val="single" w:sz="4" w:space="0" w:color="AEAAAA"/>
                  </w:tcBorders>
                </w:tcPr>
                <w:p w14:paraId="3833C0B1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</w:p>
              </w:tc>
              <w:tc>
                <w:tcPr>
                  <w:tcW w:w="882" w:type="dxa"/>
                  <w:tcBorders>
                    <w:top w:val="single" w:sz="4" w:space="0" w:color="AEAAAA"/>
                    <w:bottom w:val="single" w:sz="4" w:space="0" w:color="AEAAAA"/>
                  </w:tcBorders>
                </w:tcPr>
                <w:p w14:paraId="347406E4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</w:p>
              </w:tc>
              <w:tc>
                <w:tcPr>
                  <w:tcW w:w="882" w:type="dxa"/>
                  <w:tcBorders>
                    <w:top w:val="single" w:sz="4" w:space="0" w:color="AEAAAA"/>
                    <w:bottom w:val="single" w:sz="4" w:space="0" w:color="AEAAAA"/>
                  </w:tcBorders>
                </w:tcPr>
                <w:p w14:paraId="62392255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</w:p>
              </w:tc>
              <w:tc>
                <w:tcPr>
                  <w:tcW w:w="882" w:type="dxa"/>
                  <w:tcBorders>
                    <w:top w:val="single" w:sz="4" w:space="0" w:color="AEAAAA"/>
                    <w:bottom w:val="single" w:sz="4" w:space="0" w:color="AEAAAA"/>
                  </w:tcBorders>
                </w:tcPr>
                <w:p w14:paraId="44E6F7FC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</w:p>
              </w:tc>
              <w:tc>
                <w:tcPr>
                  <w:tcW w:w="882" w:type="dxa"/>
                  <w:tcBorders>
                    <w:top w:val="single" w:sz="4" w:space="0" w:color="AEAAAA"/>
                    <w:bottom w:val="single" w:sz="4" w:space="0" w:color="AEAAAA"/>
                  </w:tcBorders>
                </w:tcPr>
                <w:p w14:paraId="6BC467F8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</w:p>
              </w:tc>
              <w:tc>
                <w:tcPr>
                  <w:tcW w:w="882" w:type="dxa"/>
                  <w:tcBorders>
                    <w:top w:val="single" w:sz="4" w:space="0" w:color="AEAAAA"/>
                    <w:bottom w:val="single" w:sz="4" w:space="0" w:color="AEAAAA"/>
                  </w:tcBorders>
                </w:tcPr>
                <w:p w14:paraId="68D584BC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</w:p>
              </w:tc>
              <w:tc>
                <w:tcPr>
                  <w:tcW w:w="882" w:type="dxa"/>
                  <w:tcBorders>
                    <w:top w:val="single" w:sz="4" w:space="0" w:color="AEAAAA"/>
                    <w:bottom w:val="single" w:sz="4" w:space="0" w:color="AEAAAA"/>
                  </w:tcBorders>
                </w:tcPr>
                <w:p w14:paraId="62521303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</w:p>
              </w:tc>
            </w:tr>
            <w:tr w:rsidR="002B740D" w14:paraId="021F60AC" w14:textId="77777777" w:rsidTr="00A9123B">
              <w:trPr>
                <w:trHeight w:val="524"/>
              </w:trPr>
              <w:tc>
                <w:tcPr>
                  <w:tcW w:w="1040" w:type="dxa"/>
                </w:tcPr>
                <w:p w14:paraId="604C1D0E" w14:textId="77777777" w:rsidR="002B740D" w:rsidRDefault="002B740D" w:rsidP="00A9123B">
                  <w:pPr>
                    <w:rPr>
                      <w:rFonts w:ascii="Raleway" w:hAnsi="Raleway"/>
                      <w:b/>
                      <w:bCs/>
                    </w:rPr>
                  </w:pPr>
                  <w:r w:rsidRPr="00C254AB">
                    <w:rPr>
                      <w:rFonts w:ascii="Raleway" w:hAnsi="Raleway"/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3600" behindDoc="0" locked="0" layoutInCell="1" allowOverlap="1" wp14:anchorId="2C105F7B" wp14:editId="0B2BCE13">
                            <wp:simplePos x="0" y="0"/>
                            <wp:positionH relativeFrom="column">
                              <wp:posOffset>-175260</wp:posOffset>
                            </wp:positionH>
                            <wp:positionV relativeFrom="page">
                              <wp:posOffset>182456</wp:posOffset>
                            </wp:positionV>
                            <wp:extent cx="775970" cy="318135"/>
                            <wp:effectExtent l="0" t="0" r="0" b="0"/>
                            <wp:wrapNone/>
                            <wp:docPr id="4" name="Rounded Rectangle 1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75970" cy="318135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6126E794" w14:textId="77777777" w:rsidR="0054421B" w:rsidRPr="00277022" w:rsidRDefault="0054421B" w:rsidP="002B740D">
                                        <w:pPr>
                                          <w:rPr>
                                            <w:rFonts w:ascii="Verdana" w:hAnsi="Verdana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277022">
                                          <w:rPr>
                                            <w:rFonts w:ascii="Verdana" w:hAnsi="Verdana"/>
                                            <w:sz w:val="16"/>
                                            <w:szCs w:val="16"/>
                                          </w:rPr>
                                          <w:t>Moderate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72000" tIns="36000" rIns="72000" bIns="7200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2C105F7B" id="_x0000_s1028" style="position:absolute;margin-left:-13.8pt;margin-top:14.35pt;width:61.1pt;height:25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" filled="f" stroked="f" strokeweight="1pt">
                            <v:stroke joinstyle="miter"/>
                            <v:textbox inset="2mm,1mm,2mm,2mm">
                              <w:txbxContent>
                                <w:p w14:paraId="6126E794" w14:textId="77777777" w:rsidR="0054421B" w:rsidRPr="00277022" w:rsidRDefault="0054421B" w:rsidP="002B740D">
                                  <w:pPr>
                                    <w:rPr>
                                      <w:rFonts w:ascii="Verdana" w:hAnsi="Verdana"/>
                                      <w:sz w:val="16"/>
                                      <w:szCs w:val="16"/>
                                    </w:rPr>
                                  </w:pPr>
                                  <w:r w:rsidRPr="00277022">
                                    <w:rPr>
                                      <w:rFonts w:ascii="Verdana" w:hAnsi="Verdana"/>
                                      <w:sz w:val="16"/>
                                      <w:szCs w:val="16"/>
                                    </w:rPr>
                                    <w:t>Moderate</w:t>
                                  </w:r>
                                </w:p>
                              </w:txbxContent>
                            </v:textbox>
                            <w10:wrap anchory="page"/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882" w:type="dxa"/>
                  <w:tcBorders>
                    <w:top w:val="single" w:sz="4" w:space="0" w:color="AEAAAA"/>
                    <w:bottom w:val="single" w:sz="4" w:space="0" w:color="AEAAAA"/>
                  </w:tcBorders>
                </w:tcPr>
                <w:p w14:paraId="6303799A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</w:p>
              </w:tc>
              <w:tc>
                <w:tcPr>
                  <w:tcW w:w="882" w:type="dxa"/>
                  <w:tcBorders>
                    <w:top w:val="single" w:sz="4" w:space="0" w:color="AEAAAA"/>
                    <w:bottom w:val="single" w:sz="4" w:space="0" w:color="AEAAAA"/>
                  </w:tcBorders>
                </w:tcPr>
                <w:p w14:paraId="175CFFC9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</w:p>
              </w:tc>
              <w:tc>
                <w:tcPr>
                  <w:tcW w:w="882" w:type="dxa"/>
                  <w:tcBorders>
                    <w:top w:val="single" w:sz="4" w:space="0" w:color="AEAAAA"/>
                    <w:bottom w:val="single" w:sz="4" w:space="0" w:color="AEAAAA"/>
                  </w:tcBorders>
                </w:tcPr>
                <w:p w14:paraId="65CD78A4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</w:p>
              </w:tc>
              <w:tc>
                <w:tcPr>
                  <w:tcW w:w="882" w:type="dxa"/>
                  <w:tcBorders>
                    <w:top w:val="single" w:sz="4" w:space="0" w:color="AEAAAA"/>
                    <w:bottom w:val="single" w:sz="4" w:space="0" w:color="AEAAAA"/>
                  </w:tcBorders>
                </w:tcPr>
                <w:p w14:paraId="169A1561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</w:p>
              </w:tc>
              <w:tc>
                <w:tcPr>
                  <w:tcW w:w="882" w:type="dxa"/>
                  <w:tcBorders>
                    <w:top w:val="single" w:sz="4" w:space="0" w:color="AEAAAA"/>
                    <w:bottom w:val="single" w:sz="4" w:space="0" w:color="AEAAAA"/>
                  </w:tcBorders>
                </w:tcPr>
                <w:p w14:paraId="3032EFFF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</w:p>
              </w:tc>
              <w:tc>
                <w:tcPr>
                  <w:tcW w:w="882" w:type="dxa"/>
                  <w:tcBorders>
                    <w:top w:val="single" w:sz="4" w:space="0" w:color="AEAAAA"/>
                    <w:bottom w:val="single" w:sz="4" w:space="0" w:color="AEAAAA"/>
                  </w:tcBorders>
                </w:tcPr>
                <w:p w14:paraId="2D2DE799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</w:p>
              </w:tc>
              <w:tc>
                <w:tcPr>
                  <w:tcW w:w="882" w:type="dxa"/>
                  <w:tcBorders>
                    <w:top w:val="single" w:sz="4" w:space="0" w:color="AEAAAA"/>
                    <w:bottom w:val="single" w:sz="4" w:space="0" w:color="AEAAAA"/>
                  </w:tcBorders>
                </w:tcPr>
                <w:p w14:paraId="551AA9E1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</w:p>
              </w:tc>
              <w:tc>
                <w:tcPr>
                  <w:tcW w:w="882" w:type="dxa"/>
                  <w:tcBorders>
                    <w:top w:val="single" w:sz="4" w:space="0" w:color="AEAAAA"/>
                    <w:bottom w:val="single" w:sz="4" w:space="0" w:color="AEAAAA"/>
                  </w:tcBorders>
                </w:tcPr>
                <w:p w14:paraId="7AF3F9A5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</w:p>
              </w:tc>
              <w:tc>
                <w:tcPr>
                  <w:tcW w:w="882" w:type="dxa"/>
                  <w:tcBorders>
                    <w:top w:val="single" w:sz="4" w:space="0" w:color="AEAAAA"/>
                    <w:bottom w:val="single" w:sz="4" w:space="0" w:color="AEAAAA"/>
                  </w:tcBorders>
                </w:tcPr>
                <w:p w14:paraId="7CBD3822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</w:p>
              </w:tc>
            </w:tr>
            <w:tr w:rsidR="002B740D" w14:paraId="3B7EAEA6" w14:textId="77777777" w:rsidTr="00A9123B">
              <w:trPr>
                <w:trHeight w:val="524"/>
              </w:trPr>
              <w:tc>
                <w:tcPr>
                  <w:tcW w:w="1040" w:type="dxa"/>
                </w:tcPr>
                <w:p w14:paraId="08CC64C1" w14:textId="77777777" w:rsidR="002B740D" w:rsidRDefault="002B740D" w:rsidP="00A9123B">
                  <w:pPr>
                    <w:rPr>
                      <w:rFonts w:ascii="Raleway" w:hAnsi="Raleway"/>
                      <w:b/>
                      <w:bCs/>
                    </w:rPr>
                  </w:pPr>
                  <w:r w:rsidRPr="00C254AB">
                    <w:rPr>
                      <w:rFonts w:ascii="Raleway" w:hAnsi="Raleway"/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5888" behindDoc="0" locked="0" layoutInCell="1" allowOverlap="1" wp14:anchorId="2A8D60F5" wp14:editId="0CCD575F">
                            <wp:simplePos x="0" y="0"/>
                            <wp:positionH relativeFrom="column">
                              <wp:posOffset>-174250</wp:posOffset>
                            </wp:positionH>
                            <wp:positionV relativeFrom="page">
                              <wp:posOffset>193468</wp:posOffset>
                            </wp:positionV>
                            <wp:extent cx="726928" cy="318135"/>
                            <wp:effectExtent l="0" t="0" r="0" b="0"/>
                            <wp:wrapNone/>
                            <wp:docPr id="5" name="Rounded Rectangle 1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26928" cy="318135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06876D3F" w14:textId="77777777" w:rsidR="0054421B" w:rsidRPr="00277022" w:rsidRDefault="0054421B" w:rsidP="002B740D">
                                        <w:pPr>
                                          <w:rPr>
                                            <w:rFonts w:ascii="Verdana" w:hAnsi="Verdana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277022">
                                          <w:rPr>
                                            <w:rFonts w:ascii="Verdana" w:hAnsi="Verdana"/>
                                            <w:sz w:val="16"/>
                                            <w:szCs w:val="16"/>
                                          </w:rPr>
                                          <w:t>Beginner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72000" tIns="36000" rIns="72000" bIns="7200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2A8D60F5" id="_x0000_s1029" style="position:absolute;margin-left:-13.7pt;margin-top:15.25pt;width:57.25pt;height:25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" filled="f" stroked="f" strokeweight="1pt">
                            <v:stroke joinstyle="miter"/>
                            <v:textbox inset="2mm,1mm,2mm,2mm">
                              <w:txbxContent>
                                <w:p w14:paraId="06876D3F" w14:textId="77777777" w:rsidR="0054421B" w:rsidRPr="00277022" w:rsidRDefault="0054421B" w:rsidP="002B740D">
                                  <w:pPr>
                                    <w:rPr>
                                      <w:rFonts w:ascii="Verdana" w:hAnsi="Verdana"/>
                                      <w:sz w:val="16"/>
                                      <w:szCs w:val="16"/>
                                    </w:rPr>
                                  </w:pPr>
                                  <w:r w:rsidRPr="00277022">
                                    <w:rPr>
                                      <w:rFonts w:ascii="Verdana" w:hAnsi="Verdana"/>
                                      <w:sz w:val="16"/>
                                      <w:szCs w:val="16"/>
                                    </w:rPr>
                                    <w:t>Beginner</w:t>
                                  </w:r>
                                </w:p>
                              </w:txbxContent>
                            </v:textbox>
                            <w10:wrap anchory="page"/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882" w:type="dxa"/>
                  <w:tcBorders>
                    <w:top w:val="single" w:sz="4" w:space="0" w:color="AEAAAA"/>
                    <w:bottom w:val="single" w:sz="4" w:space="0" w:color="AEAAAA"/>
                  </w:tcBorders>
                </w:tcPr>
                <w:p w14:paraId="2441F16C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</w:p>
              </w:tc>
              <w:tc>
                <w:tcPr>
                  <w:tcW w:w="882" w:type="dxa"/>
                  <w:tcBorders>
                    <w:top w:val="single" w:sz="4" w:space="0" w:color="AEAAAA"/>
                    <w:bottom w:val="single" w:sz="4" w:space="0" w:color="AEAAAA"/>
                  </w:tcBorders>
                </w:tcPr>
                <w:p w14:paraId="10D77446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</w:p>
              </w:tc>
              <w:tc>
                <w:tcPr>
                  <w:tcW w:w="882" w:type="dxa"/>
                  <w:tcBorders>
                    <w:top w:val="single" w:sz="4" w:space="0" w:color="AEAAAA"/>
                    <w:bottom w:val="single" w:sz="4" w:space="0" w:color="AEAAAA"/>
                  </w:tcBorders>
                </w:tcPr>
                <w:p w14:paraId="349466ED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  <w:r>
                    <w:rPr>
                      <w:rFonts w:ascii="Raleway" w:hAnsi="Raleway"/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9744" behindDoc="0" locked="0" layoutInCell="1" allowOverlap="1" wp14:anchorId="3C9D8C1D" wp14:editId="6A7E15A0">
                            <wp:simplePos x="0" y="0"/>
                            <wp:positionH relativeFrom="column">
                              <wp:posOffset>660400</wp:posOffset>
                            </wp:positionH>
                            <wp:positionV relativeFrom="paragraph">
                              <wp:posOffset>-342264</wp:posOffset>
                            </wp:positionV>
                            <wp:extent cx="182880" cy="1018328"/>
                            <wp:effectExtent l="0" t="0" r="26670" b="10795"/>
                            <wp:wrapNone/>
                            <wp:docPr id="6" name="Rectangle: Rounded Corners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2880" cy="1018328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2"/>
                                    </a:solidFill>
                                    <a:ln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0B0E4994" id="Rectangle: Rounded Corners 6" o:spid="_x0000_s1026" style="position:absolute;margin-left:52pt;margin-top:-26.95pt;width:14.4pt;height:80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" fillcolor="#e7e6e6 [3214]" strokecolor="black [3200]" strokeweight="1pt">
                            <v:stroke joinstyle="miter"/>
                          </v:roundrect>
                        </w:pict>
                      </mc:Fallback>
                    </mc:AlternateContent>
                  </w:r>
                  <w:r>
                    <w:rPr>
                      <w:rFonts w:ascii="Raleway" w:hAnsi="Raleway"/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4864" behindDoc="0" locked="0" layoutInCell="1" allowOverlap="1" wp14:anchorId="5706AAE1" wp14:editId="5F07A435">
                            <wp:simplePos x="0" y="0"/>
                            <wp:positionH relativeFrom="column">
                              <wp:posOffset>3461173</wp:posOffset>
                            </wp:positionH>
                            <wp:positionV relativeFrom="paragraph">
                              <wp:posOffset>-330049</wp:posOffset>
                            </wp:positionV>
                            <wp:extent cx="182880" cy="1005054"/>
                            <wp:effectExtent l="0" t="0" r="26670" b="24130"/>
                            <wp:wrapNone/>
                            <wp:docPr id="9" name="Rectangle: Rounded Corners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2880" cy="1005054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2"/>
                                    </a:solidFill>
                                    <a:ln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56A1AB52" id="Rectangle: Rounded Corners 9" o:spid="_x0000_s1026" style="position:absolute;margin-left:272.55pt;margin-top:-26pt;width:14.4pt;height:79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" fillcolor="#e7e6e6 [3214]" strokecolor="black [3200]" strokeweight="1pt">
                            <v:stroke joinstyle="miter"/>
                          </v:roundrect>
                        </w:pict>
                      </mc:Fallback>
                    </mc:AlternateContent>
                  </w:r>
                  <w:r>
                    <w:rPr>
                      <w:rFonts w:ascii="Raleway" w:hAnsi="Raleway"/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3840" behindDoc="0" locked="0" layoutInCell="1" allowOverlap="1" wp14:anchorId="796B47C9" wp14:editId="6D35482C">
                            <wp:simplePos x="0" y="0"/>
                            <wp:positionH relativeFrom="column">
                              <wp:posOffset>2898987</wp:posOffset>
                            </wp:positionH>
                            <wp:positionV relativeFrom="paragraph">
                              <wp:posOffset>-13758</wp:posOffset>
                            </wp:positionV>
                            <wp:extent cx="182880" cy="690245"/>
                            <wp:effectExtent l="0" t="0" r="26670" b="14605"/>
                            <wp:wrapNone/>
                            <wp:docPr id="10" name="Rectangle: Rounded Corners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2880" cy="69024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2"/>
                                    </a:solidFill>
                                    <a:ln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4025E515" id="Rectangle: Rounded Corners 10" o:spid="_x0000_s1026" style="position:absolute;margin-left:228.25pt;margin-top:-1.1pt;width:14.4pt;height:54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" fillcolor="#e7e6e6 [3214]" strokecolor="black [3200]" strokeweight="1pt">
                            <v:stroke joinstyle="miter"/>
                          </v:roundrect>
                        </w:pict>
                      </mc:Fallback>
                    </mc:AlternateContent>
                  </w:r>
                  <w:r>
                    <w:rPr>
                      <w:rFonts w:ascii="Raleway" w:hAnsi="Raleway"/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2816" behindDoc="0" locked="0" layoutInCell="1" allowOverlap="1" wp14:anchorId="5E3C69B4" wp14:editId="2011948C">
                            <wp:simplePos x="0" y="0"/>
                            <wp:positionH relativeFrom="column">
                              <wp:posOffset>2340187</wp:posOffset>
                            </wp:positionH>
                            <wp:positionV relativeFrom="paragraph">
                              <wp:posOffset>-6984</wp:posOffset>
                            </wp:positionV>
                            <wp:extent cx="182880" cy="683472"/>
                            <wp:effectExtent l="0" t="0" r="26670" b="21590"/>
                            <wp:wrapNone/>
                            <wp:docPr id="11" name="Rectangle: Rounded Corners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2880" cy="683472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2"/>
                                    </a:solidFill>
                                    <a:ln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2046F20E" id="Rectangle: Rounded Corners 11" o:spid="_x0000_s1026" style="position:absolute;margin-left:184.25pt;margin-top:-.55pt;width:14.4pt;height:53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" fillcolor="#e7e6e6 [3214]" strokecolor="black [3200]" strokeweight="1pt">
                            <v:stroke joinstyle="miter"/>
                          </v:roundrect>
                        </w:pict>
                      </mc:Fallback>
                    </mc:AlternateContent>
                  </w:r>
                  <w:r>
                    <w:rPr>
                      <w:rFonts w:ascii="Raleway" w:hAnsi="Raleway"/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1792" behindDoc="0" locked="0" layoutInCell="1" allowOverlap="1" wp14:anchorId="4FAD62C9" wp14:editId="242B1810">
                            <wp:simplePos x="0" y="0"/>
                            <wp:positionH relativeFrom="column">
                              <wp:posOffset>1780540</wp:posOffset>
                            </wp:positionH>
                            <wp:positionV relativeFrom="paragraph">
                              <wp:posOffset>-690880</wp:posOffset>
                            </wp:positionV>
                            <wp:extent cx="182880" cy="1369907"/>
                            <wp:effectExtent l="0" t="0" r="26670" b="20955"/>
                            <wp:wrapNone/>
                            <wp:docPr id="12" name="Rectangle: Rounded Corners 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2880" cy="1369907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2"/>
                                    </a:solidFill>
                                    <a:ln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72AE0C28" id="Rectangle: Rounded Corners 12" o:spid="_x0000_s1026" style="position:absolute;margin-left:140.2pt;margin-top:-54.4pt;width:14.4pt;height:107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" fillcolor="#e7e6e6 [3214]" strokecolor="black [3200]" strokeweight="1pt">
                            <v:stroke joinstyle="miter"/>
                          </v:roundrect>
                        </w:pict>
                      </mc:Fallback>
                    </mc:AlternateContent>
                  </w:r>
                  <w:r>
                    <w:rPr>
                      <w:rFonts w:ascii="Raleway" w:hAnsi="Raleway"/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0768" behindDoc="0" locked="0" layoutInCell="1" allowOverlap="1" wp14:anchorId="0B4C1A1F" wp14:editId="3E0B5068">
                            <wp:simplePos x="0" y="0"/>
                            <wp:positionH relativeFrom="column">
                              <wp:posOffset>1220470</wp:posOffset>
                            </wp:positionH>
                            <wp:positionV relativeFrom="paragraph">
                              <wp:posOffset>-690880</wp:posOffset>
                            </wp:positionV>
                            <wp:extent cx="182880" cy="1366944"/>
                            <wp:effectExtent l="0" t="0" r="26670" b="24130"/>
                            <wp:wrapNone/>
                            <wp:docPr id="13" name="Rectangle: Rounded Corners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2880" cy="1366944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2"/>
                                    </a:solidFill>
                                    <a:ln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1D82B09A" id="Rectangle: Rounded Corners 13" o:spid="_x0000_s1026" style="position:absolute;margin-left:96.1pt;margin-top:-54.4pt;width:14.4pt;height:107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" fillcolor="#e7e6e6 [3214]" strokecolor="black [3200]" strokeweight="1pt">
                            <v:stroke joinstyle="miter"/>
                          </v:roundrect>
                        </w:pict>
                      </mc:Fallback>
                    </mc:AlternateContent>
                  </w:r>
                  <w:r>
                    <w:rPr>
                      <w:rFonts w:ascii="Raleway" w:hAnsi="Raleway"/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8720" behindDoc="0" locked="0" layoutInCell="1" allowOverlap="1" wp14:anchorId="7678B1D7" wp14:editId="7810611F">
                            <wp:simplePos x="0" y="0"/>
                            <wp:positionH relativeFrom="column">
                              <wp:posOffset>100330</wp:posOffset>
                            </wp:positionH>
                            <wp:positionV relativeFrom="paragraph">
                              <wp:posOffset>-690880</wp:posOffset>
                            </wp:positionV>
                            <wp:extent cx="182880" cy="1365039"/>
                            <wp:effectExtent l="0" t="0" r="26670" b="26035"/>
                            <wp:wrapNone/>
                            <wp:docPr id="14" name="Rectangle: Rounded Corners 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2880" cy="1365039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2"/>
                                    </a:solidFill>
                                    <a:ln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73C28EEC" id="Rectangle: Rounded Corners 14" o:spid="_x0000_s1026" style="position:absolute;margin-left:7.9pt;margin-top:-54.4pt;width:14.4pt;height:107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" fillcolor="#e7e6e6 [3214]" strokecolor="black [3200]" strokeweight="1pt">
                            <v:stroke joinstyle="miter"/>
                          </v:roundrect>
                        </w:pict>
                      </mc:Fallback>
                    </mc:AlternateContent>
                  </w:r>
                  <w:r>
                    <w:rPr>
                      <w:rFonts w:ascii="Raleway" w:hAnsi="Raleway"/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7696" behindDoc="0" locked="0" layoutInCell="1" allowOverlap="1" wp14:anchorId="5CAE02C8" wp14:editId="498986B0">
                            <wp:simplePos x="0" y="0"/>
                            <wp:positionH relativeFrom="column">
                              <wp:posOffset>-459105</wp:posOffset>
                            </wp:positionH>
                            <wp:positionV relativeFrom="paragraph">
                              <wp:posOffset>-687705</wp:posOffset>
                            </wp:positionV>
                            <wp:extent cx="182880" cy="1364615"/>
                            <wp:effectExtent l="0" t="0" r="26670" b="26035"/>
                            <wp:wrapNone/>
                            <wp:docPr id="15" name="Rectangle: Rounded Corners 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2880" cy="136461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2"/>
                                    </a:solidFill>
                                    <a:ln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6750CC6A" id="Rectangle: Rounded Corners 15" o:spid="_x0000_s1026" style="position:absolute;margin-left:-36.15pt;margin-top:-54.15pt;width:14.4pt;height:107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" fillcolor="#e7e6e6 [3214]" strokecolor="black [3200]" strokeweight="1pt">
                            <v:stroke joinstyle="miter"/>
                          </v:roundrect>
                        </w:pict>
                      </mc:Fallback>
                    </mc:AlternateContent>
                  </w:r>
                  <w:r>
                    <w:rPr>
                      <w:rFonts w:ascii="Raleway" w:hAnsi="Raleway"/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 wp14:anchorId="1368E278" wp14:editId="5C1A5158">
                            <wp:simplePos x="0" y="0"/>
                            <wp:positionH relativeFrom="column">
                              <wp:posOffset>-1019175</wp:posOffset>
                            </wp:positionH>
                            <wp:positionV relativeFrom="paragraph">
                              <wp:posOffset>-13335</wp:posOffset>
                            </wp:positionV>
                            <wp:extent cx="182880" cy="690245"/>
                            <wp:effectExtent l="0" t="0" r="26670" b="14605"/>
                            <wp:wrapNone/>
                            <wp:docPr id="16" name="Rectangle: Rounded Corners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2880" cy="69024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2"/>
                                    </a:solidFill>
                                    <a:ln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04BE080D" id="Rectangle: Rounded Corners 16" o:spid="_x0000_s1026" style="position:absolute;margin-left:-80.25pt;margin-top:-1.05pt;width:14.4pt;height:54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" fillcolor="#e7e6e6 [3214]" strokecolor="black [3200]" strokeweight="1pt">
                            <v:stroke joinstyle="miter"/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882" w:type="dxa"/>
                  <w:tcBorders>
                    <w:top w:val="single" w:sz="4" w:space="0" w:color="AEAAAA"/>
                    <w:bottom w:val="single" w:sz="4" w:space="0" w:color="AEAAAA"/>
                  </w:tcBorders>
                </w:tcPr>
                <w:p w14:paraId="3C3D6ADA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</w:p>
              </w:tc>
              <w:tc>
                <w:tcPr>
                  <w:tcW w:w="882" w:type="dxa"/>
                  <w:tcBorders>
                    <w:top w:val="single" w:sz="4" w:space="0" w:color="AEAAAA"/>
                    <w:bottom w:val="single" w:sz="4" w:space="0" w:color="AEAAAA"/>
                  </w:tcBorders>
                </w:tcPr>
                <w:p w14:paraId="1B38F9BD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</w:p>
              </w:tc>
              <w:tc>
                <w:tcPr>
                  <w:tcW w:w="882" w:type="dxa"/>
                  <w:tcBorders>
                    <w:top w:val="single" w:sz="4" w:space="0" w:color="AEAAAA"/>
                    <w:bottom w:val="single" w:sz="4" w:space="0" w:color="AEAAAA"/>
                  </w:tcBorders>
                </w:tcPr>
                <w:p w14:paraId="73D17CDB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</w:p>
              </w:tc>
              <w:tc>
                <w:tcPr>
                  <w:tcW w:w="882" w:type="dxa"/>
                  <w:tcBorders>
                    <w:top w:val="single" w:sz="4" w:space="0" w:color="AEAAAA"/>
                    <w:bottom w:val="single" w:sz="4" w:space="0" w:color="AEAAAA"/>
                  </w:tcBorders>
                </w:tcPr>
                <w:p w14:paraId="46AFDC6A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</w:p>
              </w:tc>
              <w:tc>
                <w:tcPr>
                  <w:tcW w:w="882" w:type="dxa"/>
                  <w:tcBorders>
                    <w:top w:val="single" w:sz="4" w:space="0" w:color="AEAAAA"/>
                    <w:bottom w:val="single" w:sz="4" w:space="0" w:color="AEAAAA"/>
                  </w:tcBorders>
                </w:tcPr>
                <w:p w14:paraId="63A795EA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</w:p>
              </w:tc>
              <w:tc>
                <w:tcPr>
                  <w:tcW w:w="882" w:type="dxa"/>
                  <w:tcBorders>
                    <w:top w:val="single" w:sz="4" w:space="0" w:color="AEAAAA"/>
                    <w:bottom w:val="single" w:sz="4" w:space="0" w:color="AEAAAA"/>
                  </w:tcBorders>
                </w:tcPr>
                <w:p w14:paraId="2F2F0FD2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</w:p>
              </w:tc>
            </w:tr>
            <w:tr w:rsidR="002B740D" w14:paraId="786868F0" w14:textId="77777777" w:rsidTr="00A9123B">
              <w:trPr>
                <w:trHeight w:val="524"/>
              </w:trPr>
              <w:tc>
                <w:tcPr>
                  <w:tcW w:w="1040" w:type="dxa"/>
                </w:tcPr>
                <w:p w14:paraId="05FEFB76" w14:textId="77777777" w:rsidR="002B740D" w:rsidRPr="00D34D0C" w:rsidRDefault="002B740D" w:rsidP="00A9123B">
                  <w:pPr>
                    <w:jc w:val="center"/>
                    <w:rPr>
                      <w:rFonts w:ascii="Roboto" w:hAnsi="Roboto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882" w:type="dxa"/>
                  <w:tcBorders>
                    <w:top w:val="single" w:sz="4" w:space="0" w:color="AEAAAA"/>
                  </w:tcBorders>
                  <w:vAlign w:val="bottom"/>
                </w:tcPr>
                <w:p w14:paraId="22019996" w14:textId="77777777" w:rsidR="002B740D" w:rsidRPr="009E2A84" w:rsidRDefault="002B740D" w:rsidP="00A9123B">
                  <w:pPr>
                    <w:jc w:val="center"/>
                    <w:rPr>
                      <w:rFonts w:ascii="Muli" w:hAnsi="Muli"/>
                      <w:sz w:val="20"/>
                      <w:szCs w:val="20"/>
                    </w:rPr>
                  </w:pPr>
                </w:p>
              </w:tc>
              <w:tc>
                <w:tcPr>
                  <w:tcW w:w="882" w:type="dxa"/>
                  <w:tcBorders>
                    <w:top w:val="single" w:sz="4" w:space="0" w:color="AEAAAA"/>
                  </w:tcBorders>
                  <w:vAlign w:val="bottom"/>
                </w:tcPr>
                <w:p w14:paraId="326DE06A" w14:textId="77777777" w:rsidR="002B740D" w:rsidRPr="009E2A84" w:rsidRDefault="002B740D" w:rsidP="00A9123B">
                  <w:pPr>
                    <w:jc w:val="center"/>
                    <w:rPr>
                      <w:rFonts w:ascii="Muli" w:hAnsi="Muli"/>
                      <w:sz w:val="20"/>
                      <w:szCs w:val="20"/>
                    </w:rPr>
                  </w:pPr>
                </w:p>
              </w:tc>
              <w:tc>
                <w:tcPr>
                  <w:tcW w:w="882" w:type="dxa"/>
                  <w:tcBorders>
                    <w:top w:val="single" w:sz="4" w:space="0" w:color="AEAAAA"/>
                  </w:tcBorders>
                  <w:vAlign w:val="bottom"/>
                </w:tcPr>
                <w:p w14:paraId="3C4722F1" w14:textId="77777777" w:rsidR="002B740D" w:rsidRPr="009E2A84" w:rsidRDefault="002B740D" w:rsidP="00A9123B">
                  <w:pPr>
                    <w:jc w:val="center"/>
                    <w:rPr>
                      <w:rFonts w:ascii="Muli" w:hAnsi="Muli"/>
                      <w:sz w:val="20"/>
                      <w:szCs w:val="20"/>
                    </w:rPr>
                  </w:pPr>
                </w:p>
              </w:tc>
              <w:tc>
                <w:tcPr>
                  <w:tcW w:w="882" w:type="dxa"/>
                  <w:tcBorders>
                    <w:top w:val="single" w:sz="4" w:space="0" w:color="AEAAAA"/>
                  </w:tcBorders>
                  <w:vAlign w:val="bottom"/>
                </w:tcPr>
                <w:p w14:paraId="101448A0" w14:textId="77777777" w:rsidR="002B740D" w:rsidRPr="009E2A84" w:rsidRDefault="002B740D" w:rsidP="00A9123B">
                  <w:pPr>
                    <w:jc w:val="center"/>
                    <w:rPr>
                      <w:rFonts w:ascii="Muli" w:hAnsi="Muli"/>
                      <w:sz w:val="20"/>
                      <w:szCs w:val="20"/>
                    </w:rPr>
                  </w:pPr>
                </w:p>
              </w:tc>
              <w:tc>
                <w:tcPr>
                  <w:tcW w:w="882" w:type="dxa"/>
                  <w:tcBorders>
                    <w:top w:val="single" w:sz="4" w:space="0" w:color="AEAAAA"/>
                  </w:tcBorders>
                  <w:vAlign w:val="bottom"/>
                </w:tcPr>
                <w:p w14:paraId="7532EA21" w14:textId="77777777" w:rsidR="002B740D" w:rsidRPr="009E2A84" w:rsidRDefault="002B740D" w:rsidP="00A9123B">
                  <w:pPr>
                    <w:jc w:val="center"/>
                    <w:rPr>
                      <w:rFonts w:ascii="Muli" w:hAnsi="Muli"/>
                      <w:sz w:val="20"/>
                      <w:szCs w:val="20"/>
                    </w:rPr>
                  </w:pPr>
                </w:p>
              </w:tc>
              <w:tc>
                <w:tcPr>
                  <w:tcW w:w="882" w:type="dxa"/>
                  <w:tcBorders>
                    <w:top w:val="single" w:sz="4" w:space="0" w:color="AEAAAA"/>
                  </w:tcBorders>
                  <w:vAlign w:val="bottom"/>
                </w:tcPr>
                <w:p w14:paraId="3D4CE32F" w14:textId="77777777" w:rsidR="002B740D" w:rsidRPr="009E2A84" w:rsidRDefault="002B740D" w:rsidP="00A9123B">
                  <w:pPr>
                    <w:jc w:val="center"/>
                    <w:rPr>
                      <w:rFonts w:ascii="Muli" w:hAnsi="Muli"/>
                      <w:sz w:val="20"/>
                      <w:szCs w:val="20"/>
                    </w:rPr>
                  </w:pPr>
                </w:p>
              </w:tc>
              <w:tc>
                <w:tcPr>
                  <w:tcW w:w="882" w:type="dxa"/>
                  <w:tcBorders>
                    <w:top w:val="single" w:sz="4" w:space="0" w:color="AEAAAA"/>
                  </w:tcBorders>
                  <w:vAlign w:val="bottom"/>
                </w:tcPr>
                <w:p w14:paraId="49B44AD4" w14:textId="77777777" w:rsidR="002B740D" w:rsidRPr="009E2A84" w:rsidRDefault="002B740D" w:rsidP="00A9123B">
                  <w:pPr>
                    <w:jc w:val="center"/>
                    <w:rPr>
                      <w:rFonts w:ascii="Muli" w:hAnsi="Muli"/>
                      <w:sz w:val="20"/>
                      <w:szCs w:val="20"/>
                    </w:rPr>
                  </w:pPr>
                </w:p>
              </w:tc>
              <w:tc>
                <w:tcPr>
                  <w:tcW w:w="882" w:type="dxa"/>
                  <w:tcBorders>
                    <w:top w:val="single" w:sz="4" w:space="0" w:color="AEAAAA"/>
                  </w:tcBorders>
                  <w:vAlign w:val="bottom"/>
                </w:tcPr>
                <w:p w14:paraId="24A78F2B" w14:textId="77777777" w:rsidR="002B740D" w:rsidRPr="009E2A84" w:rsidRDefault="002B740D" w:rsidP="00A9123B">
                  <w:pPr>
                    <w:jc w:val="center"/>
                    <w:rPr>
                      <w:rFonts w:ascii="Muli" w:hAnsi="Muli"/>
                      <w:sz w:val="20"/>
                      <w:szCs w:val="20"/>
                    </w:rPr>
                  </w:pPr>
                </w:p>
              </w:tc>
              <w:tc>
                <w:tcPr>
                  <w:tcW w:w="882" w:type="dxa"/>
                  <w:tcBorders>
                    <w:top w:val="single" w:sz="4" w:space="0" w:color="AEAAAA"/>
                  </w:tcBorders>
                  <w:vAlign w:val="bottom"/>
                </w:tcPr>
                <w:p w14:paraId="4B2C2A87" w14:textId="77777777" w:rsidR="002B740D" w:rsidRPr="009E2A84" w:rsidRDefault="002B740D" w:rsidP="00A9123B">
                  <w:pPr>
                    <w:jc w:val="center"/>
                    <w:rPr>
                      <w:rFonts w:ascii="Muli" w:hAnsi="Muli"/>
                      <w:sz w:val="20"/>
                      <w:szCs w:val="20"/>
                    </w:rPr>
                  </w:pPr>
                </w:p>
              </w:tc>
            </w:tr>
            <w:tr w:rsidR="002B740D" w14:paraId="02197FA7" w14:textId="77777777" w:rsidTr="00A9123B">
              <w:trPr>
                <w:trHeight w:val="326"/>
              </w:trPr>
              <w:tc>
                <w:tcPr>
                  <w:tcW w:w="1040" w:type="dxa"/>
                </w:tcPr>
                <w:p w14:paraId="588EAE9B" w14:textId="77777777" w:rsidR="002B740D" w:rsidRPr="00D34D0C" w:rsidRDefault="002B740D" w:rsidP="00A9123B">
                  <w:pPr>
                    <w:jc w:val="center"/>
                    <w:rPr>
                      <w:rFonts w:ascii="Roboto" w:hAnsi="Roboto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882" w:type="dxa"/>
                  <w:vAlign w:val="bottom"/>
                </w:tcPr>
                <w:p w14:paraId="74CD4E0A" w14:textId="77777777" w:rsidR="002B740D" w:rsidRPr="009D710F" w:rsidRDefault="002B740D" w:rsidP="00A9123B">
                  <w:pPr>
                    <w:rPr>
                      <w:rFonts w:ascii="Muli" w:hAnsi="Muli"/>
                      <w:sz w:val="16"/>
                      <w:szCs w:val="16"/>
                    </w:rPr>
                  </w:pPr>
                  <w:r w:rsidRPr="009D710F">
                    <w:rPr>
                      <w:rFonts w:ascii="Verdana" w:hAnsi="Verdana"/>
                      <w:sz w:val="16"/>
                      <w:szCs w:val="16"/>
                    </w:rPr>
                    <w:t>Oracle DBA</w:t>
                  </w:r>
                </w:p>
              </w:tc>
              <w:tc>
                <w:tcPr>
                  <w:tcW w:w="882" w:type="dxa"/>
                  <w:vAlign w:val="bottom"/>
                </w:tcPr>
                <w:p w14:paraId="0337DEC1" w14:textId="77777777" w:rsidR="002B740D" w:rsidRPr="009D710F" w:rsidRDefault="002B740D" w:rsidP="00A9123B">
                  <w:pPr>
                    <w:rPr>
                      <w:rFonts w:ascii="Verdana" w:hAnsi="Verdana"/>
                      <w:sz w:val="16"/>
                      <w:szCs w:val="16"/>
                    </w:rPr>
                  </w:pPr>
                  <w:r w:rsidRPr="009D710F">
                    <w:rPr>
                      <w:rFonts w:ascii="Verdana" w:hAnsi="Verdana"/>
                      <w:sz w:val="16"/>
                      <w:szCs w:val="16"/>
                    </w:rPr>
                    <w:t>SQL/</w:t>
                  </w:r>
                </w:p>
                <w:p w14:paraId="1169552D" w14:textId="77777777" w:rsidR="002B740D" w:rsidRPr="009D710F" w:rsidRDefault="002B740D" w:rsidP="00A9123B">
                  <w:pPr>
                    <w:rPr>
                      <w:rFonts w:ascii="Muli" w:hAnsi="Muli"/>
                      <w:sz w:val="16"/>
                      <w:szCs w:val="16"/>
                    </w:rPr>
                  </w:pPr>
                  <w:r w:rsidRPr="009D710F">
                    <w:rPr>
                      <w:rFonts w:ascii="Verdana" w:hAnsi="Verdana"/>
                      <w:sz w:val="16"/>
                      <w:szCs w:val="16"/>
                    </w:rPr>
                    <w:t>PLSQL</w:t>
                  </w:r>
                </w:p>
              </w:tc>
              <w:tc>
                <w:tcPr>
                  <w:tcW w:w="882" w:type="dxa"/>
                  <w:vAlign w:val="bottom"/>
                </w:tcPr>
                <w:p w14:paraId="10F568A2" w14:textId="77777777" w:rsidR="002B740D" w:rsidRPr="009D710F" w:rsidRDefault="002B740D" w:rsidP="00A9123B">
                  <w:pPr>
                    <w:jc w:val="center"/>
                    <w:rPr>
                      <w:rFonts w:ascii="Muli" w:hAnsi="Muli"/>
                      <w:sz w:val="16"/>
                      <w:szCs w:val="16"/>
                    </w:rPr>
                  </w:pPr>
                  <w:r w:rsidRPr="009D710F">
                    <w:rPr>
                      <w:rFonts w:ascii="Verdana" w:hAnsi="Verdana"/>
                      <w:sz w:val="16"/>
                      <w:szCs w:val="16"/>
                    </w:rPr>
                    <w:t>BIP Reports</w:t>
                  </w:r>
                </w:p>
              </w:tc>
              <w:tc>
                <w:tcPr>
                  <w:tcW w:w="882" w:type="dxa"/>
                  <w:vAlign w:val="bottom"/>
                </w:tcPr>
                <w:p w14:paraId="31BBCBB2" w14:textId="77777777" w:rsidR="002B740D" w:rsidRPr="009D710F" w:rsidRDefault="002B740D" w:rsidP="00A9123B">
                  <w:pPr>
                    <w:jc w:val="center"/>
                    <w:rPr>
                      <w:rFonts w:ascii="Muli" w:hAnsi="Muli"/>
                      <w:sz w:val="16"/>
                      <w:szCs w:val="16"/>
                    </w:rPr>
                  </w:pPr>
                  <w:r w:rsidRPr="009D710F">
                    <w:rPr>
                      <w:rFonts w:ascii="Verdana" w:hAnsi="Verdana"/>
                      <w:sz w:val="16"/>
                      <w:szCs w:val="16"/>
                    </w:rPr>
                    <w:t>Oracle APEX</w:t>
                  </w:r>
                </w:p>
              </w:tc>
              <w:tc>
                <w:tcPr>
                  <w:tcW w:w="882" w:type="dxa"/>
                  <w:vAlign w:val="bottom"/>
                </w:tcPr>
                <w:p w14:paraId="0C823206" w14:textId="77777777" w:rsidR="002B740D" w:rsidRPr="009D710F" w:rsidRDefault="002B740D" w:rsidP="00A9123B">
                  <w:pPr>
                    <w:jc w:val="center"/>
                    <w:rPr>
                      <w:rFonts w:ascii="Muli" w:hAnsi="Muli"/>
                      <w:sz w:val="16"/>
                      <w:szCs w:val="16"/>
                    </w:rPr>
                  </w:pPr>
                  <w:r w:rsidRPr="009D710F">
                    <w:rPr>
                      <w:rFonts w:ascii="Verdana" w:hAnsi="Verdana"/>
                      <w:sz w:val="16"/>
                      <w:szCs w:val="16"/>
                    </w:rPr>
                    <w:t>RESTful APIs</w:t>
                  </w:r>
                </w:p>
              </w:tc>
              <w:tc>
                <w:tcPr>
                  <w:tcW w:w="882" w:type="dxa"/>
                  <w:vAlign w:val="bottom"/>
                </w:tcPr>
                <w:p w14:paraId="79C5D928" w14:textId="77777777" w:rsidR="002B740D" w:rsidRPr="009D710F" w:rsidRDefault="002B740D" w:rsidP="00A9123B">
                  <w:pPr>
                    <w:jc w:val="center"/>
                    <w:rPr>
                      <w:rFonts w:ascii="Muli" w:hAnsi="Muli"/>
                      <w:sz w:val="16"/>
                      <w:szCs w:val="16"/>
                    </w:rPr>
                  </w:pPr>
                  <w:r w:rsidRPr="009D710F">
                    <w:rPr>
                      <w:rFonts w:ascii="Verdana" w:hAnsi="Verdana"/>
                      <w:sz w:val="16"/>
                      <w:szCs w:val="16"/>
                    </w:rPr>
                    <w:t>Oracle SCM</w:t>
                  </w:r>
                </w:p>
              </w:tc>
              <w:tc>
                <w:tcPr>
                  <w:tcW w:w="882" w:type="dxa"/>
                  <w:vAlign w:val="bottom"/>
                </w:tcPr>
                <w:p w14:paraId="23B8016C" w14:textId="77777777" w:rsidR="00560295" w:rsidRDefault="002B740D" w:rsidP="00A9123B">
                  <w:pPr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 w:rsidRPr="009D710F">
                    <w:rPr>
                      <w:rFonts w:ascii="Verdana" w:hAnsi="Verdana"/>
                      <w:sz w:val="16"/>
                      <w:szCs w:val="16"/>
                    </w:rPr>
                    <w:t>OIC</w:t>
                  </w:r>
                  <w:r w:rsidR="00560295">
                    <w:rPr>
                      <w:rFonts w:ascii="Verdana" w:hAnsi="Verdana"/>
                      <w:sz w:val="16"/>
                      <w:szCs w:val="16"/>
                    </w:rPr>
                    <w:t>/</w:t>
                  </w:r>
                </w:p>
                <w:p w14:paraId="3628D096" w14:textId="3B43664A" w:rsidR="002B740D" w:rsidRPr="009D710F" w:rsidRDefault="00560295" w:rsidP="00A9123B">
                  <w:pPr>
                    <w:jc w:val="center"/>
                    <w:rPr>
                      <w:rFonts w:ascii="Muli" w:hAnsi="Muli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ODA</w:t>
                  </w:r>
                </w:p>
              </w:tc>
              <w:tc>
                <w:tcPr>
                  <w:tcW w:w="882" w:type="dxa"/>
                  <w:vAlign w:val="bottom"/>
                </w:tcPr>
                <w:p w14:paraId="56D6EA79" w14:textId="04E89695" w:rsidR="002B740D" w:rsidRPr="009D710F" w:rsidRDefault="002B740D" w:rsidP="00A9123B">
                  <w:pPr>
                    <w:jc w:val="center"/>
                    <w:rPr>
                      <w:rFonts w:ascii="Muli" w:hAnsi="Muli"/>
                      <w:sz w:val="16"/>
                      <w:szCs w:val="16"/>
                    </w:rPr>
                  </w:pPr>
                  <w:r w:rsidRPr="009D710F">
                    <w:rPr>
                      <w:rFonts w:ascii="Verdana" w:hAnsi="Verdana"/>
                      <w:sz w:val="16"/>
                      <w:szCs w:val="16"/>
                    </w:rPr>
                    <w:t>Angular</w:t>
                  </w:r>
                  <w:r w:rsidR="00E434AE">
                    <w:rPr>
                      <w:rFonts w:ascii="Verdana" w:hAnsi="Verdana"/>
                      <w:sz w:val="16"/>
                      <w:szCs w:val="16"/>
                    </w:rPr>
                    <w:t xml:space="preserve"> JS</w:t>
                  </w:r>
                </w:p>
              </w:tc>
              <w:tc>
                <w:tcPr>
                  <w:tcW w:w="882" w:type="dxa"/>
                  <w:vAlign w:val="bottom"/>
                </w:tcPr>
                <w:p w14:paraId="0DEE17F3" w14:textId="56E20AE8" w:rsidR="002B740D" w:rsidRPr="009D710F" w:rsidRDefault="00560295" w:rsidP="00A9123B">
                  <w:pPr>
                    <w:jc w:val="center"/>
                    <w:rPr>
                      <w:rFonts w:ascii="Muli" w:hAnsi="Muli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 xml:space="preserve">Core </w:t>
                  </w:r>
                  <w:r w:rsidR="00FB083F">
                    <w:rPr>
                      <w:rFonts w:ascii="Verdana" w:hAnsi="Verdana"/>
                      <w:sz w:val="16"/>
                      <w:szCs w:val="16"/>
                    </w:rPr>
                    <w:t>Java</w:t>
                  </w:r>
                </w:p>
              </w:tc>
            </w:tr>
            <w:tr w:rsidR="00C66B55" w14:paraId="11AD08EE" w14:textId="77777777" w:rsidTr="0054421B">
              <w:trPr>
                <w:trHeight w:val="180"/>
              </w:trPr>
              <w:tc>
                <w:tcPr>
                  <w:tcW w:w="1040" w:type="dxa"/>
                </w:tcPr>
                <w:p w14:paraId="63F9E9D1" w14:textId="77777777" w:rsidR="00C66B55" w:rsidRPr="00D34D0C" w:rsidRDefault="00C66B55" w:rsidP="00A9123B">
                  <w:pPr>
                    <w:jc w:val="center"/>
                    <w:rPr>
                      <w:rFonts w:ascii="Roboto" w:hAnsi="Roboto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882" w:type="dxa"/>
                  <w:vAlign w:val="bottom"/>
                </w:tcPr>
                <w:p w14:paraId="058BDF74" w14:textId="77777777" w:rsidR="00C66B55" w:rsidRPr="009D710F" w:rsidRDefault="00C66B55" w:rsidP="00A9123B">
                  <w:pPr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882" w:type="dxa"/>
                  <w:vAlign w:val="bottom"/>
                </w:tcPr>
                <w:p w14:paraId="62082786" w14:textId="77777777" w:rsidR="00C66B55" w:rsidRPr="009D710F" w:rsidRDefault="00C66B55" w:rsidP="00A9123B">
                  <w:pPr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882" w:type="dxa"/>
                  <w:vAlign w:val="bottom"/>
                </w:tcPr>
                <w:p w14:paraId="6DE13D55" w14:textId="77777777" w:rsidR="00C66B55" w:rsidRPr="009D710F" w:rsidRDefault="00C66B55" w:rsidP="00A9123B">
                  <w:pPr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882" w:type="dxa"/>
                  <w:vAlign w:val="bottom"/>
                </w:tcPr>
                <w:p w14:paraId="74FAD72B" w14:textId="77777777" w:rsidR="00C66B55" w:rsidRPr="009D710F" w:rsidRDefault="00C66B55" w:rsidP="00A9123B">
                  <w:pPr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882" w:type="dxa"/>
                  <w:vAlign w:val="bottom"/>
                </w:tcPr>
                <w:p w14:paraId="561D7F09" w14:textId="77777777" w:rsidR="00C66B55" w:rsidRPr="009D710F" w:rsidRDefault="00C66B55" w:rsidP="00A9123B">
                  <w:pPr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882" w:type="dxa"/>
                  <w:vAlign w:val="bottom"/>
                </w:tcPr>
                <w:p w14:paraId="449F6432" w14:textId="77777777" w:rsidR="00C66B55" w:rsidRPr="009D710F" w:rsidRDefault="00C66B55" w:rsidP="00A9123B">
                  <w:pPr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882" w:type="dxa"/>
                  <w:vAlign w:val="bottom"/>
                </w:tcPr>
                <w:p w14:paraId="31D3A988" w14:textId="77777777" w:rsidR="00C66B55" w:rsidRPr="009D710F" w:rsidRDefault="00C66B55" w:rsidP="00A9123B">
                  <w:pPr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882" w:type="dxa"/>
                  <w:vAlign w:val="bottom"/>
                </w:tcPr>
                <w:p w14:paraId="201B984E" w14:textId="77777777" w:rsidR="00C66B55" w:rsidRPr="009D710F" w:rsidRDefault="00C66B55" w:rsidP="00A9123B">
                  <w:pPr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882" w:type="dxa"/>
                  <w:vAlign w:val="bottom"/>
                </w:tcPr>
                <w:p w14:paraId="5DAEB044" w14:textId="77777777" w:rsidR="00C66B55" w:rsidRPr="009D710F" w:rsidRDefault="00C66B55" w:rsidP="00A9123B">
                  <w:pPr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</w:tr>
          </w:tbl>
          <w:p w14:paraId="4847E75A" w14:textId="38E64332" w:rsidR="002B740D" w:rsidRPr="00E02B40" w:rsidRDefault="002B740D" w:rsidP="00A9123B">
            <w:pPr>
              <w:pStyle w:val="ResSectionHeader"/>
              <w:rPr>
                <w:sz w:val="22"/>
                <w:szCs w:val="22"/>
              </w:rPr>
            </w:pPr>
          </w:p>
        </w:tc>
      </w:tr>
      <w:tr w:rsidR="00CF534C" w:rsidRPr="00E02B40" w14:paraId="153CD348" w14:textId="77777777" w:rsidTr="00603B45">
        <w:trPr>
          <w:trHeight w:val="144"/>
        </w:trPr>
        <w:tc>
          <w:tcPr>
            <w:tcW w:w="9630" w:type="dxa"/>
            <w:shd w:val="clear" w:color="auto" w:fill="000000" w:themeFill="text1"/>
          </w:tcPr>
          <w:p w14:paraId="6551FBFC" w14:textId="77777777" w:rsidR="00CF534C" w:rsidRPr="0034285F" w:rsidRDefault="00CF534C" w:rsidP="00BF15B2">
            <w:pPr>
              <w:pStyle w:val="ResSectionHeader"/>
              <w:rPr>
                <w:color w:val="FFFFFF" w:themeColor="background1"/>
              </w:rPr>
            </w:pPr>
            <w:r w:rsidRPr="0034285F">
              <w:rPr>
                <w:color w:val="FFFFFF" w:themeColor="background1"/>
              </w:rPr>
              <w:t>Summary of Experience</w:t>
            </w:r>
          </w:p>
        </w:tc>
      </w:tr>
      <w:tr w:rsidR="00CF534C" w:rsidRPr="00E02B40" w14:paraId="7B0FC4AA" w14:textId="77777777" w:rsidTr="00603B45">
        <w:trPr>
          <w:trHeight w:val="144"/>
        </w:trPr>
        <w:tc>
          <w:tcPr>
            <w:tcW w:w="9630" w:type="dxa"/>
            <w:shd w:val="clear" w:color="auto" w:fill="auto"/>
          </w:tcPr>
          <w:p w14:paraId="598237BD" w14:textId="5FB678A8" w:rsidR="00050118" w:rsidRPr="003F4EE1" w:rsidRDefault="00390E52" w:rsidP="004A1831">
            <w:pPr>
              <w:pStyle w:val="ResExpSummaryVerdana"/>
              <w:numPr>
                <w:ilvl w:val="0"/>
                <w:numId w:val="25"/>
              </w:numPr>
              <w:jc w:val="both"/>
              <w:rPr>
                <w:sz w:val="16"/>
                <w:szCs w:val="16"/>
              </w:rPr>
            </w:pPr>
            <w:bookmarkStart w:id="1" w:name="PracSummary"/>
            <w:bookmarkEnd w:id="1"/>
            <w:r w:rsidRPr="003F4EE1">
              <w:rPr>
                <w:sz w:val="16"/>
                <w:szCs w:val="16"/>
              </w:rPr>
              <w:t>Working</w:t>
            </w:r>
            <w:r w:rsidR="003E0C1D" w:rsidRPr="003F4EE1">
              <w:rPr>
                <w:sz w:val="16"/>
                <w:szCs w:val="16"/>
              </w:rPr>
              <w:t xml:space="preserve"> in</w:t>
            </w:r>
            <w:r w:rsidR="00EE5DEE" w:rsidRPr="003F4EE1">
              <w:rPr>
                <w:sz w:val="16"/>
                <w:szCs w:val="16"/>
              </w:rPr>
              <w:t xml:space="preserve"> </w:t>
            </w:r>
            <w:r w:rsidR="003E0C1D" w:rsidRPr="003F4EE1">
              <w:rPr>
                <w:sz w:val="16"/>
                <w:szCs w:val="16"/>
              </w:rPr>
              <w:t xml:space="preserve">product team in </w:t>
            </w:r>
            <w:r w:rsidR="003E0C1D" w:rsidRPr="003F4EE1">
              <w:rPr>
                <w:b/>
                <w:bCs w:val="0"/>
                <w:sz w:val="16"/>
                <w:szCs w:val="16"/>
              </w:rPr>
              <w:t>Deloitte</w:t>
            </w:r>
            <w:r w:rsidR="003E0C1D" w:rsidRPr="003F4EE1">
              <w:rPr>
                <w:sz w:val="16"/>
                <w:szCs w:val="16"/>
              </w:rPr>
              <w:t xml:space="preserve"> for more the </w:t>
            </w:r>
            <w:r w:rsidR="00547D7E">
              <w:rPr>
                <w:b/>
                <w:bCs w:val="0"/>
                <w:sz w:val="16"/>
                <w:szCs w:val="16"/>
              </w:rPr>
              <w:t>2</w:t>
            </w:r>
            <w:r w:rsidR="003E0C1D" w:rsidRPr="003F4EE1">
              <w:rPr>
                <w:b/>
                <w:bCs w:val="0"/>
                <w:sz w:val="16"/>
                <w:szCs w:val="16"/>
              </w:rPr>
              <w:t xml:space="preserve"> Years</w:t>
            </w:r>
            <w:r w:rsidR="003E0C1D" w:rsidRPr="003F4EE1">
              <w:rPr>
                <w:sz w:val="16"/>
                <w:szCs w:val="16"/>
              </w:rPr>
              <w:t xml:space="preserve"> and worked on one of the </w:t>
            </w:r>
            <w:r w:rsidR="00EE5DEE" w:rsidRPr="003F4EE1">
              <w:rPr>
                <w:sz w:val="16"/>
                <w:szCs w:val="16"/>
              </w:rPr>
              <w:t xml:space="preserve">most important Tools of </w:t>
            </w:r>
            <w:r w:rsidRPr="003F4EE1">
              <w:rPr>
                <w:sz w:val="16"/>
                <w:szCs w:val="16"/>
              </w:rPr>
              <w:t xml:space="preserve">Deloitte </w:t>
            </w:r>
            <w:r w:rsidR="00EE5DEE" w:rsidRPr="003F4EE1">
              <w:rPr>
                <w:sz w:val="16"/>
                <w:szCs w:val="16"/>
              </w:rPr>
              <w:t xml:space="preserve">called “DTEST” </w:t>
            </w:r>
          </w:p>
          <w:p w14:paraId="6A1F9085" w14:textId="1AF6A946" w:rsidR="00EE5DEE" w:rsidRPr="003F4EE1" w:rsidRDefault="00EE5DEE" w:rsidP="00EE5DEE">
            <w:pPr>
              <w:pStyle w:val="ResExpSummaryVerdana"/>
              <w:jc w:val="both"/>
              <w:rPr>
                <w:sz w:val="16"/>
                <w:szCs w:val="16"/>
              </w:rPr>
            </w:pPr>
          </w:p>
          <w:p w14:paraId="03C8A26C" w14:textId="74D23A43" w:rsidR="00EE5DEE" w:rsidRPr="003F4EE1" w:rsidRDefault="00EE5DEE" w:rsidP="004A1831">
            <w:pPr>
              <w:pStyle w:val="ResExpSummaryVerdana"/>
              <w:numPr>
                <w:ilvl w:val="0"/>
                <w:numId w:val="25"/>
              </w:numPr>
              <w:jc w:val="both"/>
              <w:rPr>
                <w:sz w:val="16"/>
                <w:szCs w:val="16"/>
              </w:rPr>
            </w:pPr>
            <w:r w:rsidRPr="003F4EE1">
              <w:rPr>
                <w:sz w:val="16"/>
                <w:szCs w:val="16"/>
              </w:rPr>
              <w:t>DTEST facilitates E2E automated testing which increases test coverage, accelerates testing for the clients. Paplesh has worked on important enhancement called "Touchless Testing"</w:t>
            </w:r>
          </w:p>
          <w:p w14:paraId="734CCC79" w14:textId="77777777" w:rsidR="00EE5DEE" w:rsidRPr="00295775" w:rsidRDefault="00EE5DEE" w:rsidP="00295775">
            <w:pPr>
              <w:rPr>
                <w:sz w:val="16"/>
                <w:szCs w:val="16"/>
              </w:rPr>
            </w:pPr>
          </w:p>
          <w:p w14:paraId="481546E0" w14:textId="700CFF60" w:rsidR="00EE5DEE" w:rsidRPr="003F4EE1" w:rsidRDefault="00EE5DEE" w:rsidP="004A1831">
            <w:pPr>
              <w:pStyle w:val="ResExpSummaryVerdana"/>
              <w:numPr>
                <w:ilvl w:val="0"/>
                <w:numId w:val="25"/>
              </w:numPr>
              <w:jc w:val="both"/>
              <w:rPr>
                <w:sz w:val="16"/>
                <w:szCs w:val="16"/>
              </w:rPr>
            </w:pPr>
            <w:r w:rsidRPr="003F4EE1">
              <w:rPr>
                <w:sz w:val="16"/>
                <w:szCs w:val="16"/>
              </w:rPr>
              <w:t xml:space="preserve">Paplesh has developed more than </w:t>
            </w:r>
            <w:r w:rsidRPr="003F4EE1">
              <w:rPr>
                <w:b/>
                <w:bCs w:val="0"/>
                <w:sz w:val="16"/>
                <w:szCs w:val="16"/>
              </w:rPr>
              <w:t>25 R</w:t>
            </w:r>
            <w:r w:rsidR="003E0C1D" w:rsidRPr="003F4EE1">
              <w:rPr>
                <w:b/>
                <w:bCs w:val="0"/>
                <w:sz w:val="16"/>
                <w:szCs w:val="16"/>
              </w:rPr>
              <w:t>EST</w:t>
            </w:r>
            <w:r w:rsidRPr="003F4EE1">
              <w:rPr>
                <w:b/>
                <w:bCs w:val="0"/>
                <w:sz w:val="16"/>
                <w:szCs w:val="16"/>
              </w:rPr>
              <w:t xml:space="preserve"> APIs</w:t>
            </w:r>
            <w:r w:rsidRPr="003F4EE1">
              <w:rPr>
                <w:sz w:val="16"/>
                <w:szCs w:val="16"/>
              </w:rPr>
              <w:t xml:space="preserve"> and worked on more than </w:t>
            </w:r>
            <w:r w:rsidRPr="003F4EE1">
              <w:rPr>
                <w:b/>
                <w:bCs w:val="0"/>
                <w:sz w:val="16"/>
                <w:szCs w:val="16"/>
              </w:rPr>
              <w:t>50 SQL Scripts</w:t>
            </w:r>
            <w:r w:rsidRPr="003F4EE1">
              <w:rPr>
                <w:sz w:val="16"/>
                <w:szCs w:val="16"/>
              </w:rPr>
              <w:t xml:space="preserve"> &amp; </w:t>
            </w:r>
            <w:r w:rsidR="003F4EE1" w:rsidRPr="003F4EE1">
              <w:rPr>
                <w:sz w:val="16"/>
                <w:szCs w:val="16"/>
              </w:rPr>
              <w:t>around 10-15</w:t>
            </w:r>
            <w:r w:rsidRPr="003F4EE1">
              <w:rPr>
                <w:sz w:val="16"/>
                <w:szCs w:val="16"/>
              </w:rPr>
              <w:t xml:space="preserve"> Project Document</w:t>
            </w:r>
            <w:r w:rsidR="003E0C1D" w:rsidRPr="003F4EE1">
              <w:rPr>
                <w:sz w:val="16"/>
                <w:szCs w:val="16"/>
              </w:rPr>
              <w:t>ations</w:t>
            </w:r>
            <w:r w:rsidRPr="003F4EE1">
              <w:rPr>
                <w:sz w:val="16"/>
                <w:szCs w:val="16"/>
              </w:rPr>
              <w:t>, over a period of 1.5 Years</w:t>
            </w:r>
          </w:p>
          <w:p w14:paraId="182D009F" w14:textId="77777777" w:rsidR="00390E52" w:rsidRPr="003F4EE1" w:rsidRDefault="00390E52" w:rsidP="00390E52">
            <w:pPr>
              <w:pStyle w:val="ResExpSummaryVerdana"/>
              <w:ind w:left="360"/>
              <w:jc w:val="both"/>
              <w:rPr>
                <w:sz w:val="16"/>
                <w:szCs w:val="16"/>
              </w:rPr>
            </w:pPr>
          </w:p>
          <w:p w14:paraId="73A12B8B" w14:textId="5F38AF8B" w:rsidR="00C86D75" w:rsidRPr="003F4EE1" w:rsidRDefault="00C86D75" w:rsidP="004A1831">
            <w:pPr>
              <w:pStyle w:val="ResExpSummaryVerdana"/>
              <w:numPr>
                <w:ilvl w:val="0"/>
                <w:numId w:val="25"/>
              </w:numPr>
              <w:jc w:val="both"/>
              <w:rPr>
                <w:sz w:val="16"/>
                <w:szCs w:val="16"/>
              </w:rPr>
            </w:pPr>
            <w:r w:rsidRPr="003F4EE1">
              <w:rPr>
                <w:sz w:val="16"/>
                <w:szCs w:val="16"/>
              </w:rPr>
              <w:t xml:space="preserve">Worked on </w:t>
            </w:r>
            <w:r w:rsidR="00390E52" w:rsidRPr="003F4EE1">
              <w:rPr>
                <w:sz w:val="16"/>
                <w:szCs w:val="16"/>
              </w:rPr>
              <w:t xml:space="preserve">more than </w:t>
            </w:r>
            <w:r w:rsidR="00390E52" w:rsidRPr="003F4EE1">
              <w:rPr>
                <w:b/>
                <w:bCs w:val="0"/>
                <w:sz w:val="16"/>
                <w:szCs w:val="16"/>
              </w:rPr>
              <w:t>100</w:t>
            </w:r>
            <w:r w:rsidRPr="003F4EE1">
              <w:rPr>
                <w:b/>
                <w:bCs w:val="0"/>
                <w:sz w:val="16"/>
                <w:szCs w:val="16"/>
              </w:rPr>
              <w:t xml:space="preserve"> BI </w:t>
            </w:r>
            <w:r w:rsidR="003E0C1D" w:rsidRPr="003F4EE1">
              <w:rPr>
                <w:b/>
                <w:bCs w:val="0"/>
                <w:sz w:val="16"/>
                <w:szCs w:val="16"/>
              </w:rPr>
              <w:t>P</w:t>
            </w:r>
            <w:r w:rsidRPr="003F4EE1">
              <w:rPr>
                <w:b/>
                <w:bCs w:val="0"/>
                <w:sz w:val="16"/>
                <w:szCs w:val="16"/>
              </w:rPr>
              <w:t>ublisher reports</w:t>
            </w:r>
            <w:r w:rsidR="00390E52" w:rsidRPr="003F4EE1">
              <w:rPr>
                <w:sz w:val="16"/>
                <w:szCs w:val="16"/>
              </w:rPr>
              <w:t xml:space="preserve"> to extract data from various modules</w:t>
            </w:r>
            <w:r w:rsidR="007C78BD" w:rsidRPr="003F4EE1">
              <w:rPr>
                <w:sz w:val="16"/>
                <w:szCs w:val="16"/>
              </w:rPr>
              <w:t xml:space="preserve"> </w:t>
            </w:r>
            <w:r w:rsidR="00390E52" w:rsidRPr="003F4EE1">
              <w:rPr>
                <w:sz w:val="16"/>
                <w:szCs w:val="16"/>
              </w:rPr>
              <w:t>e.g., PTP, RTR, PTC, OTC, PTM</w:t>
            </w:r>
          </w:p>
          <w:p w14:paraId="191734FC" w14:textId="77777777" w:rsidR="00390E52" w:rsidRPr="003F4EE1" w:rsidRDefault="00390E52" w:rsidP="00390E52">
            <w:pPr>
              <w:pStyle w:val="ResExpSummaryVerdana"/>
              <w:jc w:val="both"/>
              <w:rPr>
                <w:sz w:val="16"/>
                <w:szCs w:val="16"/>
              </w:rPr>
            </w:pPr>
          </w:p>
          <w:p w14:paraId="451531D4" w14:textId="5265F1A3" w:rsidR="00390E52" w:rsidRPr="003F4EE1" w:rsidRDefault="00390E52" w:rsidP="004A1831">
            <w:pPr>
              <w:pStyle w:val="ResExpSummaryVerdana"/>
              <w:numPr>
                <w:ilvl w:val="0"/>
                <w:numId w:val="25"/>
              </w:numPr>
              <w:jc w:val="both"/>
              <w:rPr>
                <w:sz w:val="16"/>
                <w:szCs w:val="16"/>
              </w:rPr>
            </w:pPr>
            <w:r w:rsidRPr="003F4EE1">
              <w:rPr>
                <w:sz w:val="16"/>
                <w:szCs w:val="16"/>
              </w:rPr>
              <w:t>Because of BI reports, Got great exposer to the functionalities of the</w:t>
            </w:r>
            <w:r w:rsidR="003E0C1D" w:rsidRPr="003F4EE1">
              <w:rPr>
                <w:sz w:val="16"/>
                <w:szCs w:val="16"/>
              </w:rPr>
              <w:t xml:space="preserve"> various</w:t>
            </w:r>
            <w:r w:rsidRPr="003F4EE1">
              <w:rPr>
                <w:sz w:val="16"/>
                <w:szCs w:val="16"/>
              </w:rPr>
              <w:t xml:space="preserve"> modules in Oracle Cloud Fusion e.g., </w:t>
            </w:r>
            <w:r w:rsidR="00EE5DEE" w:rsidRPr="003F4EE1">
              <w:rPr>
                <w:sz w:val="16"/>
                <w:szCs w:val="16"/>
              </w:rPr>
              <w:t>AP, AR, OM, Inventory, Product Hub, Projects etc.</w:t>
            </w:r>
          </w:p>
          <w:p w14:paraId="63CEB83F" w14:textId="77777777" w:rsidR="003E0C1D" w:rsidRPr="00295775" w:rsidRDefault="003E0C1D" w:rsidP="00295775">
            <w:pPr>
              <w:rPr>
                <w:sz w:val="16"/>
                <w:szCs w:val="16"/>
              </w:rPr>
            </w:pPr>
          </w:p>
          <w:p w14:paraId="2BF3D840" w14:textId="7EEBA206" w:rsidR="003E0C1D" w:rsidRPr="003F4EE1" w:rsidRDefault="003E0C1D" w:rsidP="004A1831">
            <w:pPr>
              <w:pStyle w:val="ResExpSummaryVerdana"/>
              <w:numPr>
                <w:ilvl w:val="0"/>
                <w:numId w:val="25"/>
              </w:numPr>
              <w:jc w:val="both"/>
              <w:rPr>
                <w:sz w:val="16"/>
                <w:szCs w:val="16"/>
              </w:rPr>
            </w:pPr>
            <w:r w:rsidRPr="003F4EE1">
              <w:rPr>
                <w:sz w:val="16"/>
                <w:szCs w:val="16"/>
              </w:rPr>
              <w:t xml:space="preserve">Paplesh has Led the BI Reporting Team and learnt management skills by helping </w:t>
            </w:r>
            <w:r w:rsidR="000D3559" w:rsidRPr="003F4EE1">
              <w:rPr>
                <w:sz w:val="16"/>
                <w:szCs w:val="16"/>
              </w:rPr>
              <w:t>4</w:t>
            </w:r>
            <w:r w:rsidRPr="003F4EE1">
              <w:rPr>
                <w:sz w:val="16"/>
                <w:szCs w:val="16"/>
              </w:rPr>
              <w:t xml:space="preserve"> analysts to start their BI learning and making them contribute to </w:t>
            </w:r>
            <w:r w:rsidR="003F4EE1" w:rsidRPr="003F4EE1">
              <w:rPr>
                <w:sz w:val="16"/>
                <w:szCs w:val="16"/>
              </w:rPr>
              <w:t xml:space="preserve">the </w:t>
            </w:r>
            <w:r w:rsidRPr="003F4EE1">
              <w:rPr>
                <w:sz w:val="16"/>
                <w:szCs w:val="16"/>
              </w:rPr>
              <w:t>project deliverables. He was responsible for QA, tracking weekly status and published them to leadership</w:t>
            </w:r>
          </w:p>
          <w:p w14:paraId="6EDD3ECF" w14:textId="77777777" w:rsidR="003E0C1D" w:rsidRPr="00295775" w:rsidRDefault="003E0C1D" w:rsidP="00295775">
            <w:pPr>
              <w:rPr>
                <w:sz w:val="16"/>
                <w:szCs w:val="16"/>
              </w:rPr>
            </w:pPr>
          </w:p>
          <w:p w14:paraId="678B8795" w14:textId="7F038723" w:rsidR="003E0C1D" w:rsidRPr="003F4EE1" w:rsidRDefault="009428AE" w:rsidP="004A1831">
            <w:pPr>
              <w:pStyle w:val="ResExpSummaryVerdana"/>
              <w:numPr>
                <w:ilvl w:val="0"/>
                <w:numId w:val="25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Paplesh has worked on the Development of Data Extraction Tool using the </w:t>
            </w:r>
            <w:r w:rsidRPr="009428AE">
              <w:rPr>
                <w:b/>
                <w:bCs w:val="0"/>
                <w:sz w:val="16"/>
                <w:szCs w:val="16"/>
              </w:rPr>
              <w:t>Angular &amp; Node</w:t>
            </w:r>
            <w:r>
              <w:rPr>
                <w:b/>
                <w:bCs w:val="0"/>
                <w:sz w:val="16"/>
                <w:szCs w:val="16"/>
              </w:rPr>
              <w:t xml:space="preserve"> JS </w:t>
            </w:r>
            <w:r w:rsidRPr="009428AE">
              <w:rPr>
                <w:sz w:val="16"/>
                <w:szCs w:val="16"/>
              </w:rPr>
              <w:t xml:space="preserve">which extracts the various report data from </w:t>
            </w:r>
            <w:r w:rsidRPr="009428AE">
              <w:rPr>
                <w:b/>
                <w:bCs w:val="0"/>
                <w:sz w:val="16"/>
                <w:szCs w:val="16"/>
              </w:rPr>
              <w:t>Oracle BI</w:t>
            </w:r>
            <w:r w:rsidRPr="009428AE">
              <w:rPr>
                <w:sz w:val="16"/>
                <w:szCs w:val="16"/>
              </w:rPr>
              <w:t xml:space="preserve"> and place</w:t>
            </w:r>
            <w:r>
              <w:rPr>
                <w:sz w:val="16"/>
                <w:szCs w:val="16"/>
              </w:rPr>
              <w:t xml:space="preserve"> it</w:t>
            </w:r>
            <w:r w:rsidRPr="009428AE">
              <w:rPr>
                <w:sz w:val="16"/>
                <w:szCs w:val="16"/>
              </w:rPr>
              <w:t xml:space="preserve"> to the shared location for other application to process</w:t>
            </w:r>
          </w:p>
          <w:p w14:paraId="13B51432" w14:textId="77777777" w:rsidR="000D3559" w:rsidRPr="00295775" w:rsidRDefault="000D3559" w:rsidP="00295775">
            <w:pPr>
              <w:rPr>
                <w:sz w:val="16"/>
                <w:szCs w:val="16"/>
              </w:rPr>
            </w:pPr>
          </w:p>
          <w:p w14:paraId="76F73F67" w14:textId="351E1BFC" w:rsidR="00A9123B" w:rsidRDefault="000D3559" w:rsidP="00295775">
            <w:pPr>
              <w:pStyle w:val="ResExpSummaryVerdana"/>
              <w:numPr>
                <w:ilvl w:val="0"/>
                <w:numId w:val="25"/>
              </w:numPr>
              <w:jc w:val="both"/>
              <w:rPr>
                <w:sz w:val="16"/>
                <w:szCs w:val="16"/>
              </w:rPr>
            </w:pPr>
            <w:r w:rsidRPr="003F4EE1">
              <w:rPr>
                <w:sz w:val="16"/>
                <w:szCs w:val="16"/>
              </w:rPr>
              <w:t xml:space="preserve">Participated in various learning activities and training programs and GOT a chance to provide </w:t>
            </w:r>
            <w:r w:rsidR="003F4EE1" w:rsidRPr="003F4EE1">
              <w:rPr>
                <w:sz w:val="16"/>
                <w:szCs w:val="16"/>
              </w:rPr>
              <w:t xml:space="preserve">bootcamp </w:t>
            </w:r>
            <w:r w:rsidRPr="003F4EE1">
              <w:rPr>
                <w:sz w:val="16"/>
                <w:szCs w:val="16"/>
              </w:rPr>
              <w:t xml:space="preserve">training on </w:t>
            </w:r>
            <w:r w:rsidRPr="003F4EE1">
              <w:rPr>
                <w:b/>
                <w:bCs w:val="0"/>
                <w:sz w:val="16"/>
                <w:szCs w:val="16"/>
              </w:rPr>
              <w:t>APEX</w:t>
            </w:r>
            <w:r w:rsidR="003F4EE1" w:rsidRPr="003F4EE1">
              <w:rPr>
                <w:sz w:val="16"/>
                <w:szCs w:val="16"/>
              </w:rPr>
              <w:t xml:space="preserve"> for 4 days</w:t>
            </w:r>
            <w:r w:rsidRPr="003F4EE1">
              <w:rPr>
                <w:sz w:val="16"/>
                <w:szCs w:val="16"/>
              </w:rPr>
              <w:t xml:space="preserve"> to the folks</w:t>
            </w:r>
          </w:p>
          <w:p w14:paraId="5F246F9B" w14:textId="77777777" w:rsidR="00302415" w:rsidRPr="00302415" w:rsidRDefault="00302415" w:rsidP="00302415">
            <w:pPr>
              <w:pStyle w:val="ResExpSummaryVerdana"/>
              <w:jc w:val="both"/>
              <w:rPr>
                <w:sz w:val="16"/>
                <w:szCs w:val="16"/>
              </w:rPr>
            </w:pPr>
          </w:p>
          <w:p w14:paraId="541A4CA0" w14:textId="42C40CAB" w:rsidR="006575C8" w:rsidRPr="009428AE" w:rsidRDefault="003F4EE1" w:rsidP="006575C8">
            <w:pPr>
              <w:pStyle w:val="ResExpSummaryVerdana"/>
              <w:numPr>
                <w:ilvl w:val="0"/>
                <w:numId w:val="25"/>
              </w:numPr>
              <w:jc w:val="both"/>
              <w:rPr>
                <w:sz w:val="16"/>
                <w:szCs w:val="16"/>
              </w:rPr>
            </w:pPr>
            <w:r w:rsidRPr="003F4EE1">
              <w:rPr>
                <w:sz w:val="16"/>
                <w:szCs w:val="16"/>
              </w:rPr>
              <w:t xml:space="preserve">Previously worked on </w:t>
            </w:r>
            <w:r w:rsidRPr="003F4EE1">
              <w:rPr>
                <w:b/>
                <w:bCs w:val="0"/>
                <w:sz w:val="16"/>
                <w:szCs w:val="16"/>
              </w:rPr>
              <w:t>Oracle EBS</w:t>
            </w:r>
            <w:r>
              <w:rPr>
                <w:sz w:val="16"/>
                <w:szCs w:val="16"/>
              </w:rPr>
              <w:t xml:space="preserve"> for </w:t>
            </w:r>
            <w:r w:rsidRPr="003F4EE1">
              <w:rPr>
                <w:b/>
                <w:bCs w:val="0"/>
                <w:sz w:val="16"/>
                <w:szCs w:val="16"/>
              </w:rPr>
              <w:t xml:space="preserve">4 </w:t>
            </w:r>
            <w:r>
              <w:rPr>
                <w:sz w:val="16"/>
                <w:szCs w:val="16"/>
              </w:rPr>
              <w:t xml:space="preserve">years in </w:t>
            </w:r>
            <w:r w:rsidRPr="003F4EE1">
              <w:rPr>
                <w:b/>
                <w:bCs w:val="0"/>
                <w:sz w:val="16"/>
                <w:szCs w:val="16"/>
              </w:rPr>
              <w:t>Cognizant</w:t>
            </w:r>
            <w:r w:rsidRPr="003F4EE1">
              <w:rPr>
                <w:sz w:val="16"/>
                <w:szCs w:val="16"/>
              </w:rPr>
              <w:t xml:space="preserve"> and got a chance to work on various modules and technologies</w:t>
            </w:r>
            <w:r w:rsidR="00A9123B">
              <w:rPr>
                <w:sz w:val="16"/>
                <w:szCs w:val="16"/>
              </w:rPr>
              <w:t xml:space="preserve"> for the </w:t>
            </w:r>
            <w:r w:rsidR="00A9123B" w:rsidRPr="00A9123B">
              <w:rPr>
                <w:b/>
                <w:bCs w:val="0"/>
                <w:sz w:val="16"/>
                <w:szCs w:val="16"/>
              </w:rPr>
              <w:t>Fiserv</w:t>
            </w:r>
            <w:r w:rsidR="00A9123B">
              <w:rPr>
                <w:sz w:val="16"/>
                <w:szCs w:val="16"/>
              </w:rPr>
              <w:t xml:space="preserve"> Client</w:t>
            </w:r>
          </w:p>
          <w:p w14:paraId="71376C2E" w14:textId="1C6E9CA8" w:rsidR="00A9123B" w:rsidRPr="00A9123B" w:rsidRDefault="00A9123B" w:rsidP="00A9123B">
            <w:pPr>
              <w:pStyle w:val="ResExpSummaryVerdana"/>
              <w:numPr>
                <w:ilvl w:val="4"/>
                <w:numId w:val="22"/>
              </w:numPr>
              <w:jc w:val="both"/>
              <w:rPr>
                <w:sz w:val="14"/>
                <w:szCs w:val="14"/>
              </w:rPr>
            </w:pPr>
            <w:r w:rsidRPr="00A9123B">
              <w:rPr>
                <w:sz w:val="14"/>
                <w:szCs w:val="14"/>
              </w:rPr>
              <w:t>Application Object Libraries in EBS</w:t>
            </w:r>
          </w:p>
          <w:p w14:paraId="2BADAA53" w14:textId="779EF312" w:rsidR="00A9123B" w:rsidRPr="00675E24" w:rsidRDefault="00A9123B" w:rsidP="00675E24">
            <w:pPr>
              <w:pStyle w:val="ResExpSummaryVerdana"/>
              <w:numPr>
                <w:ilvl w:val="4"/>
                <w:numId w:val="22"/>
              </w:num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Profile Options, </w:t>
            </w:r>
            <w:r w:rsidRPr="00A9123B">
              <w:rPr>
                <w:sz w:val="14"/>
                <w:szCs w:val="14"/>
              </w:rPr>
              <w:t>Concurrent Programs, Request Sets, Request Groups</w:t>
            </w:r>
            <w:r w:rsidR="00675E24">
              <w:rPr>
                <w:sz w:val="14"/>
                <w:szCs w:val="14"/>
              </w:rPr>
              <w:t xml:space="preserve">, </w:t>
            </w:r>
            <w:r w:rsidRPr="00675E24">
              <w:rPr>
                <w:sz w:val="14"/>
                <w:szCs w:val="14"/>
              </w:rPr>
              <w:t>Flex fields</w:t>
            </w:r>
          </w:p>
          <w:p w14:paraId="7D2C9D10" w14:textId="16222D2B" w:rsidR="00A9123B" w:rsidRPr="00A9123B" w:rsidRDefault="00A9123B" w:rsidP="00A9123B">
            <w:pPr>
              <w:pStyle w:val="ResExpSummaryVerdana"/>
              <w:numPr>
                <w:ilvl w:val="4"/>
                <w:numId w:val="22"/>
              </w:num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Forms, RDF &amp; XMLP Reports, Discoverer</w:t>
            </w:r>
          </w:p>
          <w:p w14:paraId="3818508E" w14:textId="5419599A" w:rsidR="00A9123B" w:rsidRPr="00A9123B" w:rsidRDefault="00A9123B" w:rsidP="00A9123B">
            <w:pPr>
              <w:pStyle w:val="ResExpSummaryVerdana"/>
              <w:numPr>
                <w:ilvl w:val="4"/>
                <w:numId w:val="22"/>
              </w:numPr>
              <w:jc w:val="both"/>
              <w:rPr>
                <w:sz w:val="14"/>
                <w:szCs w:val="14"/>
              </w:rPr>
            </w:pPr>
            <w:r w:rsidRPr="00A9123B">
              <w:rPr>
                <w:sz w:val="14"/>
                <w:szCs w:val="14"/>
              </w:rPr>
              <w:t xml:space="preserve">Interfaces, SQL Loader, Data import &amp; Validations </w:t>
            </w:r>
          </w:p>
          <w:p w14:paraId="1B724544" w14:textId="68F50142" w:rsidR="00A9123B" w:rsidRDefault="00A9123B" w:rsidP="00A9123B">
            <w:pPr>
              <w:pStyle w:val="ResExpSummaryVerdana"/>
              <w:numPr>
                <w:ilvl w:val="4"/>
                <w:numId w:val="22"/>
              </w:numPr>
              <w:jc w:val="both"/>
              <w:rPr>
                <w:sz w:val="14"/>
                <w:szCs w:val="14"/>
              </w:rPr>
            </w:pPr>
            <w:r w:rsidRPr="00A9123B">
              <w:rPr>
                <w:sz w:val="14"/>
                <w:szCs w:val="14"/>
              </w:rPr>
              <w:t>Lookups &amp; Value Sets</w:t>
            </w:r>
          </w:p>
          <w:p w14:paraId="1A3E1F04" w14:textId="50447EBD" w:rsidR="00A9123B" w:rsidRPr="00A9123B" w:rsidRDefault="00A9123B" w:rsidP="00A9123B">
            <w:pPr>
              <w:pStyle w:val="ResExpSummaryVerdana"/>
              <w:numPr>
                <w:ilvl w:val="4"/>
                <w:numId w:val="22"/>
              </w:num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O2C, Inventory &amp; Asset Management</w:t>
            </w:r>
          </w:p>
          <w:p w14:paraId="361FBFD9" w14:textId="0E8ABD90" w:rsidR="00CF534C" w:rsidRPr="00A9123B" w:rsidRDefault="00A9123B" w:rsidP="00A9123B">
            <w:pPr>
              <w:pStyle w:val="ResExpSummaryVerdana"/>
              <w:numPr>
                <w:ilvl w:val="4"/>
                <w:numId w:val="22"/>
              </w:numPr>
              <w:jc w:val="both"/>
              <w:rPr>
                <w:sz w:val="14"/>
                <w:szCs w:val="14"/>
              </w:rPr>
            </w:pPr>
            <w:r w:rsidRPr="00A9123B">
              <w:rPr>
                <w:sz w:val="14"/>
                <w:szCs w:val="14"/>
              </w:rPr>
              <w:t>JIRA</w:t>
            </w:r>
            <w:r>
              <w:rPr>
                <w:sz w:val="14"/>
                <w:szCs w:val="14"/>
              </w:rPr>
              <w:t>, Toad, PUTTY, UNIX</w:t>
            </w:r>
          </w:p>
        </w:tc>
      </w:tr>
      <w:tr w:rsidR="00C85072" w:rsidRPr="00E02B40" w14:paraId="0F9CC3F9" w14:textId="77777777" w:rsidTr="00603B45">
        <w:trPr>
          <w:trHeight w:val="144"/>
        </w:trPr>
        <w:tc>
          <w:tcPr>
            <w:tcW w:w="9630" w:type="dxa"/>
            <w:shd w:val="clear" w:color="auto" w:fill="000000" w:themeFill="text1"/>
          </w:tcPr>
          <w:p w14:paraId="2B5C5104" w14:textId="165DE720" w:rsidR="00C85072" w:rsidRPr="0034285F" w:rsidRDefault="00C85072" w:rsidP="008E4334">
            <w:pPr>
              <w:pStyle w:val="ResSectionHead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Tools &amp; Technologies</w:t>
            </w:r>
            <w:r w:rsidR="0054421B">
              <w:rPr>
                <w:color w:val="FFFFFF" w:themeColor="background1"/>
              </w:rPr>
              <w:t xml:space="preserve"> Used</w:t>
            </w:r>
          </w:p>
        </w:tc>
      </w:tr>
      <w:tr w:rsidR="00C85072" w:rsidRPr="00E02B40" w14:paraId="06499983" w14:textId="77777777" w:rsidTr="00603B45">
        <w:trPr>
          <w:trHeight w:val="1160"/>
        </w:trPr>
        <w:tc>
          <w:tcPr>
            <w:tcW w:w="9630" w:type="dxa"/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702"/>
              <w:gridCol w:w="4702"/>
            </w:tblGrid>
            <w:tr w:rsidR="00B255C5" w14:paraId="20812D75" w14:textId="77777777" w:rsidTr="0054421B">
              <w:tc>
                <w:tcPr>
                  <w:tcW w:w="4702" w:type="dxa"/>
                </w:tcPr>
                <w:p w14:paraId="64D6DD91" w14:textId="77777777" w:rsidR="00B255C5" w:rsidRDefault="00B255C5" w:rsidP="00B255C5">
                  <w:pPr>
                    <w:pStyle w:val="ResExpSummaryVerdana"/>
                    <w:numPr>
                      <w:ilvl w:val="0"/>
                      <w:numId w:val="26"/>
                    </w:numPr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Visual Studio Code</w:t>
                  </w:r>
                </w:p>
                <w:p w14:paraId="21FEE3E3" w14:textId="77777777" w:rsidR="00B255C5" w:rsidRDefault="00B255C5" w:rsidP="00B255C5">
                  <w:pPr>
                    <w:pStyle w:val="ResExpSummaryVerdana"/>
                    <w:numPr>
                      <w:ilvl w:val="0"/>
                      <w:numId w:val="26"/>
                    </w:numPr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Oracle APEX</w:t>
                  </w:r>
                </w:p>
                <w:p w14:paraId="4A7937A2" w14:textId="77777777" w:rsidR="00B255C5" w:rsidRDefault="00B255C5" w:rsidP="00B255C5">
                  <w:pPr>
                    <w:pStyle w:val="ResExpSummaryVerdana"/>
                    <w:numPr>
                      <w:ilvl w:val="0"/>
                      <w:numId w:val="26"/>
                    </w:numPr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POSTMAN</w:t>
                  </w:r>
                </w:p>
                <w:p w14:paraId="27581639" w14:textId="77777777" w:rsidR="00B255C5" w:rsidRDefault="00B255C5" w:rsidP="00B255C5">
                  <w:pPr>
                    <w:pStyle w:val="ResExpSummaryVerdana"/>
                    <w:numPr>
                      <w:ilvl w:val="0"/>
                      <w:numId w:val="26"/>
                    </w:numPr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Chrome DEV Tool</w:t>
                  </w:r>
                </w:p>
                <w:p w14:paraId="79595069" w14:textId="77777777" w:rsidR="00B255C5" w:rsidRDefault="00B255C5" w:rsidP="00B255C5">
                  <w:pPr>
                    <w:pStyle w:val="ResExpSummaryVerdana"/>
                    <w:numPr>
                      <w:ilvl w:val="0"/>
                      <w:numId w:val="26"/>
                    </w:numPr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SOAP UI</w:t>
                  </w:r>
                </w:p>
                <w:p w14:paraId="726EC5D3" w14:textId="77777777" w:rsidR="00B255C5" w:rsidRDefault="00B255C5" w:rsidP="00B255C5">
                  <w:pPr>
                    <w:pStyle w:val="ResExpSummaryVerdana"/>
                    <w:numPr>
                      <w:ilvl w:val="0"/>
                      <w:numId w:val="26"/>
                    </w:numPr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UiPath</w:t>
                  </w:r>
                </w:p>
                <w:p w14:paraId="1EA82F42" w14:textId="77777777" w:rsidR="00B255C5" w:rsidRDefault="00B255C5" w:rsidP="00B255C5">
                  <w:pPr>
                    <w:pStyle w:val="ResExpSummaryVerdana"/>
                    <w:numPr>
                      <w:ilvl w:val="0"/>
                      <w:numId w:val="26"/>
                    </w:numPr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Orchestrator</w:t>
                  </w:r>
                </w:p>
                <w:p w14:paraId="3529B757" w14:textId="77777777" w:rsidR="00B255C5" w:rsidRDefault="00B255C5" w:rsidP="00B255C5">
                  <w:pPr>
                    <w:pStyle w:val="ResExpSummaryVerdana"/>
                    <w:numPr>
                      <w:ilvl w:val="0"/>
                      <w:numId w:val="26"/>
                    </w:numPr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GitLab</w:t>
                  </w:r>
                </w:p>
                <w:p w14:paraId="1C6B5F92" w14:textId="11AF6FED" w:rsidR="00B255C5" w:rsidRDefault="00B255C5" w:rsidP="00B255C5">
                  <w:pPr>
                    <w:pStyle w:val="ResExpSummaryVerdana"/>
                    <w:numPr>
                      <w:ilvl w:val="0"/>
                      <w:numId w:val="26"/>
                    </w:numPr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JIRA</w:t>
                  </w:r>
                </w:p>
                <w:p w14:paraId="12659883" w14:textId="3666C426" w:rsidR="00B40CE1" w:rsidRDefault="00B40CE1" w:rsidP="00B255C5">
                  <w:pPr>
                    <w:pStyle w:val="ResExpSummaryVerdana"/>
                    <w:numPr>
                      <w:ilvl w:val="0"/>
                      <w:numId w:val="26"/>
                    </w:numPr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ITSM</w:t>
                  </w:r>
                </w:p>
                <w:p w14:paraId="1F7FB6E1" w14:textId="617DDDC2" w:rsidR="00B40CE1" w:rsidRDefault="00B40CE1" w:rsidP="00B255C5">
                  <w:pPr>
                    <w:pStyle w:val="ResExpSummaryVerdana"/>
                    <w:numPr>
                      <w:ilvl w:val="0"/>
                      <w:numId w:val="26"/>
                    </w:numPr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PCS</w:t>
                  </w:r>
                </w:p>
                <w:p w14:paraId="5E3E2B25" w14:textId="77777777" w:rsidR="00B255C5" w:rsidRDefault="00B255C5" w:rsidP="00B255C5">
                  <w:pPr>
                    <w:pStyle w:val="ResExpSummaryVerdana"/>
                    <w:numPr>
                      <w:ilvl w:val="0"/>
                      <w:numId w:val="26"/>
                    </w:numPr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WIN SCP</w:t>
                  </w:r>
                </w:p>
                <w:p w14:paraId="120A12BF" w14:textId="77777777" w:rsidR="00B255C5" w:rsidRPr="006C0F46" w:rsidRDefault="00B255C5" w:rsidP="00B255C5">
                  <w:pPr>
                    <w:pStyle w:val="ResExpSummaryVerdana"/>
                    <w:numPr>
                      <w:ilvl w:val="0"/>
                      <w:numId w:val="26"/>
                    </w:numPr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PUTTY</w:t>
                  </w:r>
                </w:p>
                <w:p w14:paraId="06B752DF" w14:textId="77777777" w:rsidR="00B255C5" w:rsidRDefault="00B255C5" w:rsidP="00B255C5">
                  <w:pPr>
                    <w:pStyle w:val="ResExpSummaryVerdana"/>
                    <w:numPr>
                      <w:ilvl w:val="0"/>
                      <w:numId w:val="26"/>
                    </w:numPr>
                    <w:jc w:val="both"/>
                    <w:rPr>
                      <w:sz w:val="16"/>
                      <w:szCs w:val="16"/>
                    </w:rPr>
                  </w:pPr>
                  <w:r w:rsidRPr="00EA36E0">
                    <w:rPr>
                      <w:sz w:val="16"/>
                      <w:szCs w:val="16"/>
                    </w:rPr>
                    <w:t>Bitbucket</w:t>
                  </w:r>
                </w:p>
                <w:p w14:paraId="41F2F29A" w14:textId="77777777" w:rsidR="00B255C5" w:rsidRDefault="00B255C5" w:rsidP="00B255C5">
                  <w:pPr>
                    <w:pStyle w:val="ResExpSummaryVerdana"/>
                    <w:numPr>
                      <w:ilvl w:val="0"/>
                      <w:numId w:val="26"/>
                    </w:numPr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VMWare Horizon</w:t>
                  </w:r>
                </w:p>
                <w:p w14:paraId="2051E3A0" w14:textId="77777777" w:rsidR="00B255C5" w:rsidRDefault="00B255C5" w:rsidP="00B255C5">
                  <w:pPr>
                    <w:pStyle w:val="ResExpSummaryVerdana"/>
                    <w:numPr>
                      <w:ilvl w:val="0"/>
                      <w:numId w:val="26"/>
                    </w:numPr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Oracle EBS R12</w:t>
                  </w:r>
                </w:p>
                <w:p w14:paraId="00963743" w14:textId="77777777" w:rsidR="00B255C5" w:rsidRDefault="00B255C5" w:rsidP="00B255C5">
                  <w:pPr>
                    <w:pStyle w:val="ResExpSummaryVerdana"/>
                    <w:numPr>
                      <w:ilvl w:val="0"/>
                      <w:numId w:val="26"/>
                    </w:numPr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Oracle Form Builder</w:t>
                  </w:r>
                </w:p>
                <w:p w14:paraId="1DD2B96B" w14:textId="5F78F8AF" w:rsidR="00B255C5" w:rsidRDefault="003F097D" w:rsidP="00B255C5">
                  <w:pPr>
                    <w:pStyle w:val="ResExpSummaryVerdana"/>
                    <w:numPr>
                      <w:ilvl w:val="0"/>
                      <w:numId w:val="26"/>
                    </w:numPr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Oracle </w:t>
                  </w:r>
                  <w:r w:rsidR="00B255C5">
                    <w:rPr>
                      <w:sz w:val="16"/>
                      <w:szCs w:val="16"/>
                    </w:rPr>
                    <w:t>Report Developer</w:t>
                  </w:r>
                </w:p>
                <w:p w14:paraId="381FFA91" w14:textId="77777777" w:rsidR="00B255C5" w:rsidRDefault="00B255C5" w:rsidP="00B255C5">
                  <w:pPr>
                    <w:pStyle w:val="ResExpSummaryVerdana"/>
                    <w:numPr>
                      <w:ilvl w:val="0"/>
                      <w:numId w:val="26"/>
                    </w:numPr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Oracle Discover</w:t>
                  </w:r>
                </w:p>
                <w:p w14:paraId="3DDC5099" w14:textId="77777777" w:rsidR="00B255C5" w:rsidRDefault="00B255C5" w:rsidP="00B255C5">
                  <w:pPr>
                    <w:pStyle w:val="ResExpSummaryVerdana"/>
                    <w:numPr>
                      <w:ilvl w:val="0"/>
                      <w:numId w:val="26"/>
                    </w:numPr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Oracle SQL Developer</w:t>
                  </w:r>
                </w:p>
                <w:p w14:paraId="480CDD7D" w14:textId="033B1F95" w:rsidR="00B255C5" w:rsidRDefault="00B255C5" w:rsidP="00B255C5">
                  <w:pPr>
                    <w:pStyle w:val="ResExpSummaryVerdana"/>
                    <w:numPr>
                      <w:ilvl w:val="0"/>
                      <w:numId w:val="26"/>
                    </w:numPr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Toad</w:t>
                  </w:r>
                  <w:r w:rsidR="003F097D">
                    <w:rPr>
                      <w:sz w:val="16"/>
                      <w:szCs w:val="16"/>
                    </w:rPr>
                    <w:t xml:space="preserve"> for Oracle</w:t>
                  </w:r>
                </w:p>
                <w:p w14:paraId="7D259223" w14:textId="3C04F15D" w:rsidR="00B255C5" w:rsidRDefault="00B255C5" w:rsidP="00B255C5">
                  <w:pPr>
                    <w:pStyle w:val="ResExpSummaryVerdana"/>
                    <w:numPr>
                      <w:ilvl w:val="0"/>
                      <w:numId w:val="26"/>
                    </w:numPr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Microsoft SQL Server</w:t>
                  </w:r>
                </w:p>
                <w:p w14:paraId="24AC507B" w14:textId="08A63C1A" w:rsidR="003F097D" w:rsidRDefault="003F097D" w:rsidP="00B255C5">
                  <w:pPr>
                    <w:pStyle w:val="ResExpSummaryVerdana"/>
                    <w:numPr>
                      <w:ilvl w:val="0"/>
                      <w:numId w:val="26"/>
                    </w:numPr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Cloud Insights</w:t>
                  </w:r>
                </w:p>
                <w:p w14:paraId="297C4EF9" w14:textId="77777777" w:rsidR="00B255C5" w:rsidRDefault="00B255C5" w:rsidP="00B255C5">
                  <w:pPr>
                    <w:pStyle w:val="ResExpSummaryVerdana"/>
                    <w:numPr>
                      <w:ilvl w:val="0"/>
                      <w:numId w:val="26"/>
                    </w:numPr>
                    <w:jc w:val="both"/>
                    <w:rPr>
                      <w:sz w:val="16"/>
                      <w:szCs w:val="16"/>
                    </w:rPr>
                  </w:pPr>
                  <w:r w:rsidRPr="00B255C5">
                    <w:rPr>
                      <w:sz w:val="16"/>
                      <w:szCs w:val="16"/>
                    </w:rPr>
                    <w:t>Microsoft Office</w:t>
                  </w:r>
                </w:p>
                <w:p w14:paraId="1E5F8BE8" w14:textId="5F5D3BBA" w:rsidR="003F097D" w:rsidRPr="00B255C5" w:rsidRDefault="003F097D" w:rsidP="00B255C5">
                  <w:pPr>
                    <w:pStyle w:val="ResExpSummaryVerdana"/>
                    <w:numPr>
                      <w:ilvl w:val="0"/>
                      <w:numId w:val="26"/>
                    </w:numPr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Microsoft Visio</w:t>
                  </w:r>
                </w:p>
              </w:tc>
              <w:tc>
                <w:tcPr>
                  <w:tcW w:w="4702" w:type="dxa"/>
                </w:tcPr>
                <w:p w14:paraId="49E931DB" w14:textId="48B885FD" w:rsidR="003F097D" w:rsidRPr="003F097D" w:rsidRDefault="00B255C5" w:rsidP="003F097D">
                  <w:pPr>
                    <w:pStyle w:val="ResExpSummaryVerdana"/>
                    <w:numPr>
                      <w:ilvl w:val="0"/>
                      <w:numId w:val="26"/>
                    </w:numPr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Oracle SQL/PLSQL</w:t>
                  </w:r>
                </w:p>
                <w:p w14:paraId="11A965A2" w14:textId="77777777" w:rsidR="00B255C5" w:rsidRDefault="00B255C5" w:rsidP="00B255C5">
                  <w:pPr>
                    <w:pStyle w:val="ResExpSummaryVerdana"/>
                    <w:numPr>
                      <w:ilvl w:val="0"/>
                      <w:numId w:val="26"/>
                    </w:numPr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BI Publisher Reports</w:t>
                  </w:r>
                </w:p>
                <w:p w14:paraId="2AACC4CE" w14:textId="77777777" w:rsidR="00B255C5" w:rsidRDefault="00B255C5" w:rsidP="00B255C5">
                  <w:pPr>
                    <w:pStyle w:val="ResExpSummaryVerdana"/>
                    <w:numPr>
                      <w:ilvl w:val="0"/>
                      <w:numId w:val="26"/>
                    </w:numPr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Order to Cash Cycle</w:t>
                  </w:r>
                </w:p>
                <w:p w14:paraId="4106DB38" w14:textId="77777777" w:rsidR="00B255C5" w:rsidRDefault="00B255C5" w:rsidP="00B255C5">
                  <w:pPr>
                    <w:pStyle w:val="ResExpSummaryVerdana"/>
                    <w:numPr>
                      <w:ilvl w:val="0"/>
                      <w:numId w:val="26"/>
                    </w:numPr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Procure to Pay Cycle</w:t>
                  </w:r>
                </w:p>
                <w:p w14:paraId="3311F847" w14:textId="424A2640" w:rsidR="00B255C5" w:rsidRDefault="00B255C5" w:rsidP="00B255C5">
                  <w:pPr>
                    <w:pStyle w:val="ResExpSummaryVerdana"/>
                    <w:numPr>
                      <w:ilvl w:val="0"/>
                      <w:numId w:val="26"/>
                    </w:numPr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Inv</w:t>
                  </w:r>
                  <w:r w:rsidR="00136879">
                    <w:rPr>
                      <w:sz w:val="16"/>
                      <w:szCs w:val="16"/>
                    </w:rPr>
                    <w:t>entory</w:t>
                  </w:r>
                  <w:r>
                    <w:rPr>
                      <w:sz w:val="16"/>
                      <w:szCs w:val="16"/>
                    </w:rPr>
                    <w:t xml:space="preserve"> Management</w:t>
                  </w:r>
                </w:p>
                <w:p w14:paraId="31AA34D3" w14:textId="22F44162" w:rsidR="00136879" w:rsidRDefault="00136879" w:rsidP="00B255C5">
                  <w:pPr>
                    <w:pStyle w:val="ResExpSummaryVerdana"/>
                    <w:numPr>
                      <w:ilvl w:val="0"/>
                      <w:numId w:val="26"/>
                    </w:numPr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Asset Management</w:t>
                  </w:r>
                </w:p>
                <w:p w14:paraId="0F7D1E6D" w14:textId="172DA045" w:rsidR="00422D57" w:rsidRDefault="00422D57" w:rsidP="00B255C5">
                  <w:pPr>
                    <w:pStyle w:val="ResExpSummaryVerdana"/>
                    <w:numPr>
                      <w:ilvl w:val="0"/>
                      <w:numId w:val="26"/>
                    </w:numPr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Drop Shipment</w:t>
                  </w:r>
                </w:p>
                <w:p w14:paraId="4C6A393A" w14:textId="6CB996B2" w:rsidR="00A1386E" w:rsidRDefault="00A1386E" w:rsidP="00B255C5">
                  <w:pPr>
                    <w:pStyle w:val="ResExpSummaryVerdana"/>
                    <w:numPr>
                      <w:ilvl w:val="0"/>
                      <w:numId w:val="26"/>
                    </w:numPr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Interfaces</w:t>
                  </w:r>
                </w:p>
                <w:p w14:paraId="26D72DF1" w14:textId="1232DB74" w:rsidR="00A1386E" w:rsidRDefault="00A1386E" w:rsidP="00B255C5">
                  <w:pPr>
                    <w:pStyle w:val="ResExpSummaryVerdana"/>
                    <w:numPr>
                      <w:ilvl w:val="0"/>
                      <w:numId w:val="26"/>
                    </w:numPr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SQL Loader</w:t>
                  </w:r>
                </w:p>
                <w:p w14:paraId="4419A67D" w14:textId="1A55B1D1" w:rsidR="00A1386E" w:rsidRDefault="00A1386E" w:rsidP="00B255C5">
                  <w:pPr>
                    <w:pStyle w:val="ResExpSummaryVerdana"/>
                    <w:numPr>
                      <w:ilvl w:val="0"/>
                      <w:numId w:val="26"/>
                    </w:numPr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Oracle Application Framework</w:t>
                  </w:r>
                </w:p>
                <w:p w14:paraId="64BCA894" w14:textId="77777777" w:rsidR="00B255C5" w:rsidRDefault="00B255C5" w:rsidP="00B255C5">
                  <w:pPr>
                    <w:pStyle w:val="ResExpSummaryVerdana"/>
                    <w:numPr>
                      <w:ilvl w:val="0"/>
                      <w:numId w:val="26"/>
                    </w:numPr>
                    <w:jc w:val="both"/>
                    <w:rPr>
                      <w:sz w:val="16"/>
                      <w:szCs w:val="16"/>
                    </w:rPr>
                  </w:pPr>
                  <w:r w:rsidRPr="00B255C5">
                    <w:rPr>
                      <w:sz w:val="16"/>
                      <w:szCs w:val="16"/>
                    </w:rPr>
                    <w:t>Angular &amp; Node JS</w:t>
                  </w:r>
                </w:p>
                <w:p w14:paraId="209E28BA" w14:textId="1619CCD0" w:rsidR="00B255C5" w:rsidRDefault="00B255C5" w:rsidP="00B255C5">
                  <w:pPr>
                    <w:pStyle w:val="ResExpSummaryVerdana"/>
                    <w:numPr>
                      <w:ilvl w:val="0"/>
                      <w:numId w:val="26"/>
                    </w:numPr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O</w:t>
                  </w:r>
                  <w:r w:rsidR="003F097D">
                    <w:rPr>
                      <w:sz w:val="16"/>
                      <w:szCs w:val="16"/>
                    </w:rPr>
                    <w:t xml:space="preserve">racle Integration </w:t>
                  </w:r>
                  <w:r>
                    <w:rPr>
                      <w:sz w:val="16"/>
                      <w:szCs w:val="16"/>
                    </w:rPr>
                    <w:t>C</w:t>
                  </w:r>
                  <w:r w:rsidR="003F097D">
                    <w:rPr>
                      <w:sz w:val="16"/>
                      <w:szCs w:val="16"/>
                    </w:rPr>
                    <w:t>loud</w:t>
                  </w:r>
                </w:p>
                <w:p w14:paraId="6E8D28FB" w14:textId="4446FBC4" w:rsidR="00B255C5" w:rsidRDefault="00B255C5" w:rsidP="00B255C5">
                  <w:pPr>
                    <w:pStyle w:val="ResExpSummaryVerdana"/>
                    <w:numPr>
                      <w:ilvl w:val="0"/>
                      <w:numId w:val="26"/>
                    </w:numPr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O</w:t>
                  </w:r>
                  <w:r w:rsidR="003F097D">
                    <w:rPr>
                      <w:sz w:val="16"/>
                      <w:szCs w:val="16"/>
                    </w:rPr>
                    <w:t xml:space="preserve">racle </w:t>
                  </w:r>
                  <w:r>
                    <w:rPr>
                      <w:sz w:val="16"/>
                      <w:szCs w:val="16"/>
                    </w:rPr>
                    <w:t>D</w:t>
                  </w:r>
                  <w:r w:rsidR="003F097D">
                    <w:rPr>
                      <w:sz w:val="16"/>
                      <w:szCs w:val="16"/>
                    </w:rPr>
                    <w:t xml:space="preserve">igital </w:t>
                  </w:r>
                  <w:r>
                    <w:rPr>
                      <w:sz w:val="16"/>
                      <w:szCs w:val="16"/>
                    </w:rPr>
                    <w:t>A</w:t>
                  </w:r>
                  <w:r w:rsidR="003F097D">
                    <w:rPr>
                      <w:sz w:val="16"/>
                      <w:szCs w:val="16"/>
                    </w:rPr>
                    <w:t>ssistant</w:t>
                  </w:r>
                </w:p>
                <w:p w14:paraId="386A14FA" w14:textId="04818D4E" w:rsidR="00B255C5" w:rsidRDefault="003F097D" w:rsidP="00B255C5">
                  <w:pPr>
                    <w:pStyle w:val="ResExpSummaryVerdana"/>
                    <w:numPr>
                      <w:ilvl w:val="0"/>
                      <w:numId w:val="26"/>
                    </w:numPr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Core </w:t>
                  </w:r>
                  <w:r w:rsidR="00B255C5">
                    <w:rPr>
                      <w:sz w:val="16"/>
                      <w:szCs w:val="16"/>
                    </w:rPr>
                    <w:t>Java</w:t>
                  </w:r>
                </w:p>
                <w:p w14:paraId="58B394F5" w14:textId="77777777" w:rsidR="00B255C5" w:rsidRDefault="00B255C5" w:rsidP="00B255C5">
                  <w:pPr>
                    <w:pStyle w:val="ResExpSummaryVerdana"/>
                    <w:numPr>
                      <w:ilvl w:val="0"/>
                      <w:numId w:val="26"/>
                    </w:numPr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Oracle Data Base</w:t>
                  </w:r>
                </w:p>
                <w:p w14:paraId="0EBC0DC6" w14:textId="46832314" w:rsidR="00B255C5" w:rsidRDefault="00B255C5" w:rsidP="00B255C5">
                  <w:pPr>
                    <w:pStyle w:val="ResExpSummaryVerdana"/>
                    <w:numPr>
                      <w:ilvl w:val="0"/>
                      <w:numId w:val="26"/>
                    </w:numPr>
                    <w:jc w:val="both"/>
                    <w:rPr>
                      <w:sz w:val="16"/>
                      <w:szCs w:val="16"/>
                    </w:rPr>
                  </w:pPr>
                  <w:r w:rsidRPr="006C0F46">
                    <w:rPr>
                      <w:sz w:val="16"/>
                      <w:szCs w:val="16"/>
                    </w:rPr>
                    <w:t>A</w:t>
                  </w:r>
                  <w:r w:rsidR="003F097D">
                    <w:rPr>
                      <w:sz w:val="16"/>
                      <w:szCs w:val="16"/>
                    </w:rPr>
                    <w:t xml:space="preserve">pplication </w:t>
                  </w:r>
                  <w:r w:rsidRPr="006C0F46">
                    <w:rPr>
                      <w:sz w:val="16"/>
                      <w:szCs w:val="16"/>
                    </w:rPr>
                    <w:t>O</w:t>
                  </w:r>
                  <w:r w:rsidR="003F097D">
                    <w:rPr>
                      <w:sz w:val="16"/>
                      <w:szCs w:val="16"/>
                    </w:rPr>
                    <w:t xml:space="preserve">bjects </w:t>
                  </w:r>
                  <w:r w:rsidRPr="006C0F46">
                    <w:rPr>
                      <w:sz w:val="16"/>
                      <w:szCs w:val="16"/>
                    </w:rPr>
                    <w:t>L</w:t>
                  </w:r>
                  <w:r w:rsidR="003F097D">
                    <w:rPr>
                      <w:sz w:val="16"/>
                      <w:szCs w:val="16"/>
                    </w:rPr>
                    <w:t>ibrary</w:t>
                  </w:r>
                  <w:r w:rsidRPr="006C0F46">
                    <w:rPr>
                      <w:sz w:val="16"/>
                      <w:szCs w:val="16"/>
                    </w:rPr>
                    <w:t xml:space="preserve"> in EBS</w:t>
                  </w:r>
                  <w:r w:rsidR="003F097D">
                    <w:rPr>
                      <w:sz w:val="16"/>
                      <w:szCs w:val="16"/>
                    </w:rPr>
                    <w:t xml:space="preserve"> R12</w:t>
                  </w:r>
                </w:p>
                <w:p w14:paraId="528702BF" w14:textId="118F4E31" w:rsidR="003F097D" w:rsidRPr="00B255C5" w:rsidRDefault="003F097D" w:rsidP="00B255C5">
                  <w:pPr>
                    <w:pStyle w:val="ResExpSummaryVerdana"/>
                    <w:numPr>
                      <w:ilvl w:val="0"/>
                      <w:numId w:val="26"/>
                    </w:numPr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Microsoft SQL Scripting</w:t>
                  </w:r>
                </w:p>
              </w:tc>
            </w:tr>
          </w:tbl>
          <w:p w14:paraId="3ACA847E" w14:textId="3104B42F" w:rsidR="00C85072" w:rsidRPr="0034285F" w:rsidRDefault="00C85072" w:rsidP="006C0F46">
            <w:pPr>
              <w:pStyle w:val="ResExpSummaryVerdana"/>
              <w:jc w:val="both"/>
              <w:rPr>
                <w:color w:val="FFFFFF" w:themeColor="background1"/>
              </w:rPr>
            </w:pPr>
          </w:p>
        </w:tc>
      </w:tr>
      <w:tr w:rsidR="00B255C5" w:rsidRPr="00E02B40" w14:paraId="19BDA6F1" w14:textId="77777777" w:rsidTr="00603B45">
        <w:trPr>
          <w:trHeight w:val="144"/>
        </w:trPr>
        <w:tc>
          <w:tcPr>
            <w:tcW w:w="9630" w:type="dxa"/>
            <w:shd w:val="clear" w:color="auto" w:fill="FFFFFF" w:themeFill="background1"/>
          </w:tcPr>
          <w:p w14:paraId="15027134" w14:textId="77777777" w:rsidR="00B255C5" w:rsidRPr="00B255C5" w:rsidRDefault="00B255C5" w:rsidP="00B255C5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CE46E9" w:rsidRPr="00E02B40" w14:paraId="4180ABD0" w14:textId="77777777" w:rsidTr="00603B45">
        <w:trPr>
          <w:trHeight w:val="144"/>
        </w:trPr>
        <w:tc>
          <w:tcPr>
            <w:tcW w:w="9630" w:type="dxa"/>
            <w:shd w:val="clear" w:color="auto" w:fill="000000" w:themeFill="text1"/>
          </w:tcPr>
          <w:p w14:paraId="2D8424B3" w14:textId="77777777" w:rsidR="00CE46E9" w:rsidRPr="0034285F" w:rsidRDefault="00CE46E9" w:rsidP="008E4334">
            <w:pPr>
              <w:pStyle w:val="ResSectionHeader"/>
              <w:rPr>
                <w:color w:val="FFFFFF" w:themeColor="background1"/>
              </w:rPr>
            </w:pPr>
            <w:r w:rsidRPr="0034285F">
              <w:rPr>
                <w:color w:val="FFFFFF" w:themeColor="background1"/>
              </w:rPr>
              <w:t>Key Achievements</w:t>
            </w:r>
          </w:p>
        </w:tc>
      </w:tr>
      <w:tr w:rsidR="00CE46E9" w:rsidRPr="00E02B40" w14:paraId="749466F5" w14:textId="77777777" w:rsidTr="00603B45">
        <w:trPr>
          <w:trHeight w:val="144"/>
        </w:trPr>
        <w:tc>
          <w:tcPr>
            <w:tcW w:w="9630" w:type="dxa"/>
            <w:shd w:val="clear" w:color="auto" w:fill="auto"/>
          </w:tcPr>
          <w:p w14:paraId="411C2B3E" w14:textId="5B946261" w:rsidR="00B255C5" w:rsidRPr="00B255C5" w:rsidRDefault="00547D7E" w:rsidP="00B255C5">
            <w:pPr>
              <w:pStyle w:val="ResExpSummaryVerdana"/>
              <w:numPr>
                <w:ilvl w:val="0"/>
                <w:numId w:val="26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Received</w:t>
            </w:r>
            <w:r w:rsidR="00086FE4">
              <w:rPr>
                <w:sz w:val="16"/>
                <w:szCs w:val="16"/>
              </w:rPr>
              <w:t xml:space="preserve"> </w:t>
            </w:r>
            <w:r w:rsidRPr="00547D7E">
              <w:rPr>
                <w:b/>
                <w:bCs w:val="0"/>
                <w:sz w:val="16"/>
                <w:szCs w:val="16"/>
              </w:rPr>
              <w:t>Applause Award</w:t>
            </w:r>
            <w:r>
              <w:rPr>
                <w:sz w:val="16"/>
                <w:szCs w:val="16"/>
              </w:rPr>
              <w:t xml:space="preserve"> from</w:t>
            </w:r>
            <w:r w:rsidR="00086FE4">
              <w:rPr>
                <w:sz w:val="16"/>
                <w:szCs w:val="16"/>
              </w:rPr>
              <w:t xml:space="preserve"> </w:t>
            </w:r>
            <w:r w:rsidR="00086FE4" w:rsidRPr="00086FE4">
              <w:rPr>
                <w:b/>
                <w:bCs w:val="0"/>
                <w:sz w:val="16"/>
                <w:szCs w:val="16"/>
              </w:rPr>
              <w:t>Deloitte</w:t>
            </w:r>
            <w:r>
              <w:rPr>
                <w:b/>
                <w:bCs w:val="0"/>
                <w:sz w:val="16"/>
                <w:szCs w:val="16"/>
              </w:rPr>
              <w:t xml:space="preserve"> </w:t>
            </w:r>
            <w:r w:rsidRPr="00547D7E">
              <w:rPr>
                <w:sz w:val="16"/>
                <w:szCs w:val="16"/>
              </w:rPr>
              <w:t xml:space="preserve">in </w:t>
            </w:r>
            <w:r w:rsidR="00A924B3">
              <w:rPr>
                <w:sz w:val="16"/>
                <w:szCs w:val="16"/>
              </w:rPr>
              <w:t>Jan-</w:t>
            </w:r>
            <w:r w:rsidRPr="00547D7E">
              <w:rPr>
                <w:sz w:val="16"/>
                <w:szCs w:val="16"/>
              </w:rPr>
              <w:t>2022</w:t>
            </w:r>
          </w:p>
          <w:p w14:paraId="004C1AAA" w14:textId="47610C51" w:rsidR="00332966" w:rsidRPr="00086FE4" w:rsidRDefault="00547D7E" w:rsidP="002A60B9">
            <w:pPr>
              <w:pStyle w:val="ResExpSummaryVerdana"/>
              <w:numPr>
                <w:ilvl w:val="0"/>
                <w:numId w:val="26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During his role at</w:t>
            </w:r>
            <w:r w:rsidR="002939CF">
              <w:rPr>
                <w:sz w:val="16"/>
                <w:szCs w:val="16"/>
              </w:rPr>
              <w:t xml:space="preserve"> “</w:t>
            </w:r>
            <w:r w:rsidR="00086FE4" w:rsidRPr="00086FE4">
              <w:rPr>
                <w:b/>
                <w:bCs w:val="0"/>
                <w:sz w:val="16"/>
                <w:szCs w:val="16"/>
              </w:rPr>
              <w:t>Cognizant</w:t>
            </w:r>
            <w:r w:rsidR="002939CF">
              <w:rPr>
                <w:b/>
                <w:bCs w:val="0"/>
                <w:sz w:val="16"/>
                <w:szCs w:val="16"/>
              </w:rPr>
              <w:t>”</w:t>
            </w:r>
            <w:r>
              <w:rPr>
                <w:b/>
                <w:bCs w:val="0"/>
                <w:sz w:val="16"/>
                <w:szCs w:val="16"/>
              </w:rPr>
              <w:t>,</w:t>
            </w:r>
            <w:r w:rsidR="00086FE4">
              <w:rPr>
                <w:sz w:val="16"/>
                <w:szCs w:val="16"/>
              </w:rPr>
              <w:t xml:space="preserve"> </w:t>
            </w:r>
            <w:r w:rsidR="00F0152A" w:rsidRPr="00086FE4">
              <w:rPr>
                <w:sz w:val="16"/>
                <w:szCs w:val="16"/>
              </w:rPr>
              <w:t xml:space="preserve">Paplesh </w:t>
            </w:r>
            <w:r w:rsidR="000C55D7" w:rsidRPr="00086FE4">
              <w:rPr>
                <w:sz w:val="16"/>
                <w:szCs w:val="16"/>
              </w:rPr>
              <w:t>h</w:t>
            </w:r>
            <w:r w:rsidR="00F0152A" w:rsidRPr="00086FE4">
              <w:rPr>
                <w:sz w:val="16"/>
                <w:szCs w:val="16"/>
              </w:rPr>
              <w:t>as</w:t>
            </w:r>
            <w:r w:rsidR="009F3823" w:rsidRPr="00086FE4">
              <w:rPr>
                <w:sz w:val="16"/>
                <w:szCs w:val="16"/>
              </w:rPr>
              <w:t xml:space="preserve"> </w:t>
            </w:r>
            <w:r w:rsidR="00C226DF" w:rsidRPr="00086FE4">
              <w:rPr>
                <w:sz w:val="16"/>
                <w:szCs w:val="16"/>
              </w:rPr>
              <w:t xml:space="preserve">proactively </w:t>
            </w:r>
            <w:r w:rsidR="009F3823" w:rsidRPr="00086FE4">
              <w:rPr>
                <w:sz w:val="16"/>
                <w:szCs w:val="16"/>
              </w:rPr>
              <w:t xml:space="preserve">handled </w:t>
            </w:r>
            <w:r w:rsidR="00FE3074" w:rsidRPr="00086FE4">
              <w:rPr>
                <w:sz w:val="16"/>
                <w:szCs w:val="16"/>
              </w:rPr>
              <w:t xml:space="preserve">all the important modules of the </w:t>
            </w:r>
            <w:r w:rsidR="009F3823" w:rsidRPr="00086FE4">
              <w:rPr>
                <w:sz w:val="16"/>
                <w:szCs w:val="16"/>
              </w:rPr>
              <w:t xml:space="preserve">project </w:t>
            </w:r>
            <w:r w:rsidR="00C226DF" w:rsidRPr="00086FE4">
              <w:rPr>
                <w:sz w:val="16"/>
                <w:szCs w:val="16"/>
              </w:rPr>
              <w:t xml:space="preserve">including </w:t>
            </w:r>
            <w:r w:rsidR="009F3823" w:rsidRPr="00086FE4">
              <w:rPr>
                <w:sz w:val="16"/>
                <w:szCs w:val="16"/>
              </w:rPr>
              <w:t>Design</w:t>
            </w:r>
            <w:r w:rsidR="00C226DF" w:rsidRPr="00086FE4">
              <w:rPr>
                <w:sz w:val="16"/>
                <w:szCs w:val="16"/>
              </w:rPr>
              <w:t>ing</w:t>
            </w:r>
            <w:r w:rsidR="009F3823" w:rsidRPr="00086FE4">
              <w:rPr>
                <w:sz w:val="16"/>
                <w:szCs w:val="16"/>
              </w:rPr>
              <w:t xml:space="preserve">, Development, Testing, Estimation, UAT and Production deployments, </w:t>
            </w:r>
            <w:r w:rsidR="00C226DF" w:rsidRPr="00086FE4">
              <w:rPr>
                <w:sz w:val="16"/>
                <w:szCs w:val="16"/>
              </w:rPr>
              <w:t>and</w:t>
            </w:r>
            <w:r w:rsidR="009F3823" w:rsidRPr="00086FE4">
              <w:rPr>
                <w:sz w:val="16"/>
                <w:szCs w:val="16"/>
              </w:rPr>
              <w:t xml:space="preserve"> C</w:t>
            </w:r>
            <w:r w:rsidR="00861D73" w:rsidRPr="00086FE4">
              <w:rPr>
                <w:sz w:val="16"/>
                <w:szCs w:val="16"/>
              </w:rPr>
              <w:t>lient meetings</w:t>
            </w:r>
            <w:r w:rsidR="00E650AC" w:rsidRPr="00086FE4">
              <w:rPr>
                <w:sz w:val="16"/>
                <w:szCs w:val="16"/>
              </w:rPr>
              <w:t xml:space="preserve"> for slightly more than</w:t>
            </w:r>
            <w:r w:rsidR="009F3823" w:rsidRPr="00086FE4">
              <w:rPr>
                <w:sz w:val="16"/>
                <w:szCs w:val="16"/>
              </w:rPr>
              <w:t xml:space="preserve"> </w:t>
            </w:r>
            <w:r w:rsidR="00861D73" w:rsidRPr="00086FE4">
              <w:rPr>
                <w:sz w:val="16"/>
                <w:szCs w:val="16"/>
              </w:rPr>
              <w:t>a</w:t>
            </w:r>
            <w:r w:rsidR="009F3823" w:rsidRPr="00086FE4">
              <w:rPr>
                <w:sz w:val="16"/>
                <w:szCs w:val="16"/>
              </w:rPr>
              <w:t xml:space="preserve"> year</w:t>
            </w:r>
            <w:r w:rsidR="00C226DF" w:rsidRPr="00086FE4">
              <w:rPr>
                <w:sz w:val="16"/>
                <w:szCs w:val="16"/>
              </w:rPr>
              <w:t xml:space="preserve"> (2019-2020)</w:t>
            </w:r>
            <w:r w:rsidR="009F3823" w:rsidRPr="00086FE4">
              <w:rPr>
                <w:sz w:val="16"/>
                <w:szCs w:val="16"/>
              </w:rPr>
              <w:t xml:space="preserve"> post two of the </w:t>
            </w:r>
            <w:r w:rsidR="00C226DF" w:rsidRPr="00086FE4">
              <w:rPr>
                <w:sz w:val="16"/>
                <w:szCs w:val="16"/>
              </w:rPr>
              <w:t xml:space="preserve">critical </w:t>
            </w:r>
            <w:r w:rsidR="009F3823" w:rsidRPr="00086FE4">
              <w:rPr>
                <w:sz w:val="16"/>
                <w:szCs w:val="16"/>
              </w:rPr>
              <w:t>senior developers moved away from the project team</w:t>
            </w:r>
          </w:p>
          <w:p w14:paraId="02A7A5E8" w14:textId="115FF6C9" w:rsidR="006F5A83" w:rsidRPr="00E02B40" w:rsidRDefault="0054421B" w:rsidP="002A60B9">
            <w:pPr>
              <w:pStyle w:val="ResExpSummaryVerdana"/>
              <w:numPr>
                <w:ilvl w:val="0"/>
                <w:numId w:val="26"/>
              </w:numPr>
              <w:jc w:val="both"/>
              <w:rPr>
                <w:b/>
              </w:rPr>
            </w:pPr>
            <w:r>
              <w:rPr>
                <w:sz w:val="16"/>
                <w:szCs w:val="16"/>
              </w:rPr>
              <w:t>Secured</w:t>
            </w:r>
            <w:r w:rsidR="00861D73" w:rsidRPr="00086FE4">
              <w:rPr>
                <w:sz w:val="16"/>
                <w:szCs w:val="16"/>
              </w:rPr>
              <w:t xml:space="preserve"> </w:t>
            </w:r>
            <w:r>
              <w:rPr>
                <w:b/>
                <w:bCs w:val="0"/>
                <w:sz w:val="16"/>
                <w:szCs w:val="16"/>
              </w:rPr>
              <w:t>Rank</w:t>
            </w:r>
            <w:r w:rsidR="00861D73" w:rsidRPr="00086FE4">
              <w:rPr>
                <w:b/>
                <w:bCs w:val="0"/>
                <w:sz w:val="16"/>
                <w:szCs w:val="16"/>
              </w:rPr>
              <w:t>-1</w:t>
            </w:r>
            <w:r w:rsidR="00861D73" w:rsidRPr="00086FE4">
              <w:rPr>
                <w:sz w:val="16"/>
                <w:szCs w:val="16"/>
              </w:rPr>
              <w:t xml:space="preserve"> in </w:t>
            </w:r>
            <w:r>
              <w:rPr>
                <w:sz w:val="16"/>
                <w:szCs w:val="16"/>
              </w:rPr>
              <w:t>P</w:t>
            </w:r>
            <w:r w:rsidR="00861D73" w:rsidRPr="00086FE4">
              <w:rPr>
                <w:sz w:val="16"/>
                <w:szCs w:val="16"/>
              </w:rPr>
              <w:t xml:space="preserve">rogramming </w:t>
            </w:r>
            <w:r>
              <w:rPr>
                <w:sz w:val="16"/>
                <w:szCs w:val="16"/>
              </w:rPr>
              <w:t>A</w:t>
            </w:r>
            <w:r w:rsidR="00861D73" w:rsidRPr="00086FE4">
              <w:rPr>
                <w:sz w:val="16"/>
                <w:szCs w:val="16"/>
              </w:rPr>
              <w:t xml:space="preserve">ssessment in </w:t>
            </w:r>
            <w:r w:rsidR="00086FE4">
              <w:rPr>
                <w:sz w:val="16"/>
                <w:szCs w:val="16"/>
              </w:rPr>
              <w:t>C</w:t>
            </w:r>
            <w:r w:rsidR="00861D73" w:rsidRPr="00086FE4">
              <w:rPr>
                <w:sz w:val="16"/>
                <w:szCs w:val="16"/>
              </w:rPr>
              <w:t xml:space="preserve">ognizant </w:t>
            </w:r>
            <w:r w:rsidR="00086FE4">
              <w:rPr>
                <w:sz w:val="16"/>
                <w:szCs w:val="16"/>
              </w:rPr>
              <w:t>A</w:t>
            </w:r>
            <w:r w:rsidR="00861D73" w:rsidRPr="00086FE4">
              <w:rPr>
                <w:sz w:val="16"/>
                <w:szCs w:val="16"/>
              </w:rPr>
              <w:t>cademy</w:t>
            </w:r>
          </w:p>
        </w:tc>
      </w:tr>
      <w:tr w:rsidR="009B51E2" w:rsidRPr="00E02B40" w14:paraId="04F1CB61" w14:textId="77777777" w:rsidTr="00603B45">
        <w:trPr>
          <w:trHeight w:val="242"/>
        </w:trPr>
        <w:tc>
          <w:tcPr>
            <w:tcW w:w="9630" w:type="dxa"/>
            <w:shd w:val="clear" w:color="auto" w:fill="auto"/>
          </w:tcPr>
          <w:p w14:paraId="7CC74D6A" w14:textId="77777777" w:rsidR="009B51E2" w:rsidRPr="0093731E" w:rsidRDefault="009B51E2" w:rsidP="009B51E2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255C5" w:rsidRPr="00E02B40" w14:paraId="79A65185" w14:textId="77777777" w:rsidTr="00603B45">
        <w:trPr>
          <w:trHeight w:val="314"/>
        </w:trPr>
        <w:tc>
          <w:tcPr>
            <w:tcW w:w="9630" w:type="dxa"/>
            <w:shd w:val="clear" w:color="auto" w:fill="000000" w:themeFill="text1"/>
          </w:tcPr>
          <w:p w14:paraId="5999BAF6" w14:textId="38FC315E" w:rsidR="00B255C5" w:rsidRPr="00B255C5" w:rsidRDefault="00B255C5" w:rsidP="00B255C5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B255C5">
              <w:rPr>
                <w:rFonts w:ascii="Verdana" w:hAnsi="Verdana"/>
                <w:b/>
                <w:bCs/>
                <w:color w:val="FFFFFF" w:themeColor="background1"/>
                <w:sz w:val="20"/>
                <w:szCs w:val="20"/>
              </w:rPr>
              <w:t>Education</w:t>
            </w:r>
          </w:p>
        </w:tc>
      </w:tr>
      <w:tr w:rsidR="00B255C5" w:rsidRPr="00E02B40" w14:paraId="49510F43" w14:textId="77777777" w:rsidTr="00603B45">
        <w:trPr>
          <w:trHeight w:val="962"/>
        </w:trPr>
        <w:tc>
          <w:tcPr>
            <w:tcW w:w="9630" w:type="dxa"/>
            <w:shd w:val="clear" w:color="auto" w:fill="FFFFFF" w:themeFill="background1"/>
          </w:tcPr>
          <w:tbl>
            <w:tblPr>
              <w:tblStyle w:val="TableSimple2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590"/>
              <w:gridCol w:w="2065"/>
              <w:gridCol w:w="1710"/>
              <w:gridCol w:w="1530"/>
              <w:gridCol w:w="1509"/>
            </w:tblGrid>
            <w:tr w:rsidR="004B5183" w:rsidRPr="00603B45" w14:paraId="5E4E7965" w14:textId="77777777" w:rsidTr="00A227A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9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0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14:paraId="55A689A6" w14:textId="77777777" w:rsidR="004B5183" w:rsidRPr="00603B45" w:rsidRDefault="004B5183" w:rsidP="004B5183">
                  <w:pPr>
                    <w:rPr>
                      <w:rFonts w:ascii="Verdana" w:hAnsi="Verdana"/>
                      <w:b w:val="0"/>
                      <w:bCs w:val="0"/>
                      <w:color w:val="FFFFFF" w:themeColor="background1"/>
                      <w:sz w:val="20"/>
                      <w:szCs w:val="20"/>
                    </w:rPr>
                  </w:pPr>
                  <w:r w:rsidRPr="00603B45">
                    <w:rPr>
                      <w:rFonts w:ascii="Verdana" w:hAnsi="Verdana" w:cs="Arial"/>
                      <w:b w:val="0"/>
                      <w:bCs w:val="0"/>
                      <w:sz w:val="16"/>
                      <w:szCs w:val="16"/>
                    </w:rPr>
                    <w:t>Course</w:t>
                  </w:r>
                </w:p>
              </w:tc>
              <w:tc>
                <w:tcPr>
                  <w:tcW w:w="2065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14:paraId="70FB81B0" w14:textId="77777777" w:rsidR="004B5183" w:rsidRPr="00603B45" w:rsidRDefault="004B5183" w:rsidP="004B518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b w:val="0"/>
                      <w:bCs w:val="0"/>
                      <w:color w:val="FFFFFF" w:themeColor="background1"/>
                      <w:sz w:val="20"/>
                      <w:szCs w:val="20"/>
                    </w:rPr>
                  </w:pPr>
                  <w:r w:rsidRPr="00603B45">
                    <w:rPr>
                      <w:rFonts w:ascii="Verdana" w:hAnsi="Verdana" w:cs="Arial"/>
                      <w:b w:val="0"/>
                      <w:bCs w:val="0"/>
                      <w:sz w:val="16"/>
                      <w:szCs w:val="16"/>
                    </w:rPr>
                    <w:t>Specialization</w:t>
                  </w:r>
                </w:p>
              </w:tc>
              <w:tc>
                <w:tcPr>
                  <w:tcW w:w="1710" w:type="dxa"/>
                  <w:tcBorders>
                    <w:bottom w:val="single" w:sz="4" w:space="0" w:color="auto"/>
                  </w:tcBorders>
                </w:tcPr>
                <w:p w14:paraId="7BAB3BB6" w14:textId="77777777" w:rsidR="004B5183" w:rsidRPr="00603B45" w:rsidRDefault="004B5183" w:rsidP="004B518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b w:val="0"/>
                      <w:bCs w:val="0"/>
                      <w:color w:val="FFFFFF" w:themeColor="background1"/>
                      <w:sz w:val="20"/>
                      <w:szCs w:val="20"/>
                    </w:rPr>
                  </w:pPr>
                  <w:r w:rsidRPr="00603B45">
                    <w:rPr>
                      <w:rFonts w:ascii="Verdana" w:hAnsi="Verdana" w:cs="Arial"/>
                      <w:b w:val="0"/>
                      <w:bCs w:val="0"/>
                      <w:sz w:val="16"/>
                      <w:szCs w:val="16"/>
                    </w:rPr>
                    <w:t>University</w:t>
                  </w:r>
                </w:p>
              </w:tc>
              <w:tc>
                <w:tcPr>
                  <w:tcW w:w="1530" w:type="dxa"/>
                  <w:tcBorders>
                    <w:bottom w:val="single" w:sz="4" w:space="0" w:color="auto"/>
                  </w:tcBorders>
                </w:tcPr>
                <w:p w14:paraId="731EC234" w14:textId="77777777" w:rsidR="004B5183" w:rsidRPr="00603B45" w:rsidRDefault="004B5183" w:rsidP="004B518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b w:val="0"/>
                      <w:bCs w:val="0"/>
                      <w:color w:val="FFFFFF" w:themeColor="background1"/>
                      <w:sz w:val="20"/>
                      <w:szCs w:val="20"/>
                    </w:rPr>
                  </w:pPr>
                  <w:r w:rsidRPr="00603B45">
                    <w:rPr>
                      <w:rFonts w:ascii="Verdana" w:hAnsi="Verdana" w:cs="Arial"/>
                      <w:b w:val="0"/>
                      <w:bCs w:val="0"/>
                      <w:sz w:val="16"/>
                      <w:szCs w:val="16"/>
                    </w:rPr>
                    <w:t>Marks Obtained</w:t>
                  </w:r>
                </w:p>
              </w:tc>
              <w:tc>
                <w:tcPr>
                  <w:tcW w:w="1509" w:type="dxa"/>
                  <w:tcBorders>
                    <w:bottom w:val="single" w:sz="4" w:space="0" w:color="auto"/>
                  </w:tcBorders>
                </w:tcPr>
                <w:p w14:paraId="7E0D464A" w14:textId="77777777" w:rsidR="004B5183" w:rsidRPr="00603B45" w:rsidRDefault="004B5183" w:rsidP="004B518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b w:val="0"/>
                      <w:bCs w:val="0"/>
                      <w:color w:val="FFFFFF" w:themeColor="background1"/>
                      <w:sz w:val="20"/>
                      <w:szCs w:val="20"/>
                    </w:rPr>
                  </w:pPr>
                  <w:r w:rsidRPr="00603B45">
                    <w:rPr>
                      <w:rFonts w:ascii="Verdana" w:hAnsi="Verdana" w:cs="Arial"/>
                      <w:b w:val="0"/>
                      <w:bCs w:val="0"/>
                      <w:sz w:val="16"/>
                      <w:szCs w:val="16"/>
                    </w:rPr>
                    <w:t>Year of Passing</w:t>
                  </w:r>
                </w:p>
              </w:tc>
            </w:tr>
            <w:tr w:rsidR="004B5183" w:rsidRPr="00603B45" w14:paraId="21CF1248" w14:textId="77777777" w:rsidTr="00A227AA">
              <w:trPr>
                <w:trHeight w:val="3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0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14:paraId="039402EB" w14:textId="77777777" w:rsidR="004B5183" w:rsidRPr="00B97742" w:rsidRDefault="004B5183" w:rsidP="004B5183">
                  <w:pPr>
                    <w:rPr>
                      <w:rFonts w:ascii="Verdana" w:hAnsi="Verdana"/>
                      <w:b w:val="0"/>
                      <w:bCs w:val="0"/>
                      <w:color w:val="FFFFFF" w:themeColor="background1"/>
                      <w:sz w:val="20"/>
                      <w:szCs w:val="20"/>
                    </w:rPr>
                  </w:pPr>
                  <w:r w:rsidRPr="00B97742">
                    <w:rPr>
                      <w:rFonts w:ascii="Verdana" w:hAnsi="Verdana" w:cs="Arial"/>
                      <w:b w:val="0"/>
                      <w:bCs w:val="0"/>
                      <w:sz w:val="16"/>
                      <w:szCs w:val="16"/>
                    </w:rPr>
                    <w:t>Bachelor of Engineering</w:t>
                  </w:r>
                </w:p>
              </w:tc>
              <w:tc>
                <w:tcPr>
                  <w:tcW w:w="2065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6040A213" w14:textId="77777777" w:rsidR="004B5183" w:rsidRPr="00603B45" w:rsidRDefault="004B5183" w:rsidP="004B51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FFFFFF" w:themeColor="background1"/>
                      <w:sz w:val="20"/>
                      <w:szCs w:val="20"/>
                    </w:rPr>
                  </w:pPr>
                  <w:r w:rsidRPr="00603B45">
                    <w:rPr>
                      <w:rFonts w:ascii="Verdana" w:hAnsi="Verdana" w:cs="Arial"/>
                      <w:sz w:val="16"/>
                      <w:szCs w:val="16"/>
                    </w:rPr>
                    <w:t>Computer Science</w:t>
                  </w:r>
                </w:p>
              </w:tc>
              <w:tc>
                <w:tcPr>
                  <w:tcW w:w="1710" w:type="dxa"/>
                  <w:tcBorders>
                    <w:top w:val="single" w:sz="4" w:space="0" w:color="auto"/>
                  </w:tcBorders>
                </w:tcPr>
                <w:p w14:paraId="2A968F4A" w14:textId="77777777" w:rsidR="004B5183" w:rsidRPr="00603B45" w:rsidRDefault="004B5183" w:rsidP="004B51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FFFFFF" w:themeColor="background1"/>
                      <w:sz w:val="20"/>
                      <w:szCs w:val="20"/>
                    </w:rPr>
                  </w:pPr>
                  <w:r w:rsidRPr="00603B45">
                    <w:rPr>
                      <w:rFonts w:ascii="Verdana" w:hAnsi="Verdana" w:cs="Arial"/>
                      <w:sz w:val="16"/>
                      <w:szCs w:val="16"/>
                    </w:rPr>
                    <w:t>R.G.P.V. Bhopal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</w:tcBorders>
                </w:tcPr>
                <w:p w14:paraId="6D03E24C" w14:textId="77777777" w:rsidR="004B5183" w:rsidRPr="00603B45" w:rsidRDefault="004B5183" w:rsidP="004B51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FFFFFF" w:themeColor="background1"/>
                      <w:sz w:val="20"/>
                      <w:szCs w:val="20"/>
                    </w:rPr>
                  </w:pPr>
                  <w:r w:rsidRPr="00603B45">
                    <w:rPr>
                      <w:rFonts w:ascii="Verdana" w:hAnsi="Verdana"/>
                      <w:sz w:val="16"/>
                      <w:szCs w:val="16"/>
                    </w:rPr>
                    <w:t>70%</w:t>
                  </w:r>
                </w:p>
              </w:tc>
              <w:tc>
                <w:tcPr>
                  <w:tcW w:w="1509" w:type="dxa"/>
                  <w:tcBorders>
                    <w:top w:val="single" w:sz="4" w:space="0" w:color="auto"/>
                  </w:tcBorders>
                </w:tcPr>
                <w:p w14:paraId="490D6456" w14:textId="77777777" w:rsidR="004B5183" w:rsidRPr="00603B45" w:rsidRDefault="004B5183" w:rsidP="004B51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FFFFFF" w:themeColor="background1"/>
                      <w:sz w:val="20"/>
                      <w:szCs w:val="20"/>
                    </w:rPr>
                  </w:pPr>
                  <w:r w:rsidRPr="00603B45">
                    <w:rPr>
                      <w:rFonts w:ascii="Verdana" w:hAnsi="Verdana"/>
                      <w:sz w:val="16"/>
                      <w:szCs w:val="16"/>
                    </w:rPr>
                    <w:t>2011-2015</w:t>
                  </w:r>
                </w:p>
              </w:tc>
            </w:tr>
            <w:tr w:rsidR="004B5183" w:rsidRPr="00603B45" w14:paraId="0421C5C6" w14:textId="77777777" w:rsidTr="00A227AA">
              <w:trPr>
                <w:trHeight w:val="3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0" w:type="dxa"/>
                  <w:tcBorders>
                    <w:right w:val="single" w:sz="4" w:space="0" w:color="auto"/>
                  </w:tcBorders>
                </w:tcPr>
                <w:p w14:paraId="1FFD223C" w14:textId="77777777" w:rsidR="004B5183" w:rsidRPr="00B97742" w:rsidRDefault="004B5183" w:rsidP="004B5183">
                  <w:pPr>
                    <w:rPr>
                      <w:rFonts w:ascii="Verdana" w:hAnsi="Verdana"/>
                      <w:b w:val="0"/>
                      <w:bCs w:val="0"/>
                      <w:color w:val="FFFFFF" w:themeColor="background1"/>
                      <w:sz w:val="20"/>
                      <w:szCs w:val="20"/>
                    </w:rPr>
                  </w:pPr>
                  <w:r w:rsidRPr="00B97742">
                    <w:rPr>
                      <w:rFonts w:ascii="Verdana" w:hAnsi="Verdana" w:cs="Arial"/>
                      <w:b w:val="0"/>
                      <w:bCs w:val="0"/>
                      <w:sz w:val="16"/>
                      <w:szCs w:val="16"/>
                    </w:rPr>
                    <w:t>Higher Secondary</w:t>
                  </w:r>
                </w:p>
              </w:tc>
              <w:tc>
                <w:tcPr>
                  <w:tcW w:w="2065" w:type="dxa"/>
                  <w:tcBorders>
                    <w:left w:val="single" w:sz="4" w:space="0" w:color="auto"/>
                  </w:tcBorders>
                </w:tcPr>
                <w:p w14:paraId="4D17159D" w14:textId="77777777" w:rsidR="004B5183" w:rsidRPr="00603B45" w:rsidRDefault="004B5183" w:rsidP="004B51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FFFFFF" w:themeColor="background1"/>
                      <w:sz w:val="20"/>
                      <w:szCs w:val="20"/>
                    </w:rPr>
                  </w:pPr>
                  <w:r w:rsidRPr="00603B45">
                    <w:rPr>
                      <w:rFonts w:ascii="Verdana" w:hAnsi="Verdana" w:cs="Arial"/>
                      <w:sz w:val="16"/>
                      <w:szCs w:val="16"/>
                    </w:rPr>
                    <w:t>PCM</w:t>
                  </w:r>
                </w:p>
              </w:tc>
              <w:tc>
                <w:tcPr>
                  <w:tcW w:w="1710" w:type="dxa"/>
                </w:tcPr>
                <w:p w14:paraId="09A4FC42" w14:textId="77777777" w:rsidR="004B5183" w:rsidRPr="00603B45" w:rsidRDefault="004B5183" w:rsidP="004B51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FFFFFF" w:themeColor="background1"/>
                      <w:sz w:val="20"/>
                      <w:szCs w:val="20"/>
                    </w:rPr>
                  </w:pPr>
                  <w:r w:rsidRPr="00603B45">
                    <w:rPr>
                      <w:rFonts w:ascii="Verdana" w:hAnsi="Verdana" w:cs="Arial"/>
                      <w:sz w:val="16"/>
                      <w:szCs w:val="16"/>
                    </w:rPr>
                    <w:t>M.P. Board</w:t>
                  </w:r>
                </w:p>
              </w:tc>
              <w:tc>
                <w:tcPr>
                  <w:tcW w:w="1530" w:type="dxa"/>
                </w:tcPr>
                <w:p w14:paraId="196E29C0" w14:textId="77777777" w:rsidR="004B5183" w:rsidRPr="00603B45" w:rsidRDefault="004B5183" w:rsidP="004B51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FFFFFF" w:themeColor="background1"/>
                      <w:sz w:val="20"/>
                      <w:szCs w:val="20"/>
                    </w:rPr>
                  </w:pPr>
                  <w:r w:rsidRPr="00603B45">
                    <w:rPr>
                      <w:rFonts w:ascii="Verdana" w:hAnsi="Verdana"/>
                      <w:sz w:val="16"/>
                      <w:szCs w:val="16"/>
                    </w:rPr>
                    <w:t>65%</w:t>
                  </w:r>
                </w:p>
              </w:tc>
              <w:tc>
                <w:tcPr>
                  <w:tcW w:w="1509" w:type="dxa"/>
                </w:tcPr>
                <w:p w14:paraId="32445FF3" w14:textId="77777777" w:rsidR="004B5183" w:rsidRPr="00603B45" w:rsidRDefault="004B5183" w:rsidP="004B51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FFFFFF" w:themeColor="background1"/>
                      <w:sz w:val="20"/>
                      <w:szCs w:val="20"/>
                    </w:rPr>
                  </w:pPr>
                  <w:r w:rsidRPr="00603B45">
                    <w:rPr>
                      <w:rFonts w:ascii="Verdana" w:hAnsi="Verdana"/>
                      <w:sz w:val="16"/>
                      <w:szCs w:val="16"/>
                    </w:rPr>
                    <w:t>2009-2010</w:t>
                  </w:r>
                </w:p>
              </w:tc>
            </w:tr>
            <w:tr w:rsidR="004B5183" w:rsidRPr="00603B45" w14:paraId="38085765" w14:textId="77777777" w:rsidTr="00A227A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0" w:type="dxa"/>
                  <w:tcBorders>
                    <w:right w:val="single" w:sz="4" w:space="0" w:color="auto"/>
                  </w:tcBorders>
                </w:tcPr>
                <w:p w14:paraId="1EACDDE7" w14:textId="77777777" w:rsidR="004B5183" w:rsidRPr="00B97742" w:rsidRDefault="004B5183" w:rsidP="004B5183">
                  <w:pPr>
                    <w:rPr>
                      <w:rFonts w:ascii="Verdana" w:hAnsi="Verdana"/>
                      <w:b w:val="0"/>
                      <w:bCs w:val="0"/>
                      <w:color w:val="FFFFFF" w:themeColor="background1"/>
                      <w:sz w:val="20"/>
                      <w:szCs w:val="20"/>
                    </w:rPr>
                  </w:pPr>
                  <w:r w:rsidRPr="00B97742">
                    <w:rPr>
                      <w:rFonts w:ascii="Verdana" w:hAnsi="Verdana" w:cs="Arial"/>
                      <w:b w:val="0"/>
                      <w:bCs w:val="0"/>
                      <w:sz w:val="16"/>
                      <w:szCs w:val="16"/>
                    </w:rPr>
                    <w:t>High School</w:t>
                  </w:r>
                </w:p>
              </w:tc>
              <w:tc>
                <w:tcPr>
                  <w:tcW w:w="2065" w:type="dxa"/>
                  <w:tcBorders>
                    <w:left w:val="single" w:sz="4" w:space="0" w:color="auto"/>
                  </w:tcBorders>
                </w:tcPr>
                <w:p w14:paraId="68C99765" w14:textId="77777777" w:rsidR="004B5183" w:rsidRPr="00603B45" w:rsidRDefault="004B5183" w:rsidP="004B51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FFFFFF" w:themeColor="background1"/>
                      <w:sz w:val="20"/>
                      <w:szCs w:val="20"/>
                    </w:rPr>
                  </w:pPr>
                  <w:r w:rsidRPr="00603B45">
                    <w:rPr>
                      <w:rFonts w:ascii="Verdana" w:hAnsi="Verdana" w:cs="Arial"/>
                      <w:sz w:val="16"/>
                      <w:szCs w:val="16"/>
                    </w:rPr>
                    <w:t>Science</w:t>
                  </w:r>
                </w:p>
              </w:tc>
              <w:tc>
                <w:tcPr>
                  <w:tcW w:w="1710" w:type="dxa"/>
                </w:tcPr>
                <w:p w14:paraId="18C1EB8A" w14:textId="77777777" w:rsidR="004B5183" w:rsidRPr="00603B45" w:rsidRDefault="004B5183" w:rsidP="004B51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FFFFFF" w:themeColor="background1"/>
                      <w:sz w:val="20"/>
                      <w:szCs w:val="20"/>
                    </w:rPr>
                  </w:pPr>
                  <w:r w:rsidRPr="00603B45">
                    <w:rPr>
                      <w:rFonts w:ascii="Verdana" w:hAnsi="Verdana" w:cs="Arial"/>
                      <w:sz w:val="16"/>
                      <w:szCs w:val="16"/>
                    </w:rPr>
                    <w:t>M.P. Board</w:t>
                  </w:r>
                </w:p>
              </w:tc>
              <w:tc>
                <w:tcPr>
                  <w:tcW w:w="1530" w:type="dxa"/>
                </w:tcPr>
                <w:p w14:paraId="6275CB8C" w14:textId="77777777" w:rsidR="004B5183" w:rsidRPr="00603B45" w:rsidRDefault="004B5183" w:rsidP="004B51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FFFFFF" w:themeColor="background1"/>
                      <w:sz w:val="20"/>
                      <w:szCs w:val="20"/>
                    </w:rPr>
                  </w:pPr>
                  <w:r w:rsidRPr="00603B45">
                    <w:rPr>
                      <w:rFonts w:ascii="Verdana" w:hAnsi="Verdana"/>
                      <w:sz w:val="16"/>
                      <w:szCs w:val="16"/>
                    </w:rPr>
                    <w:t>79%</w:t>
                  </w:r>
                </w:p>
              </w:tc>
              <w:tc>
                <w:tcPr>
                  <w:tcW w:w="1509" w:type="dxa"/>
                </w:tcPr>
                <w:p w14:paraId="5C0E9F76" w14:textId="77777777" w:rsidR="004B5183" w:rsidRPr="00603B45" w:rsidRDefault="004B5183" w:rsidP="004B51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FFFFFF" w:themeColor="background1"/>
                      <w:sz w:val="20"/>
                      <w:szCs w:val="20"/>
                    </w:rPr>
                  </w:pPr>
                  <w:r w:rsidRPr="00603B45">
                    <w:rPr>
                      <w:rFonts w:ascii="Verdana" w:hAnsi="Verdana"/>
                      <w:sz w:val="16"/>
                      <w:szCs w:val="16"/>
                    </w:rPr>
                    <w:t>2007-2008</w:t>
                  </w:r>
                </w:p>
              </w:tc>
            </w:tr>
          </w:tbl>
          <w:p w14:paraId="3BB5D249" w14:textId="77777777" w:rsidR="00B255C5" w:rsidRPr="00B255C5" w:rsidRDefault="00B255C5" w:rsidP="00B255C5">
            <w:pPr>
              <w:rPr>
                <w:rFonts w:ascii="Verdana" w:hAnsi="Verdana"/>
                <w:b/>
                <w:bCs/>
                <w:color w:val="FFFFFF" w:themeColor="background1"/>
                <w:sz w:val="20"/>
                <w:szCs w:val="20"/>
              </w:rPr>
            </w:pPr>
          </w:p>
        </w:tc>
      </w:tr>
      <w:tr w:rsidR="004B5183" w:rsidRPr="00E02B40" w14:paraId="4A75AE68" w14:textId="77777777" w:rsidTr="00603B45">
        <w:trPr>
          <w:trHeight w:val="170"/>
        </w:trPr>
        <w:tc>
          <w:tcPr>
            <w:tcW w:w="9630" w:type="dxa"/>
            <w:shd w:val="clear" w:color="auto" w:fill="FFFFFF" w:themeFill="background1"/>
          </w:tcPr>
          <w:p w14:paraId="6D50A924" w14:textId="77777777" w:rsidR="004B5183" w:rsidRPr="00603B45" w:rsidRDefault="004B5183" w:rsidP="00B255C5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603B45" w:rsidRPr="00E02B40" w14:paraId="70F845CE" w14:textId="77777777" w:rsidTr="00603B45">
        <w:trPr>
          <w:trHeight w:val="350"/>
        </w:trPr>
        <w:tc>
          <w:tcPr>
            <w:tcW w:w="9630" w:type="dxa"/>
            <w:shd w:val="clear" w:color="auto" w:fill="000000" w:themeFill="text1"/>
          </w:tcPr>
          <w:p w14:paraId="5116C109" w14:textId="65985F69" w:rsidR="00603B45" w:rsidRPr="00B255C5" w:rsidRDefault="00603B45" w:rsidP="00B255C5">
            <w:pPr>
              <w:rPr>
                <w:rFonts w:ascii="Verdana" w:hAnsi="Verdana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 w:themeColor="background1"/>
                <w:sz w:val="20"/>
                <w:szCs w:val="20"/>
              </w:rPr>
              <w:t>Employment Details</w:t>
            </w:r>
          </w:p>
        </w:tc>
      </w:tr>
      <w:tr w:rsidR="00603B45" w:rsidRPr="00E02B40" w14:paraId="465FB0D0" w14:textId="77777777" w:rsidTr="00603B45">
        <w:trPr>
          <w:trHeight w:val="962"/>
        </w:trPr>
        <w:tc>
          <w:tcPr>
            <w:tcW w:w="9630" w:type="dxa"/>
            <w:shd w:val="clear" w:color="auto" w:fill="FFFFFF" w:themeFill="background1"/>
          </w:tcPr>
          <w:tbl>
            <w:tblPr>
              <w:tblStyle w:val="TableSimple2"/>
              <w:tblW w:w="9415" w:type="dxa"/>
              <w:tblLayout w:type="fixed"/>
              <w:tblLook w:val="04A0" w:firstRow="1" w:lastRow="0" w:firstColumn="1" w:lastColumn="0" w:noHBand="0" w:noVBand="1"/>
            </w:tblPr>
            <w:tblGrid>
              <w:gridCol w:w="1060"/>
              <w:gridCol w:w="1530"/>
              <w:gridCol w:w="2587"/>
              <w:gridCol w:w="1350"/>
              <w:gridCol w:w="1260"/>
              <w:gridCol w:w="1628"/>
            </w:tblGrid>
            <w:tr w:rsidR="00603B45" w:rsidRPr="001E61A7" w14:paraId="61E51CB1" w14:textId="77777777" w:rsidTr="00A227A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60" w:type="dxa"/>
                  <w:tcBorders>
                    <w:bottom w:val="single" w:sz="4" w:space="0" w:color="auto"/>
                    <w:right w:val="none" w:sz="0" w:space="0" w:color="auto"/>
                  </w:tcBorders>
                </w:tcPr>
                <w:p w14:paraId="0ACA659F" w14:textId="69BD2BEE" w:rsidR="00603B45" w:rsidRDefault="004A344D" w:rsidP="00603B45">
                  <w:pPr>
                    <w:pStyle w:val="ResSectionHeader"/>
                    <w:rPr>
                      <w:rFonts w:cs="Arial"/>
                      <w:sz w:val="16"/>
                      <w:szCs w:val="16"/>
                    </w:rPr>
                  </w:pPr>
                  <w:r>
                    <w:rPr>
                      <w:rFonts w:cs="Arial"/>
                      <w:bCs w:val="0"/>
                      <w:sz w:val="16"/>
                      <w:szCs w:val="16"/>
                    </w:rPr>
                    <w:t>Employer</w:t>
                  </w:r>
                </w:p>
              </w:tc>
              <w:tc>
                <w:tcPr>
                  <w:tcW w:w="1530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14:paraId="11A94414" w14:textId="1FC1D2AD" w:rsidR="00603B45" w:rsidRPr="001E61A7" w:rsidRDefault="00603B45" w:rsidP="00603B45">
                  <w:pPr>
                    <w:pStyle w:val="ResSectionHead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2587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14:paraId="25A57967" w14:textId="77777777" w:rsidR="00603B45" w:rsidRPr="001E61A7" w:rsidRDefault="00603B45" w:rsidP="00603B45">
                  <w:pPr>
                    <w:pStyle w:val="ResSectionHead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bCs w:val="0"/>
                      <w:sz w:val="16"/>
                      <w:szCs w:val="16"/>
                    </w:rPr>
                  </w:pPr>
                  <w:r>
                    <w:rPr>
                      <w:rFonts w:cs="Arial"/>
                      <w:bCs w:val="0"/>
                      <w:sz w:val="16"/>
                      <w:szCs w:val="16"/>
                    </w:rPr>
                    <w:t>Role</w:t>
                  </w:r>
                </w:p>
              </w:tc>
              <w:tc>
                <w:tcPr>
                  <w:tcW w:w="1350" w:type="dxa"/>
                  <w:tcBorders>
                    <w:bottom w:val="single" w:sz="4" w:space="0" w:color="auto"/>
                  </w:tcBorders>
                </w:tcPr>
                <w:p w14:paraId="582F187E" w14:textId="77777777" w:rsidR="00603B45" w:rsidRPr="001E61A7" w:rsidRDefault="00603B45" w:rsidP="00603B45">
                  <w:pPr>
                    <w:pStyle w:val="ResSectionHead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bCs w:val="0"/>
                      <w:sz w:val="16"/>
                      <w:szCs w:val="16"/>
                    </w:rPr>
                  </w:pPr>
                  <w:r>
                    <w:rPr>
                      <w:rFonts w:cs="Arial"/>
                      <w:bCs w:val="0"/>
                      <w:sz w:val="16"/>
                      <w:szCs w:val="16"/>
                    </w:rPr>
                    <w:t>Start Date</w:t>
                  </w:r>
                </w:p>
              </w:tc>
              <w:tc>
                <w:tcPr>
                  <w:tcW w:w="1260" w:type="dxa"/>
                  <w:tcBorders>
                    <w:bottom w:val="single" w:sz="4" w:space="0" w:color="auto"/>
                  </w:tcBorders>
                </w:tcPr>
                <w:p w14:paraId="21CB7CD5" w14:textId="77777777" w:rsidR="00603B45" w:rsidRPr="001E61A7" w:rsidRDefault="00603B45" w:rsidP="00603B45">
                  <w:pPr>
                    <w:pStyle w:val="ResSectionHead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bCs w:val="0"/>
                      <w:sz w:val="16"/>
                      <w:szCs w:val="16"/>
                    </w:rPr>
                  </w:pPr>
                  <w:r>
                    <w:rPr>
                      <w:rFonts w:cs="Arial"/>
                      <w:bCs w:val="0"/>
                      <w:sz w:val="16"/>
                      <w:szCs w:val="16"/>
                    </w:rPr>
                    <w:t>End Date</w:t>
                  </w:r>
                </w:p>
              </w:tc>
              <w:tc>
                <w:tcPr>
                  <w:tcW w:w="1628" w:type="dxa"/>
                  <w:tcBorders>
                    <w:bottom w:val="single" w:sz="4" w:space="0" w:color="auto"/>
                  </w:tcBorders>
                </w:tcPr>
                <w:p w14:paraId="1680AFCE" w14:textId="77777777" w:rsidR="00603B45" w:rsidRPr="001E61A7" w:rsidRDefault="00603B45" w:rsidP="00603B45">
                  <w:pPr>
                    <w:pStyle w:val="ResSectionHead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bCs w:val="0"/>
                      <w:sz w:val="16"/>
                      <w:szCs w:val="16"/>
                    </w:rPr>
                  </w:pPr>
                  <w:r>
                    <w:rPr>
                      <w:rFonts w:cs="Arial"/>
                      <w:bCs w:val="0"/>
                      <w:sz w:val="16"/>
                      <w:szCs w:val="16"/>
                    </w:rPr>
                    <w:t>Total Exp.</w:t>
                  </w:r>
                </w:p>
              </w:tc>
            </w:tr>
            <w:tr w:rsidR="00603B45" w:rsidRPr="001E61A7" w14:paraId="58353EF6" w14:textId="77777777" w:rsidTr="00A227A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60" w:type="dxa"/>
                  <w:tcBorders>
                    <w:top w:val="single" w:sz="4" w:space="0" w:color="auto"/>
                    <w:right w:val="none" w:sz="0" w:space="0" w:color="auto"/>
                  </w:tcBorders>
                </w:tcPr>
                <w:p w14:paraId="2D8AAE9C" w14:textId="77777777" w:rsidR="00603B45" w:rsidRDefault="00603B45" w:rsidP="00603B45">
                  <w:pPr>
                    <w:pStyle w:val="ResSectionHeader"/>
                    <w:rPr>
                      <w:rFonts w:cs="Arial"/>
                      <w:noProof/>
                      <w:sz w:val="16"/>
                      <w:szCs w:val="16"/>
                    </w:rPr>
                  </w:pPr>
                  <w:r>
                    <w:rPr>
                      <w:rFonts w:cs="Arial"/>
                      <w:noProof/>
                      <w:sz w:val="16"/>
                      <w:szCs w:val="16"/>
                    </w:rPr>
                    <w:drawing>
                      <wp:inline distT="0" distB="0" distL="0" distR="0" wp14:anchorId="1C4A00CB" wp14:editId="5E0D358D">
                        <wp:extent cx="444500" cy="292100"/>
                        <wp:effectExtent l="0" t="0" r="0" b="0"/>
                        <wp:docPr id="19" name="Picture 19" descr="Icon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" name="Picture 19" descr="Icon&#10;&#10;Description automatically generated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9065" cy="32795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14:paraId="3C595743" w14:textId="77777777" w:rsidR="00603B45" w:rsidRPr="00A77A8A" w:rsidRDefault="00603B45" w:rsidP="00603B45">
                  <w:pPr>
                    <w:pStyle w:val="ResSectionHead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6"/>
                      <w:szCs w:val="16"/>
                    </w:rPr>
                  </w:pPr>
                  <w:r w:rsidRPr="00A77A8A">
                    <w:rPr>
                      <w:rFonts w:cs="Arial"/>
                      <w:sz w:val="16"/>
                      <w:szCs w:val="16"/>
                    </w:rPr>
                    <w:t>Deloitte (USI)</w:t>
                  </w:r>
                </w:p>
              </w:tc>
              <w:tc>
                <w:tcPr>
                  <w:tcW w:w="2587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4A756ED8" w14:textId="77777777" w:rsidR="00603B45" w:rsidRPr="001E61A7" w:rsidRDefault="00603B45" w:rsidP="00603B45">
                  <w:pPr>
                    <w:pStyle w:val="ResSectionHead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b w:val="0"/>
                      <w:bCs/>
                      <w:sz w:val="16"/>
                      <w:szCs w:val="16"/>
                    </w:rPr>
                  </w:pPr>
                  <w:r>
                    <w:rPr>
                      <w:rFonts w:cs="Arial"/>
                      <w:b w:val="0"/>
                      <w:bCs/>
                      <w:sz w:val="16"/>
                      <w:szCs w:val="16"/>
                    </w:rPr>
                    <w:t>Consultant (Oracle Cloud)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</w:tcBorders>
                </w:tcPr>
                <w:p w14:paraId="162A3594" w14:textId="77777777" w:rsidR="00603B45" w:rsidRPr="001E61A7" w:rsidRDefault="00603B45" w:rsidP="00603B45">
                  <w:pPr>
                    <w:pStyle w:val="ResSectionHead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b w:val="0"/>
                      <w:bCs/>
                      <w:sz w:val="16"/>
                      <w:szCs w:val="16"/>
                    </w:rPr>
                  </w:pPr>
                  <w:r>
                    <w:rPr>
                      <w:rFonts w:cs="Arial"/>
                      <w:b w:val="0"/>
                      <w:bCs/>
                      <w:sz w:val="16"/>
                      <w:szCs w:val="16"/>
                    </w:rPr>
                    <w:t>20-Jul-2020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</w:tcBorders>
                </w:tcPr>
                <w:p w14:paraId="6C5631D3" w14:textId="77777777" w:rsidR="00603B45" w:rsidRPr="001E61A7" w:rsidRDefault="00603B45" w:rsidP="00603B45">
                  <w:pPr>
                    <w:pStyle w:val="ResSectionHead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  <w:sz w:val="16"/>
                      <w:szCs w:val="16"/>
                    </w:rPr>
                  </w:pPr>
                  <w:r>
                    <w:rPr>
                      <w:b w:val="0"/>
                      <w:bCs/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1628" w:type="dxa"/>
                  <w:tcBorders>
                    <w:top w:val="single" w:sz="4" w:space="0" w:color="auto"/>
                  </w:tcBorders>
                </w:tcPr>
                <w:p w14:paraId="41C25B4C" w14:textId="77777777" w:rsidR="00603B45" w:rsidRPr="001E61A7" w:rsidRDefault="00603B45" w:rsidP="00603B45">
                  <w:pPr>
                    <w:pStyle w:val="ResSectionHead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  <w:sz w:val="16"/>
                      <w:szCs w:val="16"/>
                    </w:rPr>
                  </w:pPr>
                  <w:r>
                    <w:rPr>
                      <w:b w:val="0"/>
                      <w:bCs/>
                      <w:sz w:val="16"/>
                      <w:szCs w:val="16"/>
                    </w:rPr>
                    <w:t>2 Years</w:t>
                  </w:r>
                </w:p>
              </w:tc>
            </w:tr>
            <w:tr w:rsidR="00603B45" w:rsidRPr="001E61A7" w14:paraId="6667197F" w14:textId="77777777" w:rsidTr="00A227A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60" w:type="dxa"/>
                  <w:tcBorders>
                    <w:right w:val="none" w:sz="0" w:space="0" w:color="auto"/>
                  </w:tcBorders>
                </w:tcPr>
                <w:p w14:paraId="0DBD40BB" w14:textId="77777777" w:rsidR="00603B45" w:rsidRDefault="00603B45" w:rsidP="00603B45">
                  <w:pPr>
                    <w:pStyle w:val="ResSectionHeader"/>
                    <w:rPr>
                      <w:rFonts w:cs="Arial"/>
                      <w:noProof/>
                      <w:sz w:val="16"/>
                      <w:szCs w:val="16"/>
                    </w:rPr>
                  </w:pPr>
                  <w:r>
                    <w:rPr>
                      <w:rFonts w:cs="Arial"/>
                      <w:noProof/>
                      <w:sz w:val="16"/>
                      <w:szCs w:val="16"/>
                    </w:rPr>
                    <w:drawing>
                      <wp:inline distT="0" distB="0" distL="0" distR="0" wp14:anchorId="3BCC38D7" wp14:editId="24AD690C">
                        <wp:extent cx="463550" cy="304800"/>
                        <wp:effectExtent l="0" t="0" r="0" b="0"/>
                        <wp:docPr id="20" name="Picture 20" descr="A picture containing businesscard, envelope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" name="Picture 20" descr="A picture containing businesscard, envelope&#10;&#10;Description automatically generated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6355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30" w:type="dxa"/>
                  <w:tcBorders>
                    <w:right w:val="single" w:sz="4" w:space="0" w:color="auto"/>
                  </w:tcBorders>
                </w:tcPr>
                <w:p w14:paraId="306905D9" w14:textId="77777777" w:rsidR="00603B45" w:rsidRPr="00A77A8A" w:rsidRDefault="00603B45" w:rsidP="00603B45">
                  <w:pPr>
                    <w:pStyle w:val="ResSectionHead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6"/>
                      <w:szCs w:val="16"/>
                    </w:rPr>
                  </w:pPr>
                  <w:r w:rsidRPr="00A77A8A">
                    <w:rPr>
                      <w:rFonts w:cs="Arial"/>
                      <w:sz w:val="16"/>
                      <w:szCs w:val="16"/>
                    </w:rPr>
                    <w:t>Cognizant</w:t>
                  </w:r>
                </w:p>
              </w:tc>
              <w:tc>
                <w:tcPr>
                  <w:tcW w:w="2587" w:type="dxa"/>
                  <w:tcBorders>
                    <w:left w:val="single" w:sz="4" w:space="0" w:color="auto"/>
                  </w:tcBorders>
                </w:tcPr>
                <w:p w14:paraId="48122D59" w14:textId="77777777" w:rsidR="00603B45" w:rsidRPr="001E61A7" w:rsidRDefault="00603B45" w:rsidP="00603B45">
                  <w:pPr>
                    <w:pStyle w:val="ResSectionHead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b w:val="0"/>
                      <w:sz w:val="16"/>
                      <w:szCs w:val="16"/>
                    </w:rPr>
                  </w:pPr>
                  <w:r>
                    <w:rPr>
                      <w:rFonts w:cs="Arial"/>
                      <w:b w:val="0"/>
                      <w:bCs/>
                      <w:sz w:val="16"/>
                      <w:szCs w:val="16"/>
                    </w:rPr>
                    <w:t>Senior Developer (Oracle EBS)</w:t>
                  </w:r>
                </w:p>
              </w:tc>
              <w:tc>
                <w:tcPr>
                  <w:tcW w:w="1350" w:type="dxa"/>
                </w:tcPr>
                <w:p w14:paraId="7C628F29" w14:textId="77777777" w:rsidR="00603B45" w:rsidRPr="001E61A7" w:rsidRDefault="00603B45" w:rsidP="00603B45">
                  <w:pPr>
                    <w:pStyle w:val="ResSectionHead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b w:val="0"/>
                      <w:sz w:val="16"/>
                      <w:szCs w:val="16"/>
                    </w:rPr>
                  </w:pPr>
                  <w:r>
                    <w:rPr>
                      <w:rFonts w:cs="Arial"/>
                      <w:b w:val="0"/>
                      <w:bCs/>
                      <w:sz w:val="16"/>
                      <w:szCs w:val="16"/>
                    </w:rPr>
                    <w:t>26-May-2016</w:t>
                  </w:r>
                </w:p>
              </w:tc>
              <w:tc>
                <w:tcPr>
                  <w:tcW w:w="1260" w:type="dxa"/>
                </w:tcPr>
                <w:p w14:paraId="6C1B244F" w14:textId="77777777" w:rsidR="00603B45" w:rsidRPr="001E61A7" w:rsidRDefault="00603B45" w:rsidP="00603B45">
                  <w:pPr>
                    <w:pStyle w:val="ResSectionHead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  <w:sz w:val="16"/>
                      <w:szCs w:val="16"/>
                    </w:rPr>
                  </w:pPr>
                  <w:r>
                    <w:rPr>
                      <w:b w:val="0"/>
                      <w:bCs/>
                      <w:sz w:val="16"/>
                      <w:szCs w:val="16"/>
                    </w:rPr>
                    <w:t>17-Apr-2020</w:t>
                  </w:r>
                </w:p>
              </w:tc>
              <w:tc>
                <w:tcPr>
                  <w:tcW w:w="1628" w:type="dxa"/>
                </w:tcPr>
                <w:p w14:paraId="684CD3D2" w14:textId="77777777" w:rsidR="00603B45" w:rsidRPr="001E61A7" w:rsidRDefault="00603B45" w:rsidP="00603B45">
                  <w:pPr>
                    <w:pStyle w:val="ResSectionHead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  <w:sz w:val="16"/>
                      <w:szCs w:val="16"/>
                    </w:rPr>
                  </w:pPr>
                  <w:r>
                    <w:rPr>
                      <w:b w:val="0"/>
                      <w:bCs/>
                      <w:sz w:val="16"/>
                      <w:szCs w:val="16"/>
                    </w:rPr>
                    <w:t>4 Years</w:t>
                  </w:r>
                </w:p>
              </w:tc>
            </w:tr>
          </w:tbl>
          <w:p w14:paraId="320008D5" w14:textId="77777777" w:rsidR="00603B45" w:rsidRPr="00B255C5" w:rsidRDefault="00603B45" w:rsidP="00B255C5">
            <w:pPr>
              <w:rPr>
                <w:rFonts w:ascii="Verdana" w:hAnsi="Verdana"/>
                <w:b/>
                <w:bCs/>
                <w:color w:val="FFFFFF" w:themeColor="background1"/>
                <w:sz w:val="20"/>
                <w:szCs w:val="20"/>
              </w:rPr>
            </w:pPr>
          </w:p>
        </w:tc>
      </w:tr>
      <w:tr w:rsidR="009B51E2" w:rsidRPr="00E02B40" w14:paraId="48D88B97" w14:textId="77777777" w:rsidTr="00603B45">
        <w:trPr>
          <w:trHeight w:val="144"/>
        </w:trPr>
        <w:tc>
          <w:tcPr>
            <w:tcW w:w="9630" w:type="dxa"/>
            <w:shd w:val="clear" w:color="auto" w:fill="auto"/>
          </w:tcPr>
          <w:p w14:paraId="463A6243" w14:textId="77777777" w:rsidR="009B51E2" w:rsidRPr="0093731E" w:rsidRDefault="009B51E2" w:rsidP="009B51E2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9B51E2" w:rsidRPr="00E02B40" w14:paraId="37553165" w14:textId="77777777" w:rsidTr="00603B45">
        <w:trPr>
          <w:trHeight w:val="144"/>
        </w:trPr>
        <w:tc>
          <w:tcPr>
            <w:tcW w:w="9630" w:type="dxa"/>
            <w:shd w:val="clear" w:color="auto" w:fill="000000" w:themeFill="text1"/>
          </w:tcPr>
          <w:p w14:paraId="436FE947" w14:textId="7E40C9CA" w:rsidR="009B51E2" w:rsidRPr="0034285F" w:rsidRDefault="009B51E2" w:rsidP="009B51E2">
            <w:pPr>
              <w:pStyle w:val="ResSectionHeader"/>
              <w:rPr>
                <w:color w:val="FFFFFF" w:themeColor="background1"/>
              </w:rPr>
            </w:pPr>
            <w:r w:rsidRPr="0034285F">
              <w:rPr>
                <w:color w:val="FFFFFF" w:themeColor="background1"/>
              </w:rPr>
              <w:lastRenderedPageBreak/>
              <w:t>Personal Details</w:t>
            </w:r>
          </w:p>
        </w:tc>
      </w:tr>
      <w:tr w:rsidR="009B51E2" w:rsidRPr="00E02B40" w14:paraId="6AF0660B" w14:textId="77777777" w:rsidTr="00603B45">
        <w:trPr>
          <w:trHeight w:val="144"/>
        </w:trPr>
        <w:tc>
          <w:tcPr>
            <w:tcW w:w="9630" w:type="dxa"/>
            <w:shd w:val="clear" w:color="auto" w:fill="auto"/>
          </w:tcPr>
          <w:tbl>
            <w:tblPr>
              <w:tblStyle w:val="TableSimple2"/>
              <w:tblW w:w="9407" w:type="dxa"/>
              <w:tblLayout w:type="fixed"/>
              <w:tblLook w:val="04A0" w:firstRow="1" w:lastRow="0" w:firstColumn="1" w:lastColumn="0" w:noHBand="0" w:noVBand="1"/>
            </w:tblPr>
            <w:tblGrid>
              <w:gridCol w:w="2950"/>
              <w:gridCol w:w="6457"/>
            </w:tblGrid>
            <w:tr w:rsidR="009B51E2" w:rsidRPr="001E61A7" w14:paraId="3B067CAD" w14:textId="77777777" w:rsidTr="00A60CF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50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14:paraId="52602896" w14:textId="77777777" w:rsidR="009B51E2" w:rsidRPr="005B59E8" w:rsidRDefault="009B51E2" w:rsidP="009B51E2">
                  <w:pPr>
                    <w:pStyle w:val="ResSectionHeader"/>
                    <w:rPr>
                      <w:b/>
                      <w:bCs w:val="0"/>
                      <w:sz w:val="16"/>
                      <w:szCs w:val="16"/>
                    </w:rPr>
                  </w:pPr>
                  <w:r w:rsidRPr="005B59E8">
                    <w:rPr>
                      <w:bCs w:val="0"/>
                      <w:sz w:val="16"/>
                      <w:szCs w:val="16"/>
                    </w:rPr>
                    <w:t>Name</w:t>
                  </w:r>
                </w:p>
              </w:tc>
              <w:tc>
                <w:tcPr>
                  <w:tcW w:w="6457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14:paraId="4E01EDA4" w14:textId="77777777" w:rsidR="009B51E2" w:rsidRPr="001E61A7" w:rsidRDefault="009B51E2" w:rsidP="009B51E2">
                  <w:pPr>
                    <w:pStyle w:val="ResSectionHead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 w:val="0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Paplesh Kumar Gour</w:t>
                  </w:r>
                </w:p>
              </w:tc>
            </w:tr>
            <w:tr w:rsidR="009B51E2" w:rsidRPr="001E61A7" w14:paraId="37C1B955" w14:textId="77777777" w:rsidTr="00A60CF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50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14:paraId="02E9D95C" w14:textId="596E948F" w:rsidR="009B51E2" w:rsidRPr="005B59E8" w:rsidRDefault="00547D7E" w:rsidP="009B51E2">
                  <w:pPr>
                    <w:pStyle w:val="ResSectionHeader"/>
                    <w:rPr>
                      <w:b/>
                      <w:bCs w:val="0"/>
                      <w:sz w:val="16"/>
                      <w:szCs w:val="16"/>
                    </w:rPr>
                  </w:pPr>
                  <w:r>
                    <w:rPr>
                      <w:bCs w:val="0"/>
                      <w:sz w:val="16"/>
                      <w:szCs w:val="16"/>
                    </w:rPr>
                    <w:t>Date of Birth</w:t>
                  </w:r>
                </w:p>
              </w:tc>
              <w:tc>
                <w:tcPr>
                  <w:tcW w:w="6457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60445019" w14:textId="77777777" w:rsidR="009B51E2" w:rsidRPr="001E61A7" w:rsidRDefault="009B51E2" w:rsidP="009B51E2">
                  <w:pPr>
                    <w:pStyle w:val="ResSectionHead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  <w:sz w:val="16"/>
                      <w:szCs w:val="16"/>
                    </w:rPr>
                  </w:pPr>
                  <w:r>
                    <w:rPr>
                      <w:b w:val="0"/>
                      <w:bCs/>
                      <w:sz w:val="16"/>
                      <w:szCs w:val="16"/>
                    </w:rPr>
                    <w:t>15-Mar-1991</w:t>
                  </w:r>
                </w:p>
              </w:tc>
            </w:tr>
            <w:tr w:rsidR="00547D7E" w:rsidRPr="001E61A7" w14:paraId="7978A216" w14:textId="77777777" w:rsidTr="00A60CF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50" w:type="dxa"/>
                  <w:tcBorders>
                    <w:right w:val="single" w:sz="4" w:space="0" w:color="auto"/>
                  </w:tcBorders>
                </w:tcPr>
                <w:p w14:paraId="1787DBDE" w14:textId="7F4D1108" w:rsidR="00547D7E" w:rsidRPr="005B59E8" w:rsidRDefault="00547D7E" w:rsidP="009B51E2">
                  <w:pPr>
                    <w:pStyle w:val="ResSectionHeader"/>
                    <w:rPr>
                      <w:sz w:val="16"/>
                      <w:szCs w:val="16"/>
                    </w:rPr>
                  </w:pPr>
                  <w:r w:rsidRPr="00547D7E">
                    <w:rPr>
                      <w:bCs w:val="0"/>
                      <w:sz w:val="16"/>
                      <w:szCs w:val="16"/>
                    </w:rPr>
                    <w:t>Gender</w:t>
                  </w:r>
                </w:p>
              </w:tc>
              <w:tc>
                <w:tcPr>
                  <w:tcW w:w="6457" w:type="dxa"/>
                  <w:tcBorders>
                    <w:left w:val="single" w:sz="4" w:space="0" w:color="auto"/>
                  </w:tcBorders>
                </w:tcPr>
                <w:p w14:paraId="520A8AB8" w14:textId="39FBE9FD" w:rsidR="00547D7E" w:rsidRDefault="00547D7E" w:rsidP="009B51E2">
                  <w:pPr>
                    <w:pStyle w:val="ResSectionHead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  <w:sz w:val="16"/>
                      <w:szCs w:val="16"/>
                    </w:rPr>
                  </w:pPr>
                  <w:r>
                    <w:rPr>
                      <w:b w:val="0"/>
                      <w:bCs/>
                      <w:sz w:val="16"/>
                      <w:szCs w:val="16"/>
                    </w:rPr>
                    <w:t>Male</w:t>
                  </w:r>
                </w:p>
              </w:tc>
            </w:tr>
            <w:tr w:rsidR="009B51E2" w:rsidRPr="001E61A7" w14:paraId="142B810D" w14:textId="77777777" w:rsidTr="00A60CF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50" w:type="dxa"/>
                  <w:tcBorders>
                    <w:right w:val="single" w:sz="4" w:space="0" w:color="auto"/>
                  </w:tcBorders>
                </w:tcPr>
                <w:p w14:paraId="1DEFD217" w14:textId="6A960EC5" w:rsidR="009B51E2" w:rsidRPr="005B59E8" w:rsidRDefault="009B51E2" w:rsidP="009B51E2">
                  <w:pPr>
                    <w:pStyle w:val="ResSectionHeader"/>
                    <w:rPr>
                      <w:b/>
                      <w:bCs w:val="0"/>
                      <w:sz w:val="16"/>
                      <w:szCs w:val="16"/>
                    </w:rPr>
                  </w:pPr>
                  <w:r w:rsidRPr="005B59E8">
                    <w:rPr>
                      <w:bCs w:val="0"/>
                      <w:sz w:val="16"/>
                      <w:szCs w:val="16"/>
                    </w:rPr>
                    <w:t>Father</w:t>
                  </w:r>
                  <w:r w:rsidR="00547D7E">
                    <w:rPr>
                      <w:bCs w:val="0"/>
                      <w:sz w:val="16"/>
                      <w:szCs w:val="16"/>
                    </w:rPr>
                    <w:t>’s Name</w:t>
                  </w:r>
                </w:p>
              </w:tc>
              <w:tc>
                <w:tcPr>
                  <w:tcW w:w="6457" w:type="dxa"/>
                  <w:tcBorders>
                    <w:left w:val="single" w:sz="4" w:space="0" w:color="auto"/>
                  </w:tcBorders>
                </w:tcPr>
                <w:p w14:paraId="145B7887" w14:textId="77777777" w:rsidR="009B51E2" w:rsidRPr="001E61A7" w:rsidRDefault="009B51E2" w:rsidP="009B51E2">
                  <w:pPr>
                    <w:pStyle w:val="ResSectionHead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  <w:sz w:val="16"/>
                      <w:szCs w:val="16"/>
                    </w:rPr>
                  </w:pPr>
                  <w:r>
                    <w:rPr>
                      <w:b w:val="0"/>
                      <w:bCs/>
                      <w:sz w:val="16"/>
                      <w:szCs w:val="16"/>
                    </w:rPr>
                    <w:t>Mr. Somnath Gour</w:t>
                  </w:r>
                </w:p>
              </w:tc>
            </w:tr>
            <w:tr w:rsidR="009B51E2" w:rsidRPr="001E61A7" w14:paraId="66FAE565" w14:textId="77777777" w:rsidTr="00A60CF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50" w:type="dxa"/>
                  <w:tcBorders>
                    <w:right w:val="single" w:sz="4" w:space="0" w:color="auto"/>
                  </w:tcBorders>
                </w:tcPr>
                <w:p w14:paraId="6402976D" w14:textId="77777777" w:rsidR="009B51E2" w:rsidRPr="005B59E8" w:rsidRDefault="009B51E2" w:rsidP="009B51E2">
                  <w:pPr>
                    <w:pStyle w:val="ResSectionHeader"/>
                    <w:rPr>
                      <w:b/>
                      <w:bCs w:val="0"/>
                      <w:sz w:val="16"/>
                      <w:szCs w:val="16"/>
                    </w:rPr>
                  </w:pPr>
                  <w:r w:rsidRPr="005B59E8">
                    <w:rPr>
                      <w:bCs w:val="0"/>
                      <w:sz w:val="16"/>
                      <w:szCs w:val="16"/>
                    </w:rPr>
                    <w:t>Permanent Address</w:t>
                  </w:r>
                </w:p>
              </w:tc>
              <w:tc>
                <w:tcPr>
                  <w:tcW w:w="6457" w:type="dxa"/>
                  <w:tcBorders>
                    <w:left w:val="single" w:sz="4" w:space="0" w:color="auto"/>
                  </w:tcBorders>
                </w:tcPr>
                <w:p w14:paraId="52782A48" w14:textId="2E3339A5" w:rsidR="009B51E2" w:rsidRPr="001E61A7" w:rsidRDefault="00547D7E" w:rsidP="009B51E2">
                  <w:pPr>
                    <w:pStyle w:val="ResSectionHead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  <w:sz w:val="16"/>
                      <w:szCs w:val="16"/>
                    </w:rPr>
                  </w:pPr>
                  <w:r>
                    <w:rPr>
                      <w:b w:val="0"/>
                      <w:bCs/>
                      <w:sz w:val="16"/>
                      <w:szCs w:val="16"/>
                    </w:rPr>
                    <w:t xml:space="preserve">Ward-3 Hajipur Sironj, </w:t>
                  </w:r>
                  <w:r w:rsidR="009B51E2">
                    <w:rPr>
                      <w:b w:val="0"/>
                      <w:bCs/>
                      <w:sz w:val="16"/>
                      <w:szCs w:val="16"/>
                    </w:rPr>
                    <w:t>Th. Sironj Dist. Vidisha M.P. Pin - 464228</w:t>
                  </w:r>
                </w:p>
              </w:tc>
            </w:tr>
            <w:tr w:rsidR="009B51E2" w14:paraId="7886A662" w14:textId="77777777" w:rsidTr="00A60CF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50" w:type="dxa"/>
                  <w:tcBorders>
                    <w:right w:val="single" w:sz="4" w:space="0" w:color="auto"/>
                  </w:tcBorders>
                </w:tcPr>
                <w:p w14:paraId="378154F1" w14:textId="77777777" w:rsidR="009B51E2" w:rsidRPr="005B59E8" w:rsidRDefault="009B51E2" w:rsidP="009B51E2">
                  <w:pPr>
                    <w:pStyle w:val="ResSectionHeader"/>
                    <w:rPr>
                      <w:b/>
                      <w:bCs w:val="0"/>
                      <w:sz w:val="16"/>
                      <w:szCs w:val="16"/>
                    </w:rPr>
                  </w:pPr>
                  <w:r w:rsidRPr="005B59E8">
                    <w:rPr>
                      <w:bCs w:val="0"/>
                      <w:sz w:val="16"/>
                      <w:szCs w:val="16"/>
                    </w:rPr>
                    <w:t>Hobbies</w:t>
                  </w:r>
                </w:p>
              </w:tc>
              <w:tc>
                <w:tcPr>
                  <w:tcW w:w="6457" w:type="dxa"/>
                  <w:tcBorders>
                    <w:left w:val="single" w:sz="4" w:space="0" w:color="auto"/>
                  </w:tcBorders>
                </w:tcPr>
                <w:p w14:paraId="77A46369" w14:textId="2AB20838" w:rsidR="009B51E2" w:rsidRDefault="009B51E2" w:rsidP="009B51E2">
                  <w:pPr>
                    <w:pStyle w:val="ResSectionHead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  <w:sz w:val="16"/>
                      <w:szCs w:val="16"/>
                    </w:rPr>
                  </w:pPr>
                  <w:r>
                    <w:rPr>
                      <w:b w:val="0"/>
                      <w:bCs/>
                      <w:sz w:val="16"/>
                      <w:szCs w:val="16"/>
                    </w:rPr>
                    <w:t xml:space="preserve">Traveling, </w:t>
                  </w:r>
                  <w:r w:rsidR="00547D7E">
                    <w:rPr>
                      <w:b w:val="0"/>
                      <w:bCs/>
                      <w:sz w:val="16"/>
                      <w:szCs w:val="16"/>
                    </w:rPr>
                    <w:t xml:space="preserve">Cooking, </w:t>
                  </w:r>
                  <w:r>
                    <w:rPr>
                      <w:b w:val="0"/>
                      <w:bCs/>
                      <w:sz w:val="16"/>
                      <w:szCs w:val="16"/>
                    </w:rPr>
                    <w:t>Managing Personal Finance</w:t>
                  </w:r>
                </w:p>
              </w:tc>
            </w:tr>
            <w:tr w:rsidR="009B51E2" w14:paraId="0D44C4EA" w14:textId="77777777" w:rsidTr="00A60CF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50" w:type="dxa"/>
                  <w:tcBorders>
                    <w:right w:val="single" w:sz="4" w:space="0" w:color="auto"/>
                  </w:tcBorders>
                </w:tcPr>
                <w:p w14:paraId="60A9E587" w14:textId="77777777" w:rsidR="009B51E2" w:rsidRPr="005B59E8" w:rsidRDefault="009B51E2" w:rsidP="009B51E2">
                  <w:pPr>
                    <w:pStyle w:val="ResSectionHeader"/>
                    <w:rPr>
                      <w:b/>
                      <w:bCs w:val="0"/>
                      <w:sz w:val="16"/>
                      <w:szCs w:val="16"/>
                    </w:rPr>
                  </w:pPr>
                  <w:r w:rsidRPr="005B59E8">
                    <w:rPr>
                      <w:bCs w:val="0"/>
                      <w:sz w:val="16"/>
                      <w:szCs w:val="16"/>
                    </w:rPr>
                    <w:t>Languages Known</w:t>
                  </w:r>
                </w:p>
              </w:tc>
              <w:tc>
                <w:tcPr>
                  <w:tcW w:w="6457" w:type="dxa"/>
                  <w:tcBorders>
                    <w:left w:val="single" w:sz="4" w:space="0" w:color="auto"/>
                  </w:tcBorders>
                </w:tcPr>
                <w:p w14:paraId="70D7437B" w14:textId="77777777" w:rsidR="009B51E2" w:rsidRDefault="009B51E2" w:rsidP="009B51E2">
                  <w:pPr>
                    <w:pStyle w:val="ResSectionHead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  <w:sz w:val="16"/>
                      <w:szCs w:val="16"/>
                    </w:rPr>
                  </w:pPr>
                  <w:r>
                    <w:rPr>
                      <w:b w:val="0"/>
                      <w:bCs/>
                      <w:sz w:val="16"/>
                      <w:szCs w:val="16"/>
                    </w:rPr>
                    <w:t>English, Hindi</w:t>
                  </w:r>
                </w:p>
              </w:tc>
            </w:tr>
            <w:tr w:rsidR="0054421B" w14:paraId="66B94324" w14:textId="77777777" w:rsidTr="00A60CF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50" w:type="dxa"/>
                  <w:tcBorders>
                    <w:right w:val="single" w:sz="4" w:space="0" w:color="auto"/>
                  </w:tcBorders>
                </w:tcPr>
                <w:p w14:paraId="6240053F" w14:textId="1FBE7B68" w:rsidR="0054421B" w:rsidRPr="005B59E8" w:rsidRDefault="0054421B" w:rsidP="009B51E2">
                  <w:pPr>
                    <w:pStyle w:val="ResSectionHead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Current Employer’s Notice Period</w:t>
                  </w:r>
                </w:p>
              </w:tc>
              <w:tc>
                <w:tcPr>
                  <w:tcW w:w="6457" w:type="dxa"/>
                  <w:tcBorders>
                    <w:left w:val="single" w:sz="4" w:space="0" w:color="auto"/>
                  </w:tcBorders>
                </w:tcPr>
                <w:p w14:paraId="4D162C96" w14:textId="4A47E554" w:rsidR="0054421B" w:rsidRDefault="0054421B" w:rsidP="009B51E2">
                  <w:pPr>
                    <w:pStyle w:val="ResSectionHead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  <w:sz w:val="16"/>
                      <w:szCs w:val="16"/>
                    </w:rPr>
                  </w:pPr>
                  <w:r>
                    <w:rPr>
                      <w:b w:val="0"/>
                      <w:bCs/>
                      <w:sz w:val="16"/>
                      <w:szCs w:val="16"/>
                    </w:rPr>
                    <w:t>60 Days</w:t>
                  </w:r>
                </w:p>
              </w:tc>
            </w:tr>
            <w:tr w:rsidR="0054421B" w14:paraId="628130EC" w14:textId="77777777" w:rsidTr="00A60CF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50" w:type="dxa"/>
                  <w:tcBorders>
                    <w:right w:val="single" w:sz="4" w:space="0" w:color="auto"/>
                  </w:tcBorders>
                </w:tcPr>
                <w:p w14:paraId="19199B93" w14:textId="59EEFD8D" w:rsidR="0054421B" w:rsidRDefault="0054421B" w:rsidP="009B51E2">
                  <w:pPr>
                    <w:pStyle w:val="ResSectionHead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Preferred Work Location</w:t>
                  </w:r>
                </w:p>
              </w:tc>
              <w:tc>
                <w:tcPr>
                  <w:tcW w:w="6457" w:type="dxa"/>
                  <w:tcBorders>
                    <w:left w:val="single" w:sz="4" w:space="0" w:color="auto"/>
                  </w:tcBorders>
                </w:tcPr>
                <w:p w14:paraId="06721AF7" w14:textId="120256BC" w:rsidR="0054421B" w:rsidRDefault="0054421B" w:rsidP="009B51E2">
                  <w:pPr>
                    <w:pStyle w:val="ResSectionHead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  <w:sz w:val="16"/>
                      <w:szCs w:val="16"/>
                    </w:rPr>
                  </w:pPr>
                  <w:r>
                    <w:rPr>
                      <w:b w:val="0"/>
                      <w:bCs/>
                      <w:sz w:val="16"/>
                      <w:szCs w:val="16"/>
                    </w:rPr>
                    <w:t xml:space="preserve">Indore, Gurugram, Pune, Bangalore, Hyderabad </w:t>
                  </w:r>
                </w:p>
              </w:tc>
            </w:tr>
          </w:tbl>
          <w:p w14:paraId="71BC96C1" w14:textId="77777777" w:rsidR="009B51E2" w:rsidRDefault="009B51E2" w:rsidP="009B51E2">
            <w:pPr>
              <w:pStyle w:val="ResSectionHeader"/>
            </w:pPr>
          </w:p>
        </w:tc>
      </w:tr>
      <w:tr w:rsidR="009B51E2" w:rsidRPr="00E02B40" w14:paraId="0A69FCF3" w14:textId="77777777" w:rsidTr="00603B45">
        <w:trPr>
          <w:trHeight w:val="251"/>
        </w:trPr>
        <w:tc>
          <w:tcPr>
            <w:tcW w:w="9630" w:type="dxa"/>
            <w:shd w:val="clear" w:color="auto" w:fill="auto"/>
          </w:tcPr>
          <w:p w14:paraId="34BB243D" w14:textId="77777777" w:rsidR="009B51E2" w:rsidRPr="002E5FE9" w:rsidRDefault="009B51E2" w:rsidP="009B51E2">
            <w:pPr>
              <w:pStyle w:val="ResSectionHeader"/>
            </w:pPr>
          </w:p>
        </w:tc>
      </w:tr>
      <w:tr w:rsidR="009B51E2" w:rsidRPr="00E02B40" w14:paraId="23F40A53" w14:textId="77777777" w:rsidTr="00603B45">
        <w:trPr>
          <w:trHeight w:val="144"/>
        </w:trPr>
        <w:tc>
          <w:tcPr>
            <w:tcW w:w="9630" w:type="dxa"/>
            <w:shd w:val="clear" w:color="auto" w:fill="000000" w:themeFill="text1"/>
          </w:tcPr>
          <w:p w14:paraId="0A1A09BB" w14:textId="2C7096E2" w:rsidR="009B51E2" w:rsidRPr="0034285F" w:rsidRDefault="009B51E2" w:rsidP="009B51E2">
            <w:pPr>
              <w:pStyle w:val="ResSectionHeader"/>
              <w:rPr>
                <w:color w:val="FFFFFF" w:themeColor="background1"/>
              </w:rPr>
            </w:pPr>
            <w:r w:rsidRPr="0034285F">
              <w:rPr>
                <w:color w:val="FFFFFF" w:themeColor="background1"/>
              </w:rPr>
              <w:t>Training &amp; Certifications</w:t>
            </w:r>
          </w:p>
        </w:tc>
      </w:tr>
      <w:tr w:rsidR="009B51E2" w:rsidRPr="00E02B40" w14:paraId="0498779C" w14:textId="77777777" w:rsidTr="00603B45">
        <w:trPr>
          <w:trHeight w:val="144"/>
        </w:trPr>
        <w:tc>
          <w:tcPr>
            <w:tcW w:w="9630" w:type="dxa"/>
            <w:shd w:val="clear" w:color="auto" w:fill="auto"/>
          </w:tcPr>
          <w:p w14:paraId="38643993" w14:textId="77777777" w:rsidR="009B51E2" w:rsidRPr="001E61A7" w:rsidRDefault="009B51E2" w:rsidP="009B51E2">
            <w:pPr>
              <w:pStyle w:val="ResAdditionalInformation"/>
              <w:numPr>
                <w:ilvl w:val="0"/>
                <w:numId w:val="3"/>
              </w:numPr>
              <w:rPr>
                <w:rFonts w:ascii="Verdana" w:hAnsi="Verdana"/>
                <w:sz w:val="16"/>
                <w:szCs w:val="16"/>
              </w:rPr>
            </w:pPr>
            <w:r w:rsidRPr="001E61A7">
              <w:rPr>
                <w:rFonts w:ascii="Verdana" w:hAnsi="Verdana"/>
                <w:sz w:val="16"/>
                <w:szCs w:val="16"/>
              </w:rPr>
              <w:t>Oracle Integration Cloud Certification</w:t>
            </w:r>
          </w:p>
          <w:p w14:paraId="780190D8" w14:textId="77777777" w:rsidR="009B51E2" w:rsidRDefault="009B51E2" w:rsidP="009B51E2">
            <w:pPr>
              <w:pStyle w:val="ResAdditionalInformation"/>
              <w:numPr>
                <w:ilvl w:val="0"/>
                <w:numId w:val="3"/>
              </w:numPr>
              <w:rPr>
                <w:rFonts w:ascii="Verdana" w:hAnsi="Verdana"/>
                <w:sz w:val="16"/>
                <w:szCs w:val="16"/>
              </w:rPr>
            </w:pPr>
            <w:r w:rsidRPr="001E61A7">
              <w:rPr>
                <w:rFonts w:ascii="Verdana" w:hAnsi="Verdana"/>
                <w:sz w:val="16"/>
                <w:szCs w:val="16"/>
              </w:rPr>
              <w:t>Oracle APEX training and Internal Certification</w:t>
            </w:r>
          </w:p>
          <w:p w14:paraId="6F1EA381" w14:textId="77777777" w:rsidR="009B51E2" w:rsidRPr="001E61A7" w:rsidRDefault="009B51E2" w:rsidP="009B51E2">
            <w:pPr>
              <w:pStyle w:val="ResAdditionalInformation"/>
              <w:numPr>
                <w:ilvl w:val="0"/>
                <w:numId w:val="3"/>
              </w:num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Completed the following Courses in Online Learning Platforms e.g., Udemy</w:t>
            </w:r>
          </w:p>
          <w:p w14:paraId="05738194" w14:textId="77777777" w:rsidR="009B51E2" w:rsidRPr="0094578F" w:rsidRDefault="009B51E2" w:rsidP="009B51E2">
            <w:pPr>
              <w:pStyle w:val="ResAdditionalInformation"/>
              <w:numPr>
                <w:ilvl w:val="0"/>
                <w:numId w:val="29"/>
              </w:numPr>
              <w:tabs>
                <w:tab w:val="clear" w:pos="360"/>
                <w:tab w:val="num" w:pos="720"/>
              </w:tabs>
              <w:ind w:left="720"/>
              <w:rPr>
                <w:rFonts w:ascii="Verdana" w:hAnsi="Verdana"/>
                <w:sz w:val="14"/>
                <w:szCs w:val="14"/>
              </w:rPr>
            </w:pPr>
            <w:r w:rsidRPr="007C0F22">
              <w:rPr>
                <w:rFonts w:ascii="Verdana" w:hAnsi="Verdana"/>
                <w:b/>
                <w:bCs/>
                <w:sz w:val="14"/>
                <w:szCs w:val="14"/>
              </w:rPr>
              <w:t>“Blockchain and Bitcoin Fundamentals”</w:t>
            </w:r>
            <w:r w:rsidRPr="0094578F">
              <w:rPr>
                <w:rFonts w:ascii="Verdana" w:hAnsi="Verdana"/>
                <w:sz w:val="14"/>
                <w:szCs w:val="14"/>
              </w:rPr>
              <w:t xml:space="preserve"> (3 Hours - Udemy) – APR-2021</w:t>
            </w:r>
          </w:p>
          <w:p w14:paraId="3B3ECC07" w14:textId="77777777" w:rsidR="009B51E2" w:rsidRPr="0094578F" w:rsidRDefault="009B51E2" w:rsidP="009B51E2">
            <w:pPr>
              <w:pStyle w:val="ResAdditionalInformation"/>
              <w:numPr>
                <w:ilvl w:val="0"/>
                <w:numId w:val="29"/>
              </w:numPr>
              <w:tabs>
                <w:tab w:val="clear" w:pos="360"/>
                <w:tab w:val="num" w:pos="720"/>
              </w:tabs>
              <w:ind w:left="720"/>
              <w:rPr>
                <w:rFonts w:ascii="Verdana" w:hAnsi="Verdana"/>
                <w:sz w:val="14"/>
                <w:szCs w:val="14"/>
              </w:rPr>
            </w:pPr>
            <w:r w:rsidRPr="007C0F22">
              <w:rPr>
                <w:rFonts w:ascii="Verdana" w:hAnsi="Verdana"/>
                <w:b/>
                <w:bCs/>
                <w:sz w:val="14"/>
                <w:szCs w:val="14"/>
              </w:rPr>
              <w:t>“Angular &amp; NodeJS – The MEAN Stack Guide [2021 Edition]”</w:t>
            </w:r>
            <w:r w:rsidRPr="0094578F">
              <w:rPr>
                <w:rFonts w:ascii="Verdana" w:hAnsi="Verdana"/>
                <w:sz w:val="14"/>
                <w:szCs w:val="14"/>
              </w:rPr>
              <w:t xml:space="preserve"> (13 Hours - Udemy) – APR-2021</w:t>
            </w:r>
          </w:p>
          <w:p w14:paraId="73260A66" w14:textId="77777777" w:rsidR="009B51E2" w:rsidRPr="0094578F" w:rsidRDefault="009B51E2" w:rsidP="009B51E2">
            <w:pPr>
              <w:pStyle w:val="ResAdditionalInformation"/>
              <w:numPr>
                <w:ilvl w:val="0"/>
                <w:numId w:val="29"/>
              </w:numPr>
              <w:tabs>
                <w:tab w:val="clear" w:pos="360"/>
                <w:tab w:val="num" w:pos="720"/>
              </w:tabs>
              <w:ind w:left="720"/>
              <w:rPr>
                <w:rFonts w:ascii="Verdana" w:hAnsi="Verdana"/>
                <w:sz w:val="14"/>
                <w:szCs w:val="14"/>
              </w:rPr>
            </w:pPr>
            <w:r w:rsidRPr="007C0F22">
              <w:rPr>
                <w:rFonts w:ascii="Verdana" w:hAnsi="Verdana"/>
                <w:b/>
                <w:bCs/>
                <w:sz w:val="14"/>
                <w:szCs w:val="14"/>
              </w:rPr>
              <w:t>“Build a Blockchain and a Cryptocurrency from Scratch”</w:t>
            </w:r>
            <w:r w:rsidRPr="0094578F">
              <w:rPr>
                <w:rFonts w:ascii="Verdana" w:hAnsi="Verdana"/>
                <w:sz w:val="14"/>
                <w:szCs w:val="14"/>
              </w:rPr>
              <w:t xml:space="preserve"> (6.5 Hours - Udemy) – APR-2021</w:t>
            </w:r>
          </w:p>
          <w:p w14:paraId="5DB85B6E" w14:textId="4EB6825A" w:rsidR="009B51E2" w:rsidRPr="009B51E2" w:rsidRDefault="009B51E2" w:rsidP="009B51E2">
            <w:pPr>
              <w:pStyle w:val="ResAdditionalInformation"/>
              <w:numPr>
                <w:ilvl w:val="0"/>
                <w:numId w:val="3"/>
              </w:numPr>
              <w:rPr>
                <w:rFonts w:ascii="Verdana" w:hAnsi="Verdana"/>
                <w:sz w:val="16"/>
                <w:szCs w:val="16"/>
              </w:rPr>
            </w:pPr>
            <w:r w:rsidRPr="001E61A7">
              <w:rPr>
                <w:rFonts w:ascii="Verdana" w:hAnsi="Verdana"/>
                <w:sz w:val="16"/>
                <w:szCs w:val="16"/>
              </w:rPr>
              <w:t>“</w:t>
            </w:r>
            <w:r w:rsidRPr="0084674D">
              <w:rPr>
                <w:rFonts w:ascii="Verdana" w:hAnsi="Verdana"/>
                <w:sz w:val="16"/>
                <w:szCs w:val="16"/>
              </w:rPr>
              <w:t>Oracle Digital Assistant” 5 days’ workshop from oracle</w:t>
            </w:r>
          </w:p>
        </w:tc>
      </w:tr>
    </w:tbl>
    <w:p w14:paraId="6B8BA2D5" w14:textId="7E59EE5D" w:rsidR="006C0F46" w:rsidRDefault="006C0F46" w:rsidP="006C0F46">
      <w:pPr>
        <w:rPr>
          <w:rFonts w:ascii="Verdana" w:hAnsi="Verdana"/>
        </w:rPr>
      </w:pPr>
    </w:p>
    <w:sectPr w:rsidR="006C0F46" w:rsidSect="00D7422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A2F214" w14:textId="77777777" w:rsidR="00B551BF" w:rsidRDefault="00B551BF">
      <w:r>
        <w:separator/>
      </w:r>
    </w:p>
  </w:endnote>
  <w:endnote w:type="continuationSeparator" w:id="0">
    <w:p w14:paraId="61BE6E33" w14:textId="77777777" w:rsidR="00B551BF" w:rsidRDefault="00B55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uli">
    <w:altName w:val="Calibri"/>
    <w:charset w:val="4D"/>
    <w:family w:val="auto"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B95839" w14:textId="77777777" w:rsidR="0054421B" w:rsidRDefault="005442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1ABA15" w14:textId="77777777" w:rsidR="0054421B" w:rsidRDefault="005442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AEA7FA" w14:textId="77777777" w:rsidR="0054421B" w:rsidRDefault="005442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6FA235" w14:textId="77777777" w:rsidR="00B551BF" w:rsidRDefault="00B551BF">
      <w:r>
        <w:separator/>
      </w:r>
    </w:p>
  </w:footnote>
  <w:footnote w:type="continuationSeparator" w:id="0">
    <w:p w14:paraId="52F5076B" w14:textId="77777777" w:rsidR="00B551BF" w:rsidRDefault="00B551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91331" w14:textId="77777777" w:rsidR="0054421B" w:rsidRDefault="005442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921803" w14:textId="6CB6FB68" w:rsidR="0054421B" w:rsidRPr="00920489" w:rsidRDefault="0054421B" w:rsidP="00D40EBB">
    <w:pPr>
      <w:pStyle w:val="Name"/>
      <w:spacing w:before="60"/>
      <w:rPr>
        <w:rFonts w:cs="Arial"/>
        <w:b w:val="0"/>
      </w:rPr>
    </w:pPr>
    <w:r w:rsidRPr="00920489">
      <w:rPr>
        <w:rFonts w:cs="Arial"/>
        <w:b w:val="0"/>
      </w:rPr>
      <w:t xml:space="preserve">Page </w:t>
    </w:r>
    <w:r w:rsidRPr="00920489">
      <w:rPr>
        <w:rFonts w:cs="Arial"/>
        <w:b w:val="0"/>
      </w:rPr>
      <w:fldChar w:fldCharType="begin"/>
    </w:r>
    <w:r w:rsidRPr="00920489">
      <w:rPr>
        <w:rFonts w:cs="Arial"/>
        <w:b w:val="0"/>
      </w:rPr>
      <w:instrText xml:space="preserve"> PAGE </w:instrText>
    </w:r>
    <w:r w:rsidRPr="00920489">
      <w:rPr>
        <w:rFonts w:cs="Arial"/>
        <w:b w:val="0"/>
      </w:rPr>
      <w:fldChar w:fldCharType="separate"/>
    </w:r>
    <w:r>
      <w:rPr>
        <w:rFonts w:cs="Arial"/>
        <w:b w:val="0"/>
        <w:noProof/>
      </w:rPr>
      <w:t>3</w:t>
    </w:r>
    <w:r w:rsidRPr="00920489">
      <w:rPr>
        <w:rFonts w:cs="Arial"/>
        <w:b w:val="0"/>
      </w:rPr>
      <w:fldChar w:fldCharType="end"/>
    </w:r>
    <w:r w:rsidRPr="00920489">
      <w:rPr>
        <w:rFonts w:cs="Arial"/>
        <w:b w:val="0"/>
      </w:rPr>
      <w:t xml:space="preserve"> of </w:t>
    </w:r>
    <w:r>
      <w:rPr>
        <w:rFonts w:cs="Arial"/>
        <w:b w:val="0"/>
      </w:rPr>
      <w:fldChar w:fldCharType="begin"/>
    </w:r>
    <w:r>
      <w:rPr>
        <w:rFonts w:cs="Arial"/>
        <w:b w:val="0"/>
      </w:rPr>
      <w:instrText xml:space="preserve"> SECTIONPAGES   \* MERGEFORMAT </w:instrText>
    </w:r>
    <w:r>
      <w:rPr>
        <w:rFonts w:cs="Arial"/>
        <w:b w:val="0"/>
      </w:rPr>
      <w:fldChar w:fldCharType="separate"/>
    </w:r>
    <w:r w:rsidR="00A1386E">
      <w:rPr>
        <w:rFonts w:cs="Arial"/>
        <w:b w:val="0"/>
        <w:noProof/>
      </w:rPr>
      <w:t>3</w:t>
    </w:r>
    <w:r>
      <w:rPr>
        <w:rFonts w:cs="Arial"/>
        <w:b w:val="0"/>
      </w:rPr>
      <w:fldChar w:fldCharType="end"/>
    </w:r>
  </w:p>
  <w:p w14:paraId="7CAFDEF0" w14:textId="77777777" w:rsidR="0054421B" w:rsidRPr="006A3142" w:rsidRDefault="0054421B" w:rsidP="00D40EBB">
    <w:pPr>
      <w:pBdr>
        <w:bottom w:val="single" w:sz="4" w:space="1" w:color="auto"/>
      </w:pBdr>
      <w:spacing w:line="80" w:lineRule="exact"/>
      <w:jc w:val="right"/>
      <w:rPr>
        <w:rFonts w:cs="Arial"/>
      </w:rPr>
    </w:pPr>
  </w:p>
  <w:p w14:paraId="02089D35" w14:textId="77777777" w:rsidR="0054421B" w:rsidRDefault="0054421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6E12DC" w14:textId="6FE6F977" w:rsidR="0054421B" w:rsidRDefault="0054421B" w:rsidP="00A00FAB">
    <w:pPr>
      <w:pStyle w:val="Header"/>
    </w:pPr>
    <w:r>
      <w:rPr>
        <w:noProof/>
      </w:rPr>
      <w:drawing>
        <wp:inline distT="0" distB="0" distL="0" distR="0" wp14:anchorId="0AFD44BE" wp14:editId="38A30DF8">
          <wp:extent cx="1612900" cy="317500"/>
          <wp:effectExtent l="0" t="0" r="6350" b="6350"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2900" cy="317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F6F6C"/>
    <w:multiLevelType w:val="hybridMultilevel"/>
    <w:tmpl w:val="BA9094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F17EAE"/>
    <w:multiLevelType w:val="hybridMultilevel"/>
    <w:tmpl w:val="29E8016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1455"/>
        </w:tabs>
        <w:ind w:left="-145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735"/>
        </w:tabs>
        <w:ind w:left="-7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-15"/>
        </w:tabs>
        <w:ind w:left="-15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705"/>
        </w:tabs>
        <w:ind w:left="7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425"/>
        </w:tabs>
        <w:ind w:left="14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145"/>
        </w:tabs>
        <w:ind w:left="21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2865"/>
        </w:tabs>
        <w:ind w:left="28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585"/>
        </w:tabs>
        <w:ind w:left="3585" w:hanging="180"/>
      </w:pPr>
    </w:lvl>
  </w:abstractNum>
  <w:abstractNum w:abstractNumId="2" w15:restartNumberingAfterBreak="0">
    <w:nsid w:val="03836498"/>
    <w:multiLevelType w:val="hybridMultilevel"/>
    <w:tmpl w:val="D8E8F71E"/>
    <w:lvl w:ilvl="0" w:tplc="B9404D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08525B8A"/>
    <w:multiLevelType w:val="hybridMultilevel"/>
    <w:tmpl w:val="2B98E2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B0ECB"/>
    <w:multiLevelType w:val="hybridMultilevel"/>
    <w:tmpl w:val="50EE2B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7C3F3D"/>
    <w:multiLevelType w:val="hybridMultilevel"/>
    <w:tmpl w:val="6C50A5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1455"/>
        </w:tabs>
        <w:ind w:left="-145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735"/>
        </w:tabs>
        <w:ind w:left="-7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-15"/>
        </w:tabs>
        <w:ind w:left="-15" w:hanging="360"/>
      </w:pPr>
    </w:lvl>
    <w:lvl w:ilvl="4" w:tplc="0409000D">
      <w:start w:val="1"/>
      <w:numFmt w:val="bullet"/>
      <w:lvlText w:val=""/>
      <w:lvlJc w:val="left"/>
      <w:pPr>
        <w:tabs>
          <w:tab w:val="num" w:pos="705"/>
        </w:tabs>
        <w:ind w:left="705" w:hanging="36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1425"/>
        </w:tabs>
        <w:ind w:left="14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145"/>
        </w:tabs>
        <w:ind w:left="21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2865"/>
        </w:tabs>
        <w:ind w:left="28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585"/>
        </w:tabs>
        <w:ind w:left="3585" w:hanging="180"/>
      </w:pPr>
    </w:lvl>
  </w:abstractNum>
  <w:abstractNum w:abstractNumId="6" w15:restartNumberingAfterBreak="0">
    <w:nsid w:val="16131DDC"/>
    <w:multiLevelType w:val="hybridMultilevel"/>
    <w:tmpl w:val="6F64B620"/>
    <w:lvl w:ilvl="0" w:tplc="C6320D24">
      <w:start w:val="1"/>
      <w:numFmt w:val="decimal"/>
      <w:pStyle w:val="ResAdditionalInformation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905362"/>
    <w:multiLevelType w:val="hybridMultilevel"/>
    <w:tmpl w:val="268AD0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4079BA"/>
    <w:multiLevelType w:val="hybridMultilevel"/>
    <w:tmpl w:val="075C8D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AF417BF"/>
    <w:multiLevelType w:val="hybridMultilevel"/>
    <w:tmpl w:val="1610B4D0"/>
    <w:lvl w:ilvl="0" w:tplc="3DC4D13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31AA05F8"/>
    <w:multiLevelType w:val="hybridMultilevel"/>
    <w:tmpl w:val="3BC8F230"/>
    <w:lvl w:ilvl="0" w:tplc="B9404D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36F17A2E"/>
    <w:multiLevelType w:val="hybridMultilevel"/>
    <w:tmpl w:val="FAAA180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3766021C"/>
    <w:multiLevelType w:val="hybridMultilevel"/>
    <w:tmpl w:val="547C6D50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40F823AA"/>
    <w:multiLevelType w:val="hybridMultilevel"/>
    <w:tmpl w:val="6EAEA50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1455"/>
        </w:tabs>
        <w:ind w:left="-145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735"/>
        </w:tabs>
        <w:ind w:left="-7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-15"/>
        </w:tabs>
        <w:ind w:left="-15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705"/>
        </w:tabs>
        <w:ind w:left="7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425"/>
        </w:tabs>
        <w:ind w:left="14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145"/>
        </w:tabs>
        <w:ind w:left="21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2865"/>
        </w:tabs>
        <w:ind w:left="28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585"/>
        </w:tabs>
        <w:ind w:left="3585" w:hanging="180"/>
      </w:pPr>
    </w:lvl>
  </w:abstractNum>
  <w:abstractNum w:abstractNumId="14" w15:restartNumberingAfterBreak="0">
    <w:nsid w:val="416B590F"/>
    <w:multiLevelType w:val="hybridMultilevel"/>
    <w:tmpl w:val="D3864398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42B60628"/>
    <w:multiLevelType w:val="hybridMultilevel"/>
    <w:tmpl w:val="B798EE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D3A454C"/>
    <w:multiLevelType w:val="hybridMultilevel"/>
    <w:tmpl w:val="539029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DC400F2"/>
    <w:multiLevelType w:val="hybridMultilevel"/>
    <w:tmpl w:val="96F23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FD4B26"/>
    <w:multiLevelType w:val="hybridMultilevel"/>
    <w:tmpl w:val="33604D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7CE1924"/>
    <w:multiLevelType w:val="hybridMultilevel"/>
    <w:tmpl w:val="6BCCFD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85E21D6"/>
    <w:multiLevelType w:val="hybridMultilevel"/>
    <w:tmpl w:val="AEB61E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BF7CEA"/>
    <w:multiLevelType w:val="multilevel"/>
    <w:tmpl w:val="BD74C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D3F5633"/>
    <w:multiLevelType w:val="hybridMultilevel"/>
    <w:tmpl w:val="113EB5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6D225C0"/>
    <w:multiLevelType w:val="hybridMultilevel"/>
    <w:tmpl w:val="BBB6B846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4" w15:restartNumberingAfterBreak="0">
    <w:nsid w:val="78522431"/>
    <w:multiLevelType w:val="hybridMultilevel"/>
    <w:tmpl w:val="6D9A452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C841D03"/>
    <w:multiLevelType w:val="hybridMultilevel"/>
    <w:tmpl w:val="96F23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C30804"/>
    <w:multiLevelType w:val="hybridMultilevel"/>
    <w:tmpl w:val="799001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CCD1D2C"/>
    <w:multiLevelType w:val="hybridMultilevel"/>
    <w:tmpl w:val="9A1C8F26"/>
    <w:lvl w:ilvl="0" w:tplc="B9404D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8" w15:restartNumberingAfterBreak="0">
    <w:nsid w:val="7ECC3BC2"/>
    <w:multiLevelType w:val="hybridMultilevel"/>
    <w:tmpl w:val="A50C44D8"/>
    <w:lvl w:ilvl="0" w:tplc="B9404D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7"/>
  </w:num>
  <w:num w:numId="3">
    <w:abstractNumId w:val="23"/>
  </w:num>
  <w:num w:numId="4">
    <w:abstractNumId w:val="2"/>
  </w:num>
  <w:num w:numId="5">
    <w:abstractNumId w:val="28"/>
  </w:num>
  <w:num w:numId="6">
    <w:abstractNumId w:val="10"/>
  </w:num>
  <w:num w:numId="7">
    <w:abstractNumId w:val="21"/>
  </w:num>
  <w:num w:numId="8">
    <w:abstractNumId w:val="22"/>
  </w:num>
  <w:num w:numId="9">
    <w:abstractNumId w:val="8"/>
  </w:num>
  <w:num w:numId="10">
    <w:abstractNumId w:val="0"/>
  </w:num>
  <w:num w:numId="11">
    <w:abstractNumId w:val="18"/>
  </w:num>
  <w:num w:numId="12">
    <w:abstractNumId w:val="6"/>
  </w:num>
  <w:num w:numId="13">
    <w:abstractNumId w:val="19"/>
  </w:num>
  <w:num w:numId="14">
    <w:abstractNumId w:val="16"/>
  </w:num>
  <w:num w:numId="15">
    <w:abstractNumId w:val="24"/>
  </w:num>
  <w:num w:numId="16">
    <w:abstractNumId w:val="20"/>
  </w:num>
  <w:num w:numId="17">
    <w:abstractNumId w:val="26"/>
  </w:num>
  <w:num w:numId="18">
    <w:abstractNumId w:val="15"/>
  </w:num>
  <w:num w:numId="19">
    <w:abstractNumId w:val="7"/>
  </w:num>
  <w:num w:numId="20">
    <w:abstractNumId w:val="3"/>
  </w:num>
  <w:num w:numId="21">
    <w:abstractNumId w:val="4"/>
  </w:num>
  <w:num w:numId="22">
    <w:abstractNumId w:val="5"/>
  </w:num>
  <w:num w:numId="23">
    <w:abstractNumId w:val="17"/>
  </w:num>
  <w:num w:numId="24">
    <w:abstractNumId w:val="25"/>
  </w:num>
  <w:num w:numId="25">
    <w:abstractNumId w:val="13"/>
  </w:num>
  <w:num w:numId="26">
    <w:abstractNumId w:val="1"/>
  </w:num>
  <w:num w:numId="27">
    <w:abstractNumId w:val="14"/>
  </w:num>
  <w:num w:numId="28">
    <w:abstractNumId w:val="12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oNotShadeFormData/>
  <w:noPunctuationKerning/>
  <w:characterSpacingControl w:val="doNotCompress"/>
  <w:hdrShapeDefaults>
    <o:shapedefaults v:ext="edit" spidmax="2049" fillcolor="white">
      <v:fill color="white" rotate="t" type="fram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8E4"/>
    <w:rsid w:val="000016BC"/>
    <w:rsid w:val="00002101"/>
    <w:rsid w:val="00007ED7"/>
    <w:rsid w:val="00012361"/>
    <w:rsid w:val="0001346A"/>
    <w:rsid w:val="00013609"/>
    <w:rsid w:val="00026A52"/>
    <w:rsid w:val="00031EB6"/>
    <w:rsid w:val="00032692"/>
    <w:rsid w:val="000351C5"/>
    <w:rsid w:val="000434CB"/>
    <w:rsid w:val="00050118"/>
    <w:rsid w:val="000568EE"/>
    <w:rsid w:val="000600D3"/>
    <w:rsid w:val="00061D59"/>
    <w:rsid w:val="00062E83"/>
    <w:rsid w:val="00066194"/>
    <w:rsid w:val="00071F9D"/>
    <w:rsid w:val="00086FE4"/>
    <w:rsid w:val="0009031C"/>
    <w:rsid w:val="000918CC"/>
    <w:rsid w:val="0009346C"/>
    <w:rsid w:val="00095F5E"/>
    <w:rsid w:val="000A3F5F"/>
    <w:rsid w:val="000A57F1"/>
    <w:rsid w:val="000A60CF"/>
    <w:rsid w:val="000B2412"/>
    <w:rsid w:val="000B3337"/>
    <w:rsid w:val="000B68AA"/>
    <w:rsid w:val="000B787C"/>
    <w:rsid w:val="000C2158"/>
    <w:rsid w:val="000C34A9"/>
    <w:rsid w:val="000C55D7"/>
    <w:rsid w:val="000C5F3D"/>
    <w:rsid w:val="000C7B3A"/>
    <w:rsid w:val="000D16C3"/>
    <w:rsid w:val="000D2075"/>
    <w:rsid w:val="000D3559"/>
    <w:rsid w:val="000D4598"/>
    <w:rsid w:val="000D48D6"/>
    <w:rsid w:val="000D7B71"/>
    <w:rsid w:val="000E6003"/>
    <w:rsid w:val="000F06FE"/>
    <w:rsid w:val="000F4C2C"/>
    <w:rsid w:val="000F6E3B"/>
    <w:rsid w:val="00107CEB"/>
    <w:rsid w:val="00112ABA"/>
    <w:rsid w:val="00114E5F"/>
    <w:rsid w:val="001239D1"/>
    <w:rsid w:val="00131C7F"/>
    <w:rsid w:val="00135631"/>
    <w:rsid w:val="00136879"/>
    <w:rsid w:val="00141A9C"/>
    <w:rsid w:val="00141D78"/>
    <w:rsid w:val="0015375A"/>
    <w:rsid w:val="001541C6"/>
    <w:rsid w:val="00155A22"/>
    <w:rsid w:val="00160CE7"/>
    <w:rsid w:val="00175DDD"/>
    <w:rsid w:val="00177D34"/>
    <w:rsid w:val="001829A8"/>
    <w:rsid w:val="001857A0"/>
    <w:rsid w:val="00191969"/>
    <w:rsid w:val="001938C3"/>
    <w:rsid w:val="0019469A"/>
    <w:rsid w:val="00195497"/>
    <w:rsid w:val="001A00B1"/>
    <w:rsid w:val="001A784A"/>
    <w:rsid w:val="001B0D55"/>
    <w:rsid w:val="001B1765"/>
    <w:rsid w:val="001C06A7"/>
    <w:rsid w:val="001D05BB"/>
    <w:rsid w:val="001D07AB"/>
    <w:rsid w:val="001D0E66"/>
    <w:rsid w:val="001D2810"/>
    <w:rsid w:val="001D307C"/>
    <w:rsid w:val="001D6FF5"/>
    <w:rsid w:val="001E1310"/>
    <w:rsid w:val="001E61A7"/>
    <w:rsid w:val="001F10BE"/>
    <w:rsid w:val="001F4740"/>
    <w:rsid w:val="001F7DD2"/>
    <w:rsid w:val="0020535F"/>
    <w:rsid w:val="00205E95"/>
    <w:rsid w:val="00206A55"/>
    <w:rsid w:val="00216FC1"/>
    <w:rsid w:val="00222725"/>
    <w:rsid w:val="002314E1"/>
    <w:rsid w:val="00231745"/>
    <w:rsid w:val="00231756"/>
    <w:rsid w:val="002338E4"/>
    <w:rsid w:val="00236D9D"/>
    <w:rsid w:val="00237210"/>
    <w:rsid w:val="00241727"/>
    <w:rsid w:val="002432FF"/>
    <w:rsid w:val="0024432D"/>
    <w:rsid w:val="002476A1"/>
    <w:rsid w:val="00247E2E"/>
    <w:rsid w:val="00251AAE"/>
    <w:rsid w:val="0025319C"/>
    <w:rsid w:val="00253911"/>
    <w:rsid w:val="0026100A"/>
    <w:rsid w:val="002623E4"/>
    <w:rsid w:val="002646E7"/>
    <w:rsid w:val="0026560D"/>
    <w:rsid w:val="00265728"/>
    <w:rsid w:val="00277022"/>
    <w:rsid w:val="00280002"/>
    <w:rsid w:val="00280861"/>
    <w:rsid w:val="00281C7E"/>
    <w:rsid w:val="0028385E"/>
    <w:rsid w:val="002939CF"/>
    <w:rsid w:val="00295775"/>
    <w:rsid w:val="00295C3E"/>
    <w:rsid w:val="00297BB5"/>
    <w:rsid w:val="002A0C4C"/>
    <w:rsid w:val="002A2E60"/>
    <w:rsid w:val="002A5044"/>
    <w:rsid w:val="002A60B9"/>
    <w:rsid w:val="002A6272"/>
    <w:rsid w:val="002A7913"/>
    <w:rsid w:val="002B20A1"/>
    <w:rsid w:val="002B5E5A"/>
    <w:rsid w:val="002B740D"/>
    <w:rsid w:val="002C4B71"/>
    <w:rsid w:val="002D7192"/>
    <w:rsid w:val="002E0955"/>
    <w:rsid w:val="002E149D"/>
    <w:rsid w:val="002E1A6A"/>
    <w:rsid w:val="002E306B"/>
    <w:rsid w:val="002E5FE9"/>
    <w:rsid w:val="002E7ACB"/>
    <w:rsid w:val="002F3BC1"/>
    <w:rsid w:val="002F7245"/>
    <w:rsid w:val="00302415"/>
    <w:rsid w:val="00302E7A"/>
    <w:rsid w:val="00302EA0"/>
    <w:rsid w:val="00303DCB"/>
    <w:rsid w:val="0030703C"/>
    <w:rsid w:val="003110EF"/>
    <w:rsid w:val="00312542"/>
    <w:rsid w:val="00314529"/>
    <w:rsid w:val="00323AE2"/>
    <w:rsid w:val="0033233A"/>
    <w:rsid w:val="003324C1"/>
    <w:rsid w:val="00332966"/>
    <w:rsid w:val="003365EB"/>
    <w:rsid w:val="003407B9"/>
    <w:rsid w:val="0034285F"/>
    <w:rsid w:val="003447C8"/>
    <w:rsid w:val="00344B07"/>
    <w:rsid w:val="003451AC"/>
    <w:rsid w:val="00345C17"/>
    <w:rsid w:val="003475CC"/>
    <w:rsid w:val="00351A5A"/>
    <w:rsid w:val="00352417"/>
    <w:rsid w:val="003575B6"/>
    <w:rsid w:val="003615D1"/>
    <w:rsid w:val="00364186"/>
    <w:rsid w:val="0036675E"/>
    <w:rsid w:val="00366E61"/>
    <w:rsid w:val="00370E9C"/>
    <w:rsid w:val="00374940"/>
    <w:rsid w:val="00374F7D"/>
    <w:rsid w:val="003773E3"/>
    <w:rsid w:val="00377558"/>
    <w:rsid w:val="00384ACC"/>
    <w:rsid w:val="00385D59"/>
    <w:rsid w:val="00387D61"/>
    <w:rsid w:val="00390E52"/>
    <w:rsid w:val="00393D02"/>
    <w:rsid w:val="003A1F63"/>
    <w:rsid w:val="003A28EC"/>
    <w:rsid w:val="003A7893"/>
    <w:rsid w:val="003A7BD4"/>
    <w:rsid w:val="003B62D6"/>
    <w:rsid w:val="003C2000"/>
    <w:rsid w:val="003C2264"/>
    <w:rsid w:val="003C45C8"/>
    <w:rsid w:val="003E0C1D"/>
    <w:rsid w:val="003E29B4"/>
    <w:rsid w:val="003E4A63"/>
    <w:rsid w:val="003F097D"/>
    <w:rsid w:val="003F206A"/>
    <w:rsid w:val="003F4EE1"/>
    <w:rsid w:val="003F5E79"/>
    <w:rsid w:val="003F6C57"/>
    <w:rsid w:val="00401D1F"/>
    <w:rsid w:val="00402025"/>
    <w:rsid w:val="00406496"/>
    <w:rsid w:val="0041280B"/>
    <w:rsid w:val="00415159"/>
    <w:rsid w:val="00416054"/>
    <w:rsid w:val="004176E4"/>
    <w:rsid w:val="004219C0"/>
    <w:rsid w:val="00422D57"/>
    <w:rsid w:val="00425B03"/>
    <w:rsid w:val="004402E6"/>
    <w:rsid w:val="00443BDB"/>
    <w:rsid w:val="00446A28"/>
    <w:rsid w:val="004563DD"/>
    <w:rsid w:val="0046169D"/>
    <w:rsid w:val="00463F8F"/>
    <w:rsid w:val="00470746"/>
    <w:rsid w:val="00471E8B"/>
    <w:rsid w:val="004725AD"/>
    <w:rsid w:val="00472F50"/>
    <w:rsid w:val="004746F4"/>
    <w:rsid w:val="0047686D"/>
    <w:rsid w:val="0048656E"/>
    <w:rsid w:val="00495A64"/>
    <w:rsid w:val="004A0179"/>
    <w:rsid w:val="004A0722"/>
    <w:rsid w:val="004A107B"/>
    <w:rsid w:val="004A1831"/>
    <w:rsid w:val="004A1D0E"/>
    <w:rsid w:val="004A344D"/>
    <w:rsid w:val="004A4AA9"/>
    <w:rsid w:val="004B090C"/>
    <w:rsid w:val="004B41F0"/>
    <w:rsid w:val="004B5183"/>
    <w:rsid w:val="004B5639"/>
    <w:rsid w:val="004C2110"/>
    <w:rsid w:val="004C35CD"/>
    <w:rsid w:val="004C7144"/>
    <w:rsid w:val="004D0AC7"/>
    <w:rsid w:val="004D108E"/>
    <w:rsid w:val="004E0549"/>
    <w:rsid w:val="004E789A"/>
    <w:rsid w:val="004F045F"/>
    <w:rsid w:val="004F7CCA"/>
    <w:rsid w:val="0050089C"/>
    <w:rsid w:val="00506094"/>
    <w:rsid w:val="00516CFD"/>
    <w:rsid w:val="005207D3"/>
    <w:rsid w:val="0052390A"/>
    <w:rsid w:val="00543CDD"/>
    <w:rsid w:val="0054421B"/>
    <w:rsid w:val="00546908"/>
    <w:rsid w:val="00547D7E"/>
    <w:rsid w:val="0055027F"/>
    <w:rsid w:val="00560295"/>
    <w:rsid w:val="005603D7"/>
    <w:rsid w:val="00562AA3"/>
    <w:rsid w:val="0056683F"/>
    <w:rsid w:val="00566C09"/>
    <w:rsid w:val="005717DF"/>
    <w:rsid w:val="00572E8B"/>
    <w:rsid w:val="0057609D"/>
    <w:rsid w:val="00584FC4"/>
    <w:rsid w:val="005859C2"/>
    <w:rsid w:val="00585FB4"/>
    <w:rsid w:val="00597D7D"/>
    <w:rsid w:val="005A1E7F"/>
    <w:rsid w:val="005A45DF"/>
    <w:rsid w:val="005A55FB"/>
    <w:rsid w:val="005B310B"/>
    <w:rsid w:val="005B3D7A"/>
    <w:rsid w:val="005B59E8"/>
    <w:rsid w:val="005B75D4"/>
    <w:rsid w:val="005C24C7"/>
    <w:rsid w:val="005C25CA"/>
    <w:rsid w:val="005C5B8B"/>
    <w:rsid w:val="005C776F"/>
    <w:rsid w:val="005D483C"/>
    <w:rsid w:val="005E369E"/>
    <w:rsid w:val="005E5A9B"/>
    <w:rsid w:val="005E691A"/>
    <w:rsid w:val="005F02A7"/>
    <w:rsid w:val="005F0CE0"/>
    <w:rsid w:val="005F3389"/>
    <w:rsid w:val="005F3D60"/>
    <w:rsid w:val="005F57D9"/>
    <w:rsid w:val="006035FA"/>
    <w:rsid w:val="00603B45"/>
    <w:rsid w:val="0060589A"/>
    <w:rsid w:val="006058B2"/>
    <w:rsid w:val="00610200"/>
    <w:rsid w:val="00610276"/>
    <w:rsid w:val="00615CAC"/>
    <w:rsid w:val="00615D82"/>
    <w:rsid w:val="006163F2"/>
    <w:rsid w:val="0061663A"/>
    <w:rsid w:val="00621247"/>
    <w:rsid w:val="006216A1"/>
    <w:rsid w:val="00622CCB"/>
    <w:rsid w:val="00627FD9"/>
    <w:rsid w:val="00630B6F"/>
    <w:rsid w:val="006352BC"/>
    <w:rsid w:val="00640F1F"/>
    <w:rsid w:val="006473B2"/>
    <w:rsid w:val="00650D4C"/>
    <w:rsid w:val="00655759"/>
    <w:rsid w:val="00656632"/>
    <w:rsid w:val="006575C8"/>
    <w:rsid w:val="006612F8"/>
    <w:rsid w:val="00675E24"/>
    <w:rsid w:val="0067795E"/>
    <w:rsid w:val="00693C01"/>
    <w:rsid w:val="00694F6C"/>
    <w:rsid w:val="00697212"/>
    <w:rsid w:val="006A2DB8"/>
    <w:rsid w:val="006A347F"/>
    <w:rsid w:val="006B0588"/>
    <w:rsid w:val="006B6DD7"/>
    <w:rsid w:val="006C0F46"/>
    <w:rsid w:val="006C3958"/>
    <w:rsid w:val="006C4207"/>
    <w:rsid w:val="006C4598"/>
    <w:rsid w:val="006D2042"/>
    <w:rsid w:val="006E1326"/>
    <w:rsid w:val="006E3D4A"/>
    <w:rsid w:val="006E4D65"/>
    <w:rsid w:val="006F30A2"/>
    <w:rsid w:val="006F3565"/>
    <w:rsid w:val="006F3B2E"/>
    <w:rsid w:val="006F5A83"/>
    <w:rsid w:val="006F5BAE"/>
    <w:rsid w:val="006F6930"/>
    <w:rsid w:val="0070305E"/>
    <w:rsid w:val="00704684"/>
    <w:rsid w:val="00705DA3"/>
    <w:rsid w:val="007063AD"/>
    <w:rsid w:val="0071181E"/>
    <w:rsid w:val="0071455D"/>
    <w:rsid w:val="007157D8"/>
    <w:rsid w:val="0072227B"/>
    <w:rsid w:val="00724324"/>
    <w:rsid w:val="00730092"/>
    <w:rsid w:val="00730768"/>
    <w:rsid w:val="00740027"/>
    <w:rsid w:val="00741F64"/>
    <w:rsid w:val="00742817"/>
    <w:rsid w:val="00742841"/>
    <w:rsid w:val="00745CBC"/>
    <w:rsid w:val="00752C90"/>
    <w:rsid w:val="00754543"/>
    <w:rsid w:val="007547F8"/>
    <w:rsid w:val="00756BB9"/>
    <w:rsid w:val="007665A0"/>
    <w:rsid w:val="007702EE"/>
    <w:rsid w:val="00770937"/>
    <w:rsid w:val="00773A0B"/>
    <w:rsid w:val="007742CD"/>
    <w:rsid w:val="007764A1"/>
    <w:rsid w:val="00783DB0"/>
    <w:rsid w:val="0078424F"/>
    <w:rsid w:val="00785A36"/>
    <w:rsid w:val="007875D3"/>
    <w:rsid w:val="00792B77"/>
    <w:rsid w:val="00793C7B"/>
    <w:rsid w:val="00795E89"/>
    <w:rsid w:val="0079750A"/>
    <w:rsid w:val="007A1BC6"/>
    <w:rsid w:val="007A42A6"/>
    <w:rsid w:val="007A54E4"/>
    <w:rsid w:val="007B0D9F"/>
    <w:rsid w:val="007B0EC3"/>
    <w:rsid w:val="007B1D52"/>
    <w:rsid w:val="007C0F22"/>
    <w:rsid w:val="007C2F09"/>
    <w:rsid w:val="007C3143"/>
    <w:rsid w:val="007C337E"/>
    <w:rsid w:val="007C3647"/>
    <w:rsid w:val="007C6740"/>
    <w:rsid w:val="007C78BD"/>
    <w:rsid w:val="007D219F"/>
    <w:rsid w:val="007D48D8"/>
    <w:rsid w:val="007D79CF"/>
    <w:rsid w:val="007E0096"/>
    <w:rsid w:val="007E128A"/>
    <w:rsid w:val="007E324F"/>
    <w:rsid w:val="007E5F60"/>
    <w:rsid w:val="007F0570"/>
    <w:rsid w:val="0080135C"/>
    <w:rsid w:val="008027EC"/>
    <w:rsid w:val="00813227"/>
    <w:rsid w:val="008208CF"/>
    <w:rsid w:val="00837D2E"/>
    <w:rsid w:val="00841B2F"/>
    <w:rsid w:val="0085333B"/>
    <w:rsid w:val="00854325"/>
    <w:rsid w:val="00860F47"/>
    <w:rsid w:val="00861D73"/>
    <w:rsid w:val="00863258"/>
    <w:rsid w:val="0087431B"/>
    <w:rsid w:val="008751B1"/>
    <w:rsid w:val="00884144"/>
    <w:rsid w:val="00890EEE"/>
    <w:rsid w:val="0089141F"/>
    <w:rsid w:val="008928FE"/>
    <w:rsid w:val="00893DB0"/>
    <w:rsid w:val="008940AD"/>
    <w:rsid w:val="00894F96"/>
    <w:rsid w:val="00896765"/>
    <w:rsid w:val="0089692D"/>
    <w:rsid w:val="008A16C9"/>
    <w:rsid w:val="008A26D4"/>
    <w:rsid w:val="008A2B39"/>
    <w:rsid w:val="008A7147"/>
    <w:rsid w:val="008B08F1"/>
    <w:rsid w:val="008B5099"/>
    <w:rsid w:val="008C364A"/>
    <w:rsid w:val="008C6EFD"/>
    <w:rsid w:val="008D1B19"/>
    <w:rsid w:val="008D1CA7"/>
    <w:rsid w:val="008D4476"/>
    <w:rsid w:val="008D488D"/>
    <w:rsid w:val="008D533F"/>
    <w:rsid w:val="008E029C"/>
    <w:rsid w:val="008E2C92"/>
    <w:rsid w:val="008E4334"/>
    <w:rsid w:val="008E7199"/>
    <w:rsid w:val="008F00CE"/>
    <w:rsid w:val="008F06DC"/>
    <w:rsid w:val="008F500B"/>
    <w:rsid w:val="0090031A"/>
    <w:rsid w:val="00912053"/>
    <w:rsid w:val="00922086"/>
    <w:rsid w:val="00923F5C"/>
    <w:rsid w:val="00927D9F"/>
    <w:rsid w:val="00927E6E"/>
    <w:rsid w:val="0093031A"/>
    <w:rsid w:val="00931536"/>
    <w:rsid w:val="00934924"/>
    <w:rsid w:val="0093565A"/>
    <w:rsid w:val="00936404"/>
    <w:rsid w:val="00936849"/>
    <w:rsid w:val="0093731E"/>
    <w:rsid w:val="009428AE"/>
    <w:rsid w:val="0094578F"/>
    <w:rsid w:val="0094757C"/>
    <w:rsid w:val="00952243"/>
    <w:rsid w:val="00953D2D"/>
    <w:rsid w:val="00962105"/>
    <w:rsid w:val="00963168"/>
    <w:rsid w:val="00965F0F"/>
    <w:rsid w:val="00970DBC"/>
    <w:rsid w:val="009713F2"/>
    <w:rsid w:val="009724CE"/>
    <w:rsid w:val="0097620F"/>
    <w:rsid w:val="00980067"/>
    <w:rsid w:val="0098021E"/>
    <w:rsid w:val="00996060"/>
    <w:rsid w:val="009A12B5"/>
    <w:rsid w:val="009A4FCB"/>
    <w:rsid w:val="009A7BC0"/>
    <w:rsid w:val="009B239B"/>
    <w:rsid w:val="009B51E2"/>
    <w:rsid w:val="009C1713"/>
    <w:rsid w:val="009D1917"/>
    <w:rsid w:val="009D4AD8"/>
    <w:rsid w:val="009D710F"/>
    <w:rsid w:val="009E7C8B"/>
    <w:rsid w:val="009F2263"/>
    <w:rsid w:val="009F3823"/>
    <w:rsid w:val="009F5C0F"/>
    <w:rsid w:val="00A005D8"/>
    <w:rsid w:val="00A00FAB"/>
    <w:rsid w:val="00A06584"/>
    <w:rsid w:val="00A1235C"/>
    <w:rsid w:val="00A12A66"/>
    <w:rsid w:val="00A1386E"/>
    <w:rsid w:val="00A15E67"/>
    <w:rsid w:val="00A17096"/>
    <w:rsid w:val="00A207A5"/>
    <w:rsid w:val="00A21742"/>
    <w:rsid w:val="00A2177C"/>
    <w:rsid w:val="00A21B8E"/>
    <w:rsid w:val="00A227AA"/>
    <w:rsid w:val="00A231DA"/>
    <w:rsid w:val="00A3477D"/>
    <w:rsid w:val="00A4139D"/>
    <w:rsid w:val="00A463FF"/>
    <w:rsid w:val="00A55356"/>
    <w:rsid w:val="00A57B7A"/>
    <w:rsid w:val="00A60CF0"/>
    <w:rsid w:val="00A73263"/>
    <w:rsid w:val="00A77A8A"/>
    <w:rsid w:val="00A823E1"/>
    <w:rsid w:val="00A871AB"/>
    <w:rsid w:val="00A910DA"/>
    <w:rsid w:val="00A9123B"/>
    <w:rsid w:val="00A91C9B"/>
    <w:rsid w:val="00A924B3"/>
    <w:rsid w:val="00A9261D"/>
    <w:rsid w:val="00A93815"/>
    <w:rsid w:val="00A9425E"/>
    <w:rsid w:val="00A94D0E"/>
    <w:rsid w:val="00A9571B"/>
    <w:rsid w:val="00A97FAD"/>
    <w:rsid w:val="00AA1113"/>
    <w:rsid w:val="00AA2AD4"/>
    <w:rsid w:val="00AB2EE1"/>
    <w:rsid w:val="00AB4A42"/>
    <w:rsid w:val="00AB6CF3"/>
    <w:rsid w:val="00AB7119"/>
    <w:rsid w:val="00AC031D"/>
    <w:rsid w:val="00AC2747"/>
    <w:rsid w:val="00AC2920"/>
    <w:rsid w:val="00AD3F97"/>
    <w:rsid w:val="00AD413B"/>
    <w:rsid w:val="00AD7D47"/>
    <w:rsid w:val="00AE0680"/>
    <w:rsid w:val="00AE2E41"/>
    <w:rsid w:val="00AE5215"/>
    <w:rsid w:val="00AE7344"/>
    <w:rsid w:val="00AF1981"/>
    <w:rsid w:val="00AF23DF"/>
    <w:rsid w:val="00B039CA"/>
    <w:rsid w:val="00B03AFD"/>
    <w:rsid w:val="00B04900"/>
    <w:rsid w:val="00B05F01"/>
    <w:rsid w:val="00B07DD6"/>
    <w:rsid w:val="00B11419"/>
    <w:rsid w:val="00B134AD"/>
    <w:rsid w:val="00B13BD5"/>
    <w:rsid w:val="00B20F67"/>
    <w:rsid w:val="00B214B6"/>
    <w:rsid w:val="00B255C5"/>
    <w:rsid w:val="00B30A2C"/>
    <w:rsid w:val="00B36584"/>
    <w:rsid w:val="00B40CE1"/>
    <w:rsid w:val="00B453A3"/>
    <w:rsid w:val="00B551BF"/>
    <w:rsid w:val="00B55812"/>
    <w:rsid w:val="00B5597B"/>
    <w:rsid w:val="00B57040"/>
    <w:rsid w:val="00B57099"/>
    <w:rsid w:val="00B60965"/>
    <w:rsid w:val="00B6359D"/>
    <w:rsid w:val="00B75136"/>
    <w:rsid w:val="00B878F9"/>
    <w:rsid w:val="00B90EBA"/>
    <w:rsid w:val="00B94CFE"/>
    <w:rsid w:val="00B961DB"/>
    <w:rsid w:val="00B97742"/>
    <w:rsid w:val="00BA3080"/>
    <w:rsid w:val="00BA7405"/>
    <w:rsid w:val="00BA7B48"/>
    <w:rsid w:val="00BB12DD"/>
    <w:rsid w:val="00BB6332"/>
    <w:rsid w:val="00BB695E"/>
    <w:rsid w:val="00BB7670"/>
    <w:rsid w:val="00BB7AD3"/>
    <w:rsid w:val="00BC1C5D"/>
    <w:rsid w:val="00BC34CA"/>
    <w:rsid w:val="00BC52E4"/>
    <w:rsid w:val="00BD067E"/>
    <w:rsid w:val="00BD6BD5"/>
    <w:rsid w:val="00BE0976"/>
    <w:rsid w:val="00BE2471"/>
    <w:rsid w:val="00BE799C"/>
    <w:rsid w:val="00BF15B2"/>
    <w:rsid w:val="00BF1FC4"/>
    <w:rsid w:val="00C132C9"/>
    <w:rsid w:val="00C17EBE"/>
    <w:rsid w:val="00C226DF"/>
    <w:rsid w:val="00C32219"/>
    <w:rsid w:val="00C34456"/>
    <w:rsid w:val="00C367BB"/>
    <w:rsid w:val="00C4285C"/>
    <w:rsid w:val="00C4337E"/>
    <w:rsid w:val="00C529BD"/>
    <w:rsid w:val="00C534D4"/>
    <w:rsid w:val="00C56BB9"/>
    <w:rsid w:val="00C573F6"/>
    <w:rsid w:val="00C65A94"/>
    <w:rsid w:val="00C66B55"/>
    <w:rsid w:val="00C84583"/>
    <w:rsid w:val="00C84CDD"/>
    <w:rsid w:val="00C85072"/>
    <w:rsid w:val="00C85AD3"/>
    <w:rsid w:val="00C86D75"/>
    <w:rsid w:val="00C87847"/>
    <w:rsid w:val="00C9706B"/>
    <w:rsid w:val="00CA2D61"/>
    <w:rsid w:val="00CA5836"/>
    <w:rsid w:val="00CB0AD9"/>
    <w:rsid w:val="00CC210C"/>
    <w:rsid w:val="00CC4B9B"/>
    <w:rsid w:val="00CC4F59"/>
    <w:rsid w:val="00CC6866"/>
    <w:rsid w:val="00CC6F47"/>
    <w:rsid w:val="00CD2DA3"/>
    <w:rsid w:val="00CD669A"/>
    <w:rsid w:val="00CD6FB0"/>
    <w:rsid w:val="00CD7BA2"/>
    <w:rsid w:val="00CE04B3"/>
    <w:rsid w:val="00CE0F9B"/>
    <w:rsid w:val="00CE322B"/>
    <w:rsid w:val="00CE46E9"/>
    <w:rsid w:val="00CE7EE6"/>
    <w:rsid w:val="00CF534C"/>
    <w:rsid w:val="00CF67E6"/>
    <w:rsid w:val="00CF7FEE"/>
    <w:rsid w:val="00D04240"/>
    <w:rsid w:val="00D21926"/>
    <w:rsid w:val="00D24171"/>
    <w:rsid w:val="00D26A70"/>
    <w:rsid w:val="00D26DC5"/>
    <w:rsid w:val="00D31C4E"/>
    <w:rsid w:val="00D326BE"/>
    <w:rsid w:val="00D375B4"/>
    <w:rsid w:val="00D40EBB"/>
    <w:rsid w:val="00D437AD"/>
    <w:rsid w:val="00D44495"/>
    <w:rsid w:val="00D51122"/>
    <w:rsid w:val="00D51B9B"/>
    <w:rsid w:val="00D5260A"/>
    <w:rsid w:val="00D5465D"/>
    <w:rsid w:val="00D57EB6"/>
    <w:rsid w:val="00D630D9"/>
    <w:rsid w:val="00D633BD"/>
    <w:rsid w:val="00D64047"/>
    <w:rsid w:val="00D6473F"/>
    <w:rsid w:val="00D72EBB"/>
    <w:rsid w:val="00D73E6F"/>
    <w:rsid w:val="00D74227"/>
    <w:rsid w:val="00D750F3"/>
    <w:rsid w:val="00D7645B"/>
    <w:rsid w:val="00D769E2"/>
    <w:rsid w:val="00D81BE6"/>
    <w:rsid w:val="00D8479F"/>
    <w:rsid w:val="00D942DD"/>
    <w:rsid w:val="00D9718E"/>
    <w:rsid w:val="00DA20F3"/>
    <w:rsid w:val="00DA2C66"/>
    <w:rsid w:val="00DA4330"/>
    <w:rsid w:val="00DA5827"/>
    <w:rsid w:val="00DA6CD9"/>
    <w:rsid w:val="00DB4C0A"/>
    <w:rsid w:val="00DB6C38"/>
    <w:rsid w:val="00DC07EF"/>
    <w:rsid w:val="00DC118A"/>
    <w:rsid w:val="00DD2E32"/>
    <w:rsid w:val="00DD4771"/>
    <w:rsid w:val="00DE15E2"/>
    <w:rsid w:val="00DE4799"/>
    <w:rsid w:val="00DF03FF"/>
    <w:rsid w:val="00DF1641"/>
    <w:rsid w:val="00DF24AE"/>
    <w:rsid w:val="00DF3E9D"/>
    <w:rsid w:val="00DF42C9"/>
    <w:rsid w:val="00DF6A1E"/>
    <w:rsid w:val="00DF781C"/>
    <w:rsid w:val="00DF7C19"/>
    <w:rsid w:val="00E02B40"/>
    <w:rsid w:val="00E04391"/>
    <w:rsid w:val="00E06E50"/>
    <w:rsid w:val="00E1103F"/>
    <w:rsid w:val="00E15F21"/>
    <w:rsid w:val="00E26FCC"/>
    <w:rsid w:val="00E2770A"/>
    <w:rsid w:val="00E30A15"/>
    <w:rsid w:val="00E32536"/>
    <w:rsid w:val="00E40343"/>
    <w:rsid w:val="00E4254B"/>
    <w:rsid w:val="00E434AE"/>
    <w:rsid w:val="00E46B78"/>
    <w:rsid w:val="00E518DE"/>
    <w:rsid w:val="00E650AC"/>
    <w:rsid w:val="00E65144"/>
    <w:rsid w:val="00E75497"/>
    <w:rsid w:val="00E76D89"/>
    <w:rsid w:val="00E833DD"/>
    <w:rsid w:val="00E868BA"/>
    <w:rsid w:val="00E92101"/>
    <w:rsid w:val="00EA07C6"/>
    <w:rsid w:val="00EA19BA"/>
    <w:rsid w:val="00EA36E0"/>
    <w:rsid w:val="00EA7FF4"/>
    <w:rsid w:val="00EC290B"/>
    <w:rsid w:val="00EC570A"/>
    <w:rsid w:val="00EC741C"/>
    <w:rsid w:val="00EC7718"/>
    <w:rsid w:val="00ED2BBC"/>
    <w:rsid w:val="00ED3A2C"/>
    <w:rsid w:val="00ED4F3B"/>
    <w:rsid w:val="00EE3020"/>
    <w:rsid w:val="00EE4715"/>
    <w:rsid w:val="00EE4AF7"/>
    <w:rsid w:val="00EE5DEE"/>
    <w:rsid w:val="00EF328F"/>
    <w:rsid w:val="00EF3DDF"/>
    <w:rsid w:val="00EF435D"/>
    <w:rsid w:val="00EF5353"/>
    <w:rsid w:val="00F0152A"/>
    <w:rsid w:val="00F061EE"/>
    <w:rsid w:val="00F0732A"/>
    <w:rsid w:val="00F11E17"/>
    <w:rsid w:val="00F12DF6"/>
    <w:rsid w:val="00F319DE"/>
    <w:rsid w:val="00F32E5E"/>
    <w:rsid w:val="00F43EFD"/>
    <w:rsid w:val="00F46795"/>
    <w:rsid w:val="00F47615"/>
    <w:rsid w:val="00F61467"/>
    <w:rsid w:val="00F65F55"/>
    <w:rsid w:val="00F66721"/>
    <w:rsid w:val="00F71F5F"/>
    <w:rsid w:val="00F736FF"/>
    <w:rsid w:val="00F75C53"/>
    <w:rsid w:val="00F80933"/>
    <w:rsid w:val="00F80EAC"/>
    <w:rsid w:val="00F80F26"/>
    <w:rsid w:val="00F81D97"/>
    <w:rsid w:val="00F84440"/>
    <w:rsid w:val="00F8500F"/>
    <w:rsid w:val="00F92FE1"/>
    <w:rsid w:val="00F934A5"/>
    <w:rsid w:val="00F93740"/>
    <w:rsid w:val="00F940DF"/>
    <w:rsid w:val="00F964DB"/>
    <w:rsid w:val="00FA60AB"/>
    <w:rsid w:val="00FA6868"/>
    <w:rsid w:val="00FB083F"/>
    <w:rsid w:val="00FC0B92"/>
    <w:rsid w:val="00FD0372"/>
    <w:rsid w:val="00FD3D4F"/>
    <w:rsid w:val="00FD5D2F"/>
    <w:rsid w:val="00FD6BFD"/>
    <w:rsid w:val="00FE16FC"/>
    <w:rsid w:val="00FE3074"/>
    <w:rsid w:val="00FE33BF"/>
    <w:rsid w:val="00FE4790"/>
    <w:rsid w:val="00FE7ADA"/>
    <w:rsid w:val="00FE7D6D"/>
    <w:rsid w:val="00FF58EC"/>
    <w:rsid w:val="00FF6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 rotate="t" type="frame"/>
    </o:shapedefaults>
    <o:shapelayout v:ext="edit">
      <o:idmap v:ext="edit" data="1"/>
    </o:shapelayout>
  </w:shapeDefaults>
  <w:decimalSymbol w:val="."/>
  <w:listSeparator w:val=","/>
  <w14:docId w14:val="3702DF85"/>
  <w15:chartTrackingRefBased/>
  <w15:docId w15:val="{A831EB19-FA43-483F-BB56-0E961E54B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534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Line">
    <w:name w:val="Res Line"/>
    <w:rsid w:val="00F964DB"/>
    <w:pPr>
      <w:pBdr>
        <w:bottom w:val="single" w:sz="4" w:space="1" w:color="auto"/>
      </w:pBdr>
      <w:spacing w:line="80" w:lineRule="exact"/>
      <w:jc w:val="right"/>
    </w:pPr>
    <w:rPr>
      <w:rFonts w:ascii="Verdana" w:hAnsi="Verdana"/>
    </w:rPr>
  </w:style>
  <w:style w:type="paragraph" w:customStyle="1" w:styleId="ResBodyText">
    <w:name w:val="Res Body Text"/>
    <w:rsid w:val="00F964DB"/>
    <w:rPr>
      <w:rFonts w:cs="Arial"/>
    </w:rPr>
  </w:style>
  <w:style w:type="paragraph" w:customStyle="1" w:styleId="ResHeadingInfoBold">
    <w:name w:val="Res Heading Info Bold"/>
    <w:basedOn w:val="Normal"/>
    <w:next w:val="Normal"/>
    <w:rsid w:val="00F964DB"/>
    <w:pPr>
      <w:ind w:left="5040"/>
    </w:pPr>
    <w:rPr>
      <w:rFonts w:cs="Arial"/>
      <w:b/>
      <w:sz w:val="22"/>
      <w:szCs w:val="20"/>
    </w:rPr>
  </w:style>
  <w:style w:type="paragraph" w:customStyle="1" w:styleId="StyleResHeadingInfoJustifiedLeft-003">
    <w:name w:val="Style Res Heading Info + Justified Left:  -0.03&quot;"/>
    <w:basedOn w:val="Normal"/>
    <w:rsid w:val="00F964DB"/>
    <w:pPr>
      <w:ind w:left="-43"/>
      <w:jc w:val="both"/>
    </w:pPr>
    <w:rPr>
      <w:sz w:val="22"/>
      <w:szCs w:val="20"/>
    </w:rPr>
  </w:style>
  <w:style w:type="paragraph" w:customStyle="1" w:styleId="ResSectionHeader">
    <w:name w:val="Res Section Header"/>
    <w:rsid w:val="00D40EBB"/>
    <w:pPr>
      <w:keepNext/>
      <w:keepLines/>
      <w:spacing w:before="60" w:after="60"/>
    </w:pPr>
    <w:rPr>
      <w:rFonts w:ascii="Verdana" w:hAnsi="Verdana"/>
      <w:b/>
    </w:rPr>
  </w:style>
  <w:style w:type="paragraph" w:customStyle="1" w:styleId="ResExpSummary">
    <w:name w:val="Res Exp Summary"/>
    <w:rsid w:val="00D40EBB"/>
    <w:pPr>
      <w:spacing w:before="60" w:after="60"/>
    </w:pPr>
    <w:rPr>
      <w:rFonts w:cs="Arial"/>
    </w:rPr>
  </w:style>
  <w:style w:type="paragraph" w:customStyle="1" w:styleId="ResHiddenText">
    <w:name w:val="Res Hidden Text"/>
    <w:rsid w:val="00D40EBB"/>
    <w:pPr>
      <w:ind w:right="-202"/>
    </w:pPr>
    <w:rPr>
      <w:rFonts w:ascii="Arial Narrow" w:hAnsi="Arial Narrow"/>
      <w:vanish/>
      <w:sz w:val="16"/>
    </w:rPr>
  </w:style>
  <w:style w:type="paragraph" w:customStyle="1" w:styleId="ResHeading1">
    <w:name w:val="Res Heading 1"/>
    <w:rsid w:val="00D40EBB"/>
    <w:pPr>
      <w:spacing w:before="60" w:after="60"/>
    </w:pPr>
    <w:rPr>
      <w:rFonts w:cs="Arial"/>
      <w:b/>
    </w:rPr>
  </w:style>
  <w:style w:type="paragraph" w:customStyle="1" w:styleId="ResDegree">
    <w:name w:val="Res Degree"/>
    <w:rsid w:val="00D40EBB"/>
    <w:pPr>
      <w:keepNext/>
    </w:pPr>
    <w:rPr>
      <w:rFonts w:cs="Arial"/>
      <w:b/>
      <w:bCs/>
      <w:iCs/>
    </w:rPr>
  </w:style>
  <w:style w:type="paragraph" w:customStyle="1" w:styleId="ResUniversity">
    <w:name w:val="Res University"/>
    <w:rsid w:val="00D40EBB"/>
    <w:pPr>
      <w:keepNext/>
    </w:pPr>
    <w:rPr>
      <w:rFonts w:cs="Arial"/>
    </w:rPr>
  </w:style>
  <w:style w:type="paragraph" w:customStyle="1" w:styleId="ResAdditionalInformation">
    <w:name w:val="Res Additional Information"/>
    <w:rsid w:val="00D40EBB"/>
    <w:pPr>
      <w:numPr>
        <w:numId w:val="12"/>
      </w:numPr>
    </w:pPr>
    <w:rPr>
      <w:rFonts w:cs="Arial"/>
    </w:rPr>
  </w:style>
  <w:style w:type="paragraph" w:styleId="Header">
    <w:name w:val="header"/>
    <w:basedOn w:val="Normal"/>
    <w:rsid w:val="00D40EB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40EBB"/>
    <w:pPr>
      <w:tabs>
        <w:tab w:val="center" w:pos="4320"/>
        <w:tab w:val="right" w:pos="8640"/>
      </w:tabs>
    </w:pPr>
  </w:style>
  <w:style w:type="paragraph" w:customStyle="1" w:styleId="zDTLogo">
    <w:name w:val="z_D&amp;T_Logo"/>
    <w:rsid w:val="00D40EBB"/>
    <w:rPr>
      <w:sz w:val="16"/>
    </w:rPr>
  </w:style>
  <w:style w:type="paragraph" w:customStyle="1" w:styleId="Name">
    <w:name w:val="Name"/>
    <w:rsid w:val="00D40EBB"/>
    <w:pPr>
      <w:tabs>
        <w:tab w:val="left" w:pos="9318"/>
      </w:tabs>
      <w:jc w:val="right"/>
    </w:pPr>
    <w:rPr>
      <w:b/>
      <w:szCs w:val="24"/>
    </w:rPr>
  </w:style>
  <w:style w:type="character" w:styleId="CommentReference">
    <w:name w:val="annotation reference"/>
    <w:semiHidden/>
    <w:rsid w:val="00B214B6"/>
    <w:rPr>
      <w:sz w:val="16"/>
      <w:szCs w:val="16"/>
    </w:rPr>
  </w:style>
  <w:style w:type="paragraph" w:styleId="CommentText">
    <w:name w:val="annotation text"/>
    <w:basedOn w:val="Normal"/>
    <w:semiHidden/>
    <w:rsid w:val="00B214B6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214B6"/>
    <w:rPr>
      <w:b/>
      <w:bCs/>
    </w:rPr>
  </w:style>
  <w:style w:type="paragraph" w:styleId="BalloonText">
    <w:name w:val="Balloon Text"/>
    <w:basedOn w:val="Normal"/>
    <w:semiHidden/>
    <w:rsid w:val="00B214B6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FD6BFD"/>
    <w:rPr>
      <w:rFonts w:ascii="Verdana" w:hAnsi="Verdana"/>
      <w:sz w:val="20"/>
      <w:szCs w:val="20"/>
    </w:rPr>
  </w:style>
  <w:style w:type="paragraph" w:styleId="BodyText2">
    <w:name w:val="Body Text 2"/>
    <w:basedOn w:val="Normal"/>
    <w:rsid w:val="00FD6BFD"/>
    <w:rPr>
      <w:rFonts w:ascii="Verdana" w:hAnsi="Verdana"/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326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ExpSummaryVerdana">
    <w:name w:val="Res Exp Summary + Verdana"/>
    <w:aliases w:val="Justified"/>
    <w:basedOn w:val="Normal"/>
    <w:rsid w:val="00CF534C"/>
    <w:rPr>
      <w:rFonts w:ascii="Verdana" w:hAnsi="Verdana"/>
      <w:bCs/>
      <w:sz w:val="20"/>
      <w:szCs w:val="20"/>
    </w:rPr>
  </w:style>
  <w:style w:type="character" w:styleId="Hyperlink">
    <w:name w:val="Hyperlink"/>
    <w:rsid w:val="00F0732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3143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TableWeb1">
    <w:name w:val="Table Web 1"/>
    <w:basedOn w:val="TableNormal"/>
    <w:rsid w:val="00297BB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rsid w:val="00297BB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3">
    <w:name w:val="Table Classic 3"/>
    <w:basedOn w:val="TableNormal"/>
    <w:rsid w:val="005F0CE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5F0CE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5F0CE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5F0CE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PlainTable4">
    <w:name w:val="Plain Table 4"/>
    <w:basedOn w:val="TableNormal"/>
    <w:uiPriority w:val="44"/>
    <w:rsid w:val="005F0CE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PlainTable1">
    <w:name w:val="Plain Table 1"/>
    <w:basedOn w:val="TableNormal"/>
    <w:uiPriority w:val="41"/>
    <w:rsid w:val="005F0CE0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leGridLight">
    <w:name w:val="Grid Table Light"/>
    <w:basedOn w:val="TableNormal"/>
    <w:uiPriority w:val="40"/>
    <w:rsid w:val="005F0CE0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PlainTable3">
    <w:name w:val="Plain Table 3"/>
    <w:basedOn w:val="TableNormal"/>
    <w:uiPriority w:val="43"/>
    <w:rsid w:val="005F0CE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Contemporary">
    <w:name w:val="Table Contemporary"/>
    <w:basedOn w:val="TableNormal"/>
    <w:rsid w:val="009B239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F319D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F319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Simple3">
    <w:name w:val="Table Simple 3"/>
    <w:basedOn w:val="TableNormal"/>
    <w:rsid w:val="00E1103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B365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19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aplesh-gour-6856a7103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krishnaswamy\Local%20Settings\Temp\Deloitte%20Consulting%20R10%20Resume%20(DCIPL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4E42D7-54B7-4197-B66C-45002DA51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Deloitte Consulting R10 Resume (DCIPL).dot</Template>
  <TotalTime>193</TotalTime>
  <Pages>3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Practioner Name</vt:lpstr>
    </vt:vector>
  </TitlesOfParts>
  <Company>Deloitte &amp; Touche</Company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Practioner Name</dc:title>
  <dc:subject/>
  <dc:creator>Krishnaswamy, Meghna</dc:creator>
  <cp:keywords/>
  <cp:lastModifiedBy>Gour, Paplesh Kumar</cp:lastModifiedBy>
  <cp:revision>580</cp:revision>
  <cp:lastPrinted>2022-04-21T08:11:00Z</cp:lastPrinted>
  <dcterms:created xsi:type="dcterms:W3CDTF">2022-04-20T10:37:00Z</dcterms:created>
  <dcterms:modified xsi:type="dcterms:W3CDTF">2022-04-21T08:14:00Z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189973148</vt:i4>
  </property>
  <property fmtid="{D5CDD505-2E9C-101B-9397-08002B2CF9AE}" pid="3" name="MSIP_Label_ea60d57e-af5b-4752-ac57-3e4f28ca11dc_Enabled">
    <vt:lpwstr>true</vt:lpwstr>
  </property>
  <property fmtid="{D5CDD505-2E9C-101B-9397-08002B2CF9AE}" pid="4" name="MSIP_Label_ea60d57e-af5b-4752-ac57-3e4f28ca11dc_SetDate">
    <vt:lpwstr>2022-04-04T18:21:01Z</vt:lpwstr>
  </property>
  <property fmtid="{D5CDD505-2E9C-101B-9397-08002B2CF9AE}" pid="5" name="MSIP_Label_ea60d57e-af5b-4752-ac57-3e4f28ca11dc_Method">
    <vt:lpwstr>Standard</vt:lpwstr>
  </property>
  <property fmtid="{D5CDD505-2E9C-101B-9397-08002B2CF9AE}" pid="6" name="MSIP_Label_ea60d57e-af5b-4752-ac57-3e4f28ca11dc_Name">
    <vt:lpwstr>ea60d57e-af5b-4752-ac57-3e4f28ca11dc</vt:lpwstr>
  </property>
  <property fmtid="{D5CDD505-2E9C-101B-9397-08002B2CF9AE}" pid="7" name="MSIP_Label_ea60d57e-af5b-4752-ac57-3e4f28ca11dc_SiteId">
    <vt:lpwstr>36da45f1-dd2c-4d1f-af13-5abe46b99921</vt:lpwstr>
  </property>
  <property fmtid="{D5CDD505-2E9C-101B-9397-08002B2CF9AE}" pid="8" name="MSIP_Label_ea60d57e-af5b-4752-ac57-3e4f28ca11dc_ActionId">
    <vt:lpwstr>05a5430f-0fe7-44e6-943e-46bfd3a0dd2b</vt:lpwstr>
  </property>
  <property fmtid="{D5CDD505-2E9C-101B-9397-08002B2CF9AE}" pid="9" name="MSIP_Label_ea60d57e-af5b-4752-ac57-3e4f28ca11dc_ContentBits">
    <vt:lpwstr>0</vt:lpwstr>
  </property>
</Properties>
</file>